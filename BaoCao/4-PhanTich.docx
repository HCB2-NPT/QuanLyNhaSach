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37628A" w:rsidP="0037628A">
      <w:pPr>
        <w:pStyle w:val="Title"/>
        <w:jc w:val="right"/>
        <w:rPr>
          <w:lang w:val="en-US"/>
        </w:rPr>
      </w:pPr>
    </w:p>
    <w:p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912D02">
        <w:rPr>
          <w:color w:val="0000FF"/>
          <w:lang w:val="en-US"/>
        </w:rPr>
        <w:t xml:space="preserve">Quản lý </w:t>
      </w:r>
      <w:r w:rsidR="009A534F">
        <w:rPr>
          <w:color w:val="0000FF"/>
          <w:lang w:val="en-US"/>
        </w:rPr>
        <w:t>nhà</w:t>
      </w:r>
      <w:r w:rsidR="00912D02">
        <w:rPr>
          <w:color w:val="0000FF"/>
          <w:lang w:val="en-US"/>
        </w:rPr>
        <w:t xml:space="preserve"> sách</w:t>
      </w:r>
    </w:p>
    <w:p w:rsidR="0037628A" w:rsidRPr="007A1DE8" w:rsidRDefault="0037628A" w:rsidP="0037628A">
      <w:pPr>
        <w:rPr>
          <w:lang w:val="en-US"/>
        </w:rPr>
      </w:pPr>
    </w:p>
    <w:p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12D02">
        <w:rPr>
          <w:rFonts w:ascii="Arial" w:hAnsi="Arial"/>
          <w:color w:val="0000FF"/>
          <w:sz w:val="34"/>
          <w:szCs w:val="30"/>
          <w:lang w:val="en-US"/>
        </w:rPr>
        <w:t>1.</w:t>
      </w:r>
      <w:r w:rsidR="00853189">
        <w:rPr>
          <w:rFonts w:ascii="Arial" w:hAnsi="Arial"/>
          <w:color w:val="0000FF"/>
          <w:sz w:val="34"/>
          <w:szCs w:val="30"/>
          <w:lang w:val="en-US"/>
        </w:rPr>
        <w:t>0</w:t>
      </w:r>
      <w:bookmarkStart w:id="0" w:name="_GoBack"/>
      <w:bookmarkEnd w:id="0"/>
    </w:p>
    <w:p w:rsidR="0037628A" w:rsidRDefault="0037628A" w:rsidP="0037628A">
      <w:pPr>
        <w:pStyle w:val="Title"/>
        <w:jc w:val="both"/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Default="0037628A" w:rsidP="0037628A">
      <w:pPr>
        <w:rPr>
          <w:lang w:val="en-US"/>
        </w:rPr>
      </w:pPr>
    </w:p>
    <w:p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7628A" w:rsidRDefault="00912D02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1542276 – Tô Chính Tín</w:t>
      </w:r>
    </w:p>
    <w:p w:rsidR="00912D02" w:rsidRPr="003548A8" w:rsidRDefault="00912D02" w:rsidP="0037628A">
      <w:pPr>
        <w:jc w:val="center"/>
        <w:rPr>
          <w:sz w:val="30"/>
          <w:szCs w:val="30"/>
          <w:lang w:val="en-US"/>
        </w:rPr>
        <w:sectPr w:rsidR="00912D02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1542255 – Huỳnh Chí Phong</w:t>
      </w:r>
    </w:p>
    <w:p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853189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3</w:t>
            </w:r>
            <w:r w:rsidR="00912D02">
              <w:rPr>
                <w:rFonts w:eastAsia="SimSun"/>
                <w:color w:val="0000FF"/>
                <w:lang w:val="en-US"/>
              </w:rPr>
              <w:t>/1/2017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548A8" w:rsidRDefault="00912D02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Pr="0037628A" w:rsidRDefault="005B231F" w:rsidP="005B231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Class Diagram.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628A" w:rsidRDefault="00912D02" w:rsidP="00912D0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Tô Chính Tín</w:t>
            </w:r>
          </w:p>
          <w:p w:rsidR="00912D02" w:rsidRPr="003548A8" w:rsidRDefault="00912D02" w:rsidP="00912D0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Huỳnh Chí Phong</w:t>
            </w: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85318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7A1DE8" w:rsidRDefault="007A1DE8">
      <w:pPr>
        <w:pStyle w:val="Title"/>
        <w:jc w:val="both"/>
        <w:rPr>
          <w:lang w:val="en-US"/>
        </w:rPr>
      </w:pPr>
    </w:p>
    <w:p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952A8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640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952A8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640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952A8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6405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952A8">
          <w:rPr>
            <w:noProof/>
            <w:webHidden/>
          </w:rPr>
          <w:t>5</w:t>
        </w:r>
        <w:r w:rsidR="00C161AA">
          <w:rPr>
            <w:noProof/>
            <w:webHidden/>
          </w:rPr>
          <w:fldChar w:fldCharType="end"/>
        </w:r>
      </w:hyperlink>
    </w:p>
    <w:p w:rsidR="00C161AA" w:rsidRDefault="00DB6405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952A8">
          <w:rPr>
            <w:noProof/>
            <w:webHidden/>
          </w:rPr>
          <w:t>17</w:t>
        </w:r>
        <w:r w:rsidR="00C161AA">
          <w:rPr>
            <w:noProof/>
            <w:webHidden/>
          </w:rPr>
          <w:fldChar w:fldCharType="end"/>
        </w:r>
      </w:hyperlink>
    </w:p>
    <w:p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FD06E2" w:rsidRDefault="005E2817" w:rsidP="00FD06E2">
      <w:pPr>
        <w:pStyle w:val="Heading1"/>
      </w:pPr>
      <w:r>
        <w:br w:type="page"/>
      </w:r>
      <w:bookmarkStart w:id="1" w:name="_Toc167699049"/>
      <w:bookmarkStart w:id="2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1"/>
      <w:r w:rsidR="00FD06E2">
        <w:rPr>
          <w:lang w:val="en-US"/>
        </w:rPr>
        <w:t>)</w:t>
      </w:r>
      <w:bookmarkEnd w:id="2"/>
    </w:p>
    <w:p w:rsidR="00FD06E2" w:rsidRPr="00912D02" w:rsidRDefault="00FD06E2" w:rsidP="00FD06E2">
      <w:pPr>
        <w:pStyle w:val="Heading2"/>
      </w:pPr>
      <w:bookmarkStart w:id="3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3"/>
    </w:p>
    <w:p w:rsidR="00833660" w:rsidRDefault="00A02B79" w:rsidP="00A02B79">
      <w:pPr>
        <w:rPr>
          <w:color w:val="0000FF"/>
          <w:lang w:val="en-US"/>
        </w:rPr>
      </w:pPr>
      <w:r>
        <w:rPr>
          <w:noProof/>
          <w:lang w:val="en-US" w:eastAsia="ja-JP"/>
        </w:rPr>
        <w:drawing>
          <wp:inline distT="0" distB="0" distL="0" distR="0" wp14:anchorId="5C10F851" wp14:editId="57182CEA">
            <wp:extent cx="5732145" cy="331660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60" w:rsidRDefault="00833660" w:rsidP="00833660">
      <w:pPr>
        <w:rPr>
          <w:lang w:val="en-US"/>
        </w:rPr>
      </w:pPr>
      <w:r>
        <w:rPr>
          <w:lang w:val="en-US"/>
        </w:rPr>
        <w:br w:type="page"/>
      </w:r>
    </w:p>
    <w:p w:rsidR="00FD06E2" w:rsidRPr="00FD06E2" w:rsidRDefault="00FD06E2" w:rsidP="00A02B79">
      <w:pPr>
        <w:rPr>
          <w:color w:val="0000FF"/>
          <w:lang w:val="en-US"/>
        </w:rPr>
      </w:pPr>
    </w:p>
    <w:p w:rsidR="00FD06E2" w:rsidRDefault="00FD06E2" w:rsidP="00FD06E2">
      <w:pPr>
        <w:pStyle w:val="Heading2"/>
      </w:pPr>
      <w:bookmarkStart w:id="4" w:name="_Toc172872217"/>
      <w:r>
        <w:t>Danh sách các lớp đối tượng và quan hệ</w:t>
      </w:r>
      <w:bookmarkEnd w:id="4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0"/>
        <w:gridCol w:w="2603"/>
        <w:gridCol w:w="1846"/>
        <w:gridCol w:w="3649"/>
      </w:tblGrid>
      <w:tr w:rsidR="00FD06E2">
        <w:tc>
          <w:tcPr>
            <w:tcW w:w="801" w:type="dxa"/>
          </w:tcPr>
          <w:p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>
        <w:tc>
          <w:tcPr>
            <w:tcW w:w="801" w:type="dxa"/>
          </w:tcPr>
          <w:p w:rsidR="00FD06E2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:rsidR="00FD06E2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Rule</w:t>
            </w:r>
          </w:p>
        </w:tc>
        <w:tc>
          <w:tcPr>
            <w:tcW w:w="2110" w:type="dxa"/>
          </w:tcPr>
          <w:p w:rsidR="00FD06E2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FD06E2" w:rsidRPr="00A02B79" w:rsidRDefault="00EE185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Tương tác với các ràng buộc của ứng dựng được lưu dưới CSDL.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AccessLevel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Phân quyền truy cập.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Tài khoản người dùng.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Thể loại sách.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Tác giả sách.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Book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Đầu sách.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Bill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Hóa đơn.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BillItem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Chi tiết hóa đơn.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Khách hàng.</w:t>
            </w:r>
          </w:p>
        </w:tc>
      </w:tr>
      <w:tr w:rsidR="00A02B79">
        <w:tc>
          <w:tcPr>
            <w:tcW w:w="801" w:type="dxa"/>
          </w:tcPr>
          <w:p w:rsidR="00A02B79" w:rsidRPr="00A02B79" w:rsidRDefault="00A02B79" w:rsidP="00A02B79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PayDebtMoney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:rsidR="00A02B79" w:rsidRPr="00833660" w:rsidRDefault="00833660" w:rsidP="00FD06E2">
            <w:pPr>
              <w:pStyle w:val="BodyText"/>
              <w:spacing w:after="0"/>
            </w:pPr>
            <w:r w:rsidRPr="00833660">
              <w:t>Lớp trung gian dùng để thanh toán tiền nợ của khách hàng.</w:t>
            </w:r>
          </w:p>
        </w:tc>
      </w:tr>
      <w:tr w:rsidR="00A02B79">
        <w:tc>
          <w:tcPr>
            <w:tcW w:w="801" w:type="dxa"/>
          </w:tcPr>
          <w:p w:rsidR="00A02B79" w:rsidRPr="00833660" w:rsidRDefault="00A02B79" w:rsidP="00A02B79">
            <w:pPr>
              <w:pStyle w:val="BodyText"/>
              <w:spacing w:after="0"/>
              <w:jc w:val="center"/>
            </w:pPr>
            <w:r w:rsidRPr="00833660">
              <w:t>11</w:t>
            </w:r>
          </w:p>
        </w:tc>
        <w:tc>
          <w:tcPr>
            <w:tcW w:w="2110" w:type="dxa"/>
          </w:tcPr>
          <w:p w:rsidR="00A02B79" w:rsidRPr="00833660" w:rsidRDefault="00A02B79" w:rsidP="00FD06E2">
            <w:pPr>
              <w:pStyle w:val="BodyText"/>
              <w:spacing w:after="0"/>
            </w:pPr>
            <w:r w:rsidRPr="00833660">
              <w:t>ManagerListAddedBook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 w:rsidRPr="00833660">
              <w:t>Class</w:t>
            </w:r>
          </w:p>
        </w:tc>
        <w:tc>
          <w:tcPr>
            <w:tcW w:w="3847" w:type="dxa"/>
          </w:tcPr>
          <w:p w:rsidR="00A02B79" w:rsidRPr="00833660" w:rsidRDefault="00833660" w:rsidP="00FD06E2">
            <w:pPr>
              <w:pStyle w:val="BodyText"/>
              <w:spacing w:after="0"/>
            </w:pPr>
            <w:r w:rsidRPr="00833660">
              <w:t>Lớp phát sinh để lưu danh sách các “AddedBook” trước khi được thêm vào CSDL.</w:t>
            </w:r>
          </w:p>
        </w:tc>
      </w:tr>
      <w:tr w:rsidR="00A02B79">
        <w:tc>
          <w:tcPr>
            <w:tcW w:w="801" w:type="dxa"/>
          </w:tcPr>
          <w:p w:rsidR="00A02B79" w:rsidRPr="00833660" w:rsidRDefault="00A02B79" w:rsidP="00A02B79">
            <w:pPr>
              <w:pStyle w:val="BodyText"/>
              <w:spacing w:after="0"/>
              <w:jc w:val="center"/>
            </w:pPr>
            <w:r w:rsidRPr="00833660">
              <w:t>12</w:t>
            </w:r>
          </w:p>
        </w:tc>
        <w:tc>
          <w:tcPr>
            <w:tcW w:w="2110" w:type="dxa"/>
          </w:tcPr>
          <w:p w:rsidR="00A02B79" w:rsidRPr="00833660" w:rsidRDefault="00A02B79" w:rsidP="00FD06E2">
            <w:pPr>
              <w:pStyle w:val="BodyText"/>
              <w:spacing w:after="0"/>
            </w:pPr>
            <w:r w:rsidRPr="00833660">
              <w:t>AddedBook</w:t>
            </w:r>
          </w:p>
        </w:tc>
        <w:tc>
          <w:tcPr>
            <w:tcW w:w="2110" w:type="dxa"/>
          </w:tcPr>
          <w:p w:rsidR="00A02B79" w:rsidRDefault="00A02B79" w:rsidP="00FD06E2">
            <w:pPr>
              <w:pStyle w:val="BodyText"/>
              <w:spacing w:after="0"/>
            </w:pPr>
            <w:r w:rsidRPr="00833660">
              <w:t>Class</w:t>
            </w:r>
          </w:p>
        </w:tc>
        <w:tc>
          <w:tcPr>
            <w:tcW w:w="3847" w:type="dxa"/>
          </w:tcPr>
          <w:p w:rsidR="00A02B79" w:rsidRPr="00833660" w:rsidRDefault="00833660" w:rsidP="00FD06E2">
            <w:pPr>
              <w:pStyle w:val="BodyText"/>
              <w:spacing w:after="0"/>
            </w:pPr>
            <w:r w:rsidRPr="00833660">
              <w:t>Chi tiết của lớp “ManagerListAddedBook” lưu thông tin sách và số lượng được nhập thêm.</w:t>
            </w:r>
          </w:p>
        </w:tc>
      </w:tr>
    </w:tbl>
    <w:p w:rsidR="00833660" w:rsidRPr="005B231F" w:rsidRDefault="00833660" w:rsidP="00833660">
      <w:bookmarkStart w:id="5" w:name="_Toc172872218"/>
    </w:p>
    <w:p w:rsidR="00833660" w:rsidRPr="005B231F" w:rsidRDefault="00833660" w:rsidP="00833660">
      <w:r w:rsidRPr="005B231F">
        <w:br w:type="page"/>
      </w:r>
    </w:p>
    <w:p w:rsidR="00833660" w:rsidRPr="005B231F" w:rsidRDefault="00833660" w:rsidP="00833660"/>
    <w:p w:rsidR="00FD06E2" w:rsidRPr="00325D1C" w:rsidRDefault="00FD06E2" w:rsidP="00325D1C">
      <w:pPr>
        <w:pStyle w:val="Heading2"/>
      </w:pPr>
      <w:r>
        <w:t>Mô tả chi tiết từng lớp đối tượn</w:t>
      </w:r>
      <w:bookmarkEnd w:id="5"/>
      <w:r>
        <w:t>g</w:t>
      </w:r>
    </w:p>
    <w:p w:rsidR="00EE1859" w:rsidRDefault="00EE1859" w:rsidP="00EE1859">
      <w:pPr>
        <w:pStyle w:val="Heading3"/>
        <w:rPr>
          <w:lang w:val="en-US"/>
        </w:rPr>
      </w:pPr>
      <w:r>
        <w:rPr>
          <w:lang w:val="en-US"/>
        </w:rPr>
        <w:t>Lớp</w:t>
      </w:r>
      <w:r w:rsidR="006D0E07">
        <w:rPr>
          <w:lang w:val="en-US"/>
        </w:rPr>
        <w:t xml:space="preserve"> đối tượng</w:t>
      </w:r>
      <w:r>
        <w:rPr>
          <w:lang w:val="en-US"/>
        </w:rPr>
        <w:t xml:space="preserve"> “Rule”</w:t>
      </w:r>
    </w:p>
    <w:p w:rsidR="00EE1859" w:rsidRDefault="0048720A" w:rsidP="0048720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48720A" w:rsidRDefault="0048720A" w:rsidP="0048720A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6D0E07" w:rsidTr="006D0E07">
        <w:tc>
          <w:tcPr>
            <w:tcW w:w="763" w:type="dxa"/>
          </w:tcPr>
          <w:p w:rsidR="006D0E07" w:rsidRPr="00F44EE4" w:rsidRDefault="006D0E07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6D0E07" w:rsidRPr="00F44EE4" w:rsidRDefault="006D0E07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6D0E07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6D0E07" w:rsidRPr="00363B6E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6D0E07" w:rsidRPr="00F44EE4" w:rsidRDefault="006D0E07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D0E07" w:rsidTr="006D0E07">
        <w:tc>
          <w:tcPr>
            <w:tcW w:w="763" w:type="dxa"/>
          </w:tcPr>
          <w:p w:rsidR="006D0E07" w:rsidRPr="0048720A" w:rsidRDefault="006D0E07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:rsidR="006D0E07" w:rsidRPr="0048720A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33" w:type="dxa"/>
          </w:tcPr>
          <w:p w:rsidR="006D0E07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16" w:type="dxa"/>
          </w:tcPr>
          <w:p w:rsidR="006D0E07" w:rsidRPr="00363B6E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Mã luật.</w:t>
            </w:r>
          </w:p>
        </w:tc>
      </w:tr>
      <w:tr w:rsidR="006D0E07" w:rsidTr="006D0E07">
        <w:tc>
          <w:tcPr>
            <w:tcW w:w="763" w:type="dxa"/>
          </w:tcPr>
          <w:p w:rsidR="006D0E07" w:rsidRDefault="006D0E07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:rsid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UpdateTime</w:t>
            </w:r>
          </w:p>
        </w:tc>
        <w:tc>
          <w:tcPr>
            <w:tcW w:w="1533" w:type="dxa"/>
          </w:tcPr>
          <w:p w:rsidR="006D0E07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016" w:type="dxa"/>
          </w:tcPr>
          <w:p w:rsidR="006D0E07" w:rsidRPr="00363B6E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Ngày cập nhật luật.</w:t>
            </w:r>
          </w:p>
        </w:tc>
      </w:tr>
      <w:tr w:rsidR="006D0E07" w:rsidTr="006D0E07">
        <w:tc>
          <w:tcPr>
            <w:tcW w:w="763" w:type="dxa"/>
          </w:tcPr>
          <w:p w:rsidR="006D0E07" w:rsidRDefault="006D0E07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:rsid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MinNumberToImport</w:t>
            </w:r>
          </w:p>
        </w:tc>
        <w:tc>
          <w:tcPr>
            <w:tcW w:w="1533" w:type="dxa"/>
          </w:tcPr>
          <w:p w:rsidR="006D0E07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16" w:type="dxa"/>
          </w:tcPr>
          <w:p w:rsidR="006D0E07" w:rsidRPr="00363B6E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tối thiểu để nhập.</w:t>
            </w:r>
          </w:p>
        </w:tc>
      </w:tr>
      <w:tr w:rsidR="006D0E07" w:rsidTr="006D0E07">
        <w:tc>
          <w:tcPr>
            <w:tcW w:w="763" w:type="dxa"/>
          </w:tcPr>
          <w:p w:rsidR="006D0E07" w:rsidRDefault="006D0E07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9" w:type="dxa"/>
          </w:tcPr>
          <w:p w:rsid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MinNumberWhenImport</w:t>
            </w:r>
          </w:p>
        </w:tc>
        <w:tc>
          <w:tcPr>
            <w:tcW w:w="1533" w:type="dxa"/>
          </w:tcPr>
          <w:p w:rsidR="006D0E07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16" w:type="dxa"/>
          </w:tcPr>
          <w:p w:rsidR="006D0E07" w:rsidRPr="00363B6E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tối thiểu khi nhập.</w:t>
            </w:r>
          </w:p>
        </w:tc>
      </w:tr>
      <w:tr w:rsidR="006D0E07" w:rsidTr="006D0E07">
        <w:tc>
          <w:tcPr>
            <w:tcW w:w="763" w:type="dxa"/>
          </w:tcPr>
          <w:p w:rsidR="006D0E07" w:rsidRDefault="006D0E07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9" w:type="dxa"/>
          </w:tcPr>
          <w:p w:rsid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MaxDebt</w:t>
            </w:r>
          </w:p>
        </w:tc>
        <w:tc>
          <w:tcPr>
            <w:tcW w:w="1533" w:type="dxa"/>
          </w:tcPr>
          <w:p w:rsidR="006D0E07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16" w:type="dxa"/>
          </w:tcPr>
          <w:p w:rsidR="006D0E07" w:rsidRPr="00363B6E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nợ tối đa cho phép.</w:t>
            </w:r>
          </w:p>
        </w:tc>
      </w:tr>
      <w:tr w:rsidR="006D0E07" w:rsidTr="006D0E07">
        <w:tc>
          <w:tcPr>
            <w:tcW w:w="763" w:type="dxa"/>
          </w:tcPr>
          <w:p w:rsidR="006D0E07" w:rsidRDefault="006D0E07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9" w:type="dxa"/>
          </w:tcPr>
          <w:p w:rsid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MinNumberInStore</w:t>
            </w:r>
          </w:p>
        </w:tc>
        <w:tc>
          <w:tcPr>
            <w:tcW w:w="1533" w:type="dxa"/>
          </w:tcPr>
          <w:p w:rsidR="006D0E07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016" w:type="dxa"/>
          </w:tcPr>
          <w:p w:rsidR="006D0E07" w:rsidRPr="00363B6E" w:rsidRDefault="006D0E07" w:rsidP="006D0E07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Số lượng tối thiểu trong kho khi bán.</w:t>
            </w:r>
          </w:p>
        </w:tc>
      </w:tr>
    </w:tbl>
    <w:p w:rsidR="0048720A" w:rsidRDefault="0048720A" w:rsidP="0048720A">
      <w:pPr>
        <w:pStyle w:val="ListParagraph"/>
        <w:numPr>
          <w:ilvl w:val="0"/>
          <w:numId w:val="41"/>
        </w:numPr>
      </w:pPr>
      <w:r w:rsidRPr="006D0E07">
        <w:t>Danh sách phương thức</w:t>
      </w:r>
      <w:r w:rsidR="00325D1C">
        <w:t>:</w:t>
      </w:r>
    </w:p>
    <w:tbl>
      <w:tblPr>
        <w:tblStyle w:val="TableGrid"/>
        <w:tblW w:w="8815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3887"/>
      </w:tblGrid>
      <w:tr w:rsidR="00325D1C" w:rsidTr="00325D1C">
        <w:tc>
          <w:tcPr>
            <w:tcW w:w="763" w:type="dxa"/>
          </w:tcPr>
          <w:p w:rsidR="00325D1C" w:rsidRPr="00F44EE4" w:rsidRDefault="00325D1C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325D1C" w:rsidRPr="00325D1C" w:rsidRDefault="00325D1C" w:rsidP="00325D1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325D1C" w:rsidRPr="00363B6E" w:rsidRDefault="00325D1C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887" w:type="dxa"/>
          </w:tcPr>
          <w:p w:rsidR="00325D1C" w:rsidRPr="00F44EE4" w:rsidRDefault="00325D1C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25D1C" w:rsidTr="00325D1C">
        <w:tc>
          <w:tcPr>
            <w:tcW w:w="763" w:type="dxa"/>
          </w:tcPr>
          <w:p w:rsidR="00325D1C" w:rsidRPr="0048720A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:rsidR="00325D1C" w:rsidRPr="0048720A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GetLastRule</w:t>
            </w:r>
          </w:p>
        </w:tc>
        <w:tc>
          <w:tcPr>
            <w:tcW w:w="1016" w:type="dxa"/>
          </w:tcPr>
          <w:p w:rsidR="00325D1C" w:rsidRPr="00363B6E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Pr="006D0E07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luật có ngày cập trễ nhất.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InsertNewRule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Thêm/Cập nhật luật mới với ngày hiện tại.</w:t>
            </w:r>
          </w:p>
        </w:tc>
      </w:tr>
    </w:tbl>
    <w:p w:rsidR="00411300" w:rsidRDefault="00411300" w:rsidP="00325D1C"/>
    <w:p w:rsidR="00411300" w:rsidRDefault="00411300" w:rsidP="00411300">
      <w:r>
        <w:br w:type="page"/>
      </w:r>
    </w:p>
    <w:p w:rsidR="00325D1C" w:rsidRDefault="00325D1C" w:rsidP="00325D1C"/>
    <w:p w:rsidR="006D0E07" w:rsidRDefault="006D0E07" w:rsidP="006D0E07">
      <w:pPr>
        <w:pStyle w:val="Heading3"/>
        <w:rPr>
          <w:lang w:val="en-US"/>
        </w:rPr>
      </w:pPr>
      <w:r>
        <w:rPr>
          <w:lang w:val="en-US"/>
        </w:rPr>
        <w:t>Lớp đối tượng “AccessLevel”</w:t>
      </w:r>
    </w:p>
    <w:p w:rsidR="006D0E07" w:rsidRDefault="006D0E07" w:rsidP="006D0E0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6D0E07" w:rsidRDefault="006D0E07" w:rsidP="006D0E07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6D0E07" w:rsidRPr="00F44EE4" w:rsidTr="00325D1C">
        <w:tc>
          <w:tcPr>
            <w:tcW w:w="763" w:type="dxa"/>
          </w:tcPr>
          <w:p w:rsidR="006D0E07" w:rsidRPr="00F44EE4" w:rsidRDefault="006D0E07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6D0E07" w:rsidRPr="00F44EE4" w:rsidRDefault="006D0E07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6D0E07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6D0E07" w:rsidRPr="00363B6E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6D0E07" w:rsidRPr="00F44EE4" w:rsidRDefault="006D0E07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D0E07" w:rsidRPr="00F44EE4" w:rsidTr="00325D1C">
        <w:tc>
          <w:tcPr>
            <w:tcW w:w="763" w:type="dxa"/>
          </w:tcPr>
          <w:p w:rsidR="006D0E07" w:rsidRPr="006D0E07" w:rsidRDefault="006D0E07" w:rsidP="006D0E0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6D0E07" w:rsidRPr="006D0E07" w:rsidRDefault="006D0E0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6D0E07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6D0E07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Mã/Cấp độ phân quyền.</w:t>
            </w:r>
          </w:p>
        </w:tc>
      </w:tr>
      <w:tr w:rsidR="006D0E07" w:rsidRPr="00F44EE4" w:rsidTr="00325D1C">
        <w:tc>
          <w:tcPr>
            <w:tcW w:w="763" w:type="dxa"/>
          </w:tcPr>
          <w:p w:rsidR="006D0E07" w:rsidRPr="006D0E07" w:rsidRDefault="006D0E07" w:rsidP="006D0E0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6D0E07" w:rsidRPr="006D0E07" w:rsidRDefault="006D0E0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33" w:type="dxa"/>
          </w:tcPr>
          <w:p w:rsidR="006D0E07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6D0E07" w:rsidRDefault="006D0E0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6D0E07" w:rsidRPr="006D0E07" w:rsidRDefault="006D0E0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phân quyền.</w:t>
            </w:r>
          </w:p>
        </w:tc>
      </w:tr>
    </w:tbl>
    <w:p w:rsidR="006D0E07" w:rsidRDefault="00325D1C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8815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3887"/>
      </w:tblGrid>
      <w:tr w:rsidR="00325D1C" w:rsidTr="00325D1C">
        <w:tc>
          <w:tcPr>
            <w:tcW w:w="763" w:type="dxa"/>
          </w:tcPr>
          <w:p w:rsidR="00325D1C" w:rsidRPr="00F44EE4" w:rsidRDefault="00325D1C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325D1C" w:rsidRPr="00325D1C" w:rsidRDefault="00325D1C" w:rsidP="00325D1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325D1C" w:rsidRPr="00363B6E" w:rsidRDefault="00325D1C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887" w:type="dxa"/>
          </w:tcPr>
          <w:p w:rsidR="00325D1C" w:rsidRPr="00F44EE4" w:rsidRDefault="00325D1C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25D1C" w:rsidTr="00325D1C">
        <w:tc>
          <w:tcPr>
            <w:tcW w:w="763" w:type="dxa"/>
          </w:tcPr>
          <w:p w:rsidR="00325D1C" w:rsidRPr="0048720A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:rsidR="00325D1C" w:rsidRPr="0048720A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GetAll</w:t>
            </w:r>
          </w:p>
        </w:tc>
        <w:tc>
          <w:tcPr>
            <w:tcW w:w="1016" w:type="dxa"/>
          </w:tcPr>
          <w:p w:rsidR="00325D1C" w:rsidRPr="00363B6E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Pr="006D0E07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tất cả quyền truy cập.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GetAccessLevelById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phân quyền của tài khoản với mã truyền vào.</w:t>
            </w:r>
          </w:p>
        </w:tc>
      </w:tr>
    </w:tbl>
    <w:p w:rsidR="00411300" w:rsidRDefault="00411300" w:rsidP="00325D1C"/>
    <w:p w:rsidR="00411300" w:rsidRDefault="00411300" w:rsidP="00411300">
      <w:r>
        <w:br w:type="page"/>
      </w:r>
    </w:p>
    <w:p w:rsidR="00325D1C" w:rsidRDefault="00325D1C" w:rsidP="00325D1C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“Account”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</w:t>
            </w:r>
            <w:r w:rsidR="00B76657">
              <w:rPr>
                <w:color w:val="000000"/>
                <w:lang w:val="en-US"/>
              </w:rPr>
              <w:t xml:space="preserve"> tài khoản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B76657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 người dùng, vừa là Username đăng nhập</w:t>
            </w:r>
            <w:r w:rsidR="005B103F">
              <w:rPr>
                <w:color w:val="000000"/>
                <w:lang w:val="en-US"/>
              </w:rPr>
              <w:t>.</w:t>
            </w:r>
          </w:p>
        </w:tc>
      </w:tr>
      <w:tr w:rsidR="00B76657" w:rsidRPr="00F44EE4" w:rsidTr="00325D1C">
        <w:tc>
          <w:tcPr>
            <w:tcW w:w="763" w:type="dxa"/>
          </w:tcPr>
          <w:p w:rsidR="00B76657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B7665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Password</w:t>
            </w:r>
          </w:p>
        </w:tc>
        <w:tc>
          <w:tcPr>
            <w:tcW w:w="1533" w:type="dxa"/>
          </w:tcPr>
          <w:p w:rsidR="00B76657" w:rsidRDefault="00B7665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B76657" w:rsidRDefault="00B7665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665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Mật khẩu đăng nhập.</w:t>
            </w:r>
          </w:p>
        </w:tc>
      </w:tr>
      <w:tr w:rsidR="00B76657" w:rsidRPr="00F44EE4" w:rsidTr="00325D1C">
        <w:tc>
          <w:tcPr>
            <w:tcW w:w="763" w:type="dxa"/>
          </w:tcPr>
          <w:p w:rsidR="00B76657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B7665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33" w:type="dxa"/>
          </w:tcPr>
          <w:p w:rsidR="00B76657" w:rsidRDefault="00B7665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B76657" w:rsidRDefault="00B7665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665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Tên người dùng.</w:t>
            </w:r>
          </w:p>
        </w:tc>
      </w:tr>
      <w:tr w:rsidR="00B76657" w:rsidRPr="00F44EE4" w:rsidTr="00325D1C">
        <w:tc>
          <w:tcPr>
            <w:tcW w:w="763" w:type="dxa"/>
          </w:tcPr>
          <w:p w:rsidR="00B76657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B7665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IsDeleted</w:t>
            </w:r>
          </w:p>
        </w:tc>
        <w:tc>
          <w:tcPr>
            <w:tcW w:w="1533" w:type="dxa"/>
          </w:tcPr>
          <w:p w:rsidR="00B76657" w:rsidRDefault="00B7665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1016" w:type="dxa"/>
          </w:tcPr>
          <w:p w:rsidR="00B76657" w:rsidRDefault="00B76657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6657" w:rsidRDefault="00B76657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Thuộc tính xóa.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AccessLevel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AccessLevel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Phân quyền của tài khoản.</w:t>
            </w:r>
          </w:p>
        </w:tc>
      </w:tr>
    </w:tbl>
    <w:p w:rsidR="005B103F" w:rsidRDefault="00325D1C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8815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3887"/>
      </w:tblGrid>
      <w:tr w:rsidR="00325D1C" w:rsidTr="00325D1C">
        <w:tc>
          <w:tcPr>
            <w:tcW w:w="763" w:type="dxa"/>
          </w:tcPr>
          <w:p w:rsidR="00325D1C" w:rsidRPr="00F44EE4" w:rsidRDefault="00325D1C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325D1C" w:rsidRPr="00325D1C" w:rsidRDefault="00325D1C" w:rsidP="00325D1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325D1C" w:rsidRPr="00363B6E" w:rsidRDefault="00325D1C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887" w:type="dxa"/>
          </w:tcPr>
          <w:p w:rsidR="00325D1C" w:rsidRPr="00F44EE4" w:rsidRDefault="00325D1C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25D1C" w:rsidTr="00325D1C">
        <w:tc>
          <w:tcPr>
            <w:tcW w:w="763" w:type="dxa"/>
          </w:tcPr>
          <w:p w:rsidR="00325D1C" w:rsidRPr="0048720A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49" w:type="dxa"/>
          </w:tcPr>
          <w:p w:rsidR="00325D1C" w:rsidRPr="0048720A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GetAll</w:t>
            </w:r>
          </w:p>
        </w:tc>
        <w:tc>
          <w:tcPr>
            <w:tcW w:w="1016" w:type="dxa"/>
          </w:tcPr>
          <w:p w:rsidR="00325D1C" w:rsidRPr="00363B6E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Pr="006D0E07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tất cả người dùng.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GetDeletedAccount</w:t>
            </w:r>
            <w:r w:rsidR="00402DF7">
              <w:rPr>
                <w:lang w:val="en-US"/>
              </w:rPr>
              <w:t>s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danh sách người dùng đã xóa.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GetAccount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Lấy người dùng có mã.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IsExists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Kiểm tra tồn tại người dùng có username/password tương ứng. Có tham số output lấy người dùng có tồn tại ra nếu kết quả trả về là true.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UpdateAccount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Cập nhật thông tin người dùng.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ResetPassword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411300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Reset lại mật khẩu.</w:t>
            </w:r>
          </w:p>
        </w:tc>
      </w:tr>
      <w:tr w:rsidR="00325D1C" w:rsidTr="00325D1C">
        <w:tc>
          <w:tcPr>
            <w:tcW w:w="763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49" w:type="dxa"/>
          </w:tcPr>
          <w:p w:rsidR="00325D1C" w:rsidRDefault="00325D1C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InsertAccount</w:t>
            </w:r>
          </w:p>
        </w:tc>
        <w:tc>
          <w:tcPr>
            <w:tcW w:w="1016" w:type="dxa"/>
          </w:tcPr>
          <w:p w:rsidR="00325D1C" w:rsidRDefault="00325D1C" w:rsidP="00325D1C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3887" w:type="dxa"/>
          </w:tcPr>
          <w:p w:rsidR="00325D1C" w:rsidRDefault="00411300" w:rsidP="00325D1C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Thêm mới người dùng.</w:t>
            </w:r>
          </w:p>
        </w:tc>
      </w:tr>
    </w:tbl>
    <w:p w:rsidR="00411300" w:rsidRDefault="00411300" w:rsidP="00325D1C"/>
    <w:p w:rsidR="00411300" w:rsidRDefault="00411300" w:rsidP="00411300">
      <w:r>
        <w:br w:type="page"/>
      </w:r>
    </w:p>
    <w:p w:rsidR="00325D1C" w:rsidRPr="005B103F" w:rsidRDefault="00325D1C" w:rsidP="00325D1C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“Genre”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07"/>
      </w:tblGrid>
      <w:tr w:rsidR="005B103F" w:rsidRPr="00F44EE4" w:rsidTr="00411300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07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411300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07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</w:t>
            </w:r>
            <w:r w:rsidR="00B76657">
              <w:rPr>
                <w:color w:val="000000"/>
                <w:lang w:val="en-US"/>
              </w:rPr>
              <w:t xml:space="preserve"> thể loại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411300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07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Tên </w:t>
            </w:r>
            <w:r w:rsidR="00B76657">
              <w:rPr>
                <w:color w:val="000000"/>
                <w:lang w:val="en-US"/>
              </w:rPr>
              <w:t>thể loại</w:t>
            </w:r>
            <w:r>
              <w:rPr>
                <w:color w:val="000000"/>
                <w:lang w:val="en-US"/>
              </w:rPr>
              <w:t>.</w:t>
            </w:r>
          </w:p>
        </w:tc>
      </w:tr>
    </w:tbl>
    <w:p w:rsidR="005B103F" w:rsidRDefault="005B103F" w:rsidP="005B103F">
      <w:pPr>
        <w:pStyle w:val="ListParagraph"/>
        <w:numPr>
          <w:ilvl w:val="0"/>
          <w:numId w:val="41"/>
        </w:numPr>
      </w:pPr>
      <w:r w:rsidRPr="005B103F"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411300" w:rsidRPr="00F44EE4" w:rsidTr="00411300">
        <w:tc>
          <w:tcPr>
            <w:tcW w:w="763" w:type="dxa"/>
          </w:tcPr>
          <w:p w:rsidR="00411300" w:rsidRPr="00F44EE4" w:rsidRDefault="00411300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411300" w:rsidRPr="00325D1C" w:rsidRDefault="00411300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411300" w:rsidRPr="00363B6E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411300" w:rsidRPr="00F44EE4" w:rsidRDefault="00411300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toàn bộ thể loại hiện có.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GetGenresForBook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các thể loại của sách.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thể loại mới.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thể loại.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nhật.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Exist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Kiểm tra có tồn tại thể loại.</w:t>
            </w:r>
          </w:p>
        </w:tc>
      </w:tr>
      <w:tr w:rsidR="00411300" w:rsidRPr="00F44EE4" w:rsidTr="00411300">
        <w:tc>
          <w:tcPr>
            <w:tcW w:w="763" w:type="dxa"/>
          </w:tcPr>
          <w:p w:rsidR="00411300" w:rsidRPr="00411300" w:rsidRDefault="00411300" w:rsidP="0041130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49" w:type="dxa"/>
          </w:tcPr>
          <w:p w:rsid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ClearBookOf</w:t>
            </w:r>
          </w:p>
        </w:tc>
        <w:tc>
          <w:tcPr>
            <w:tcW w:w="1016" w:type="dxa"/>
          </w:tcPr>
          <w:p w:rsidR="00411300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11300" w:rsidRPr="00411300" w:rsidRDefault="00411300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các mối quan hệ của các sách với thể loại.</w:t>
            </w:r>
          </w:p>
        </w:tc>
      </w:tr>
    </w:tbl>
    <w:p w:rsidR="00411300" w:rsidRDefault="00411300" w:rsidP="00411300"/>
    <w:p w:rsidR="00411300" w:rsidRDefault="00411300" w:rsidP="00411300">
      <w:r>
        <w:br w:type="page"/>
      </w:r>
    </w:p>
    <w:p w:rsidR="00411300" w:rsidRPr="005B103F" w:rsidRDefault="00411300" w:rsidP="00411300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“Author”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</w:t>
            </w:r>
            <w:r w:rsidR="00B76657">
              <w:rPr>
                <w:color w:val="000000"/>
                <w:lang w:val="en-US"/>
              </w:rPr>
              <w:t xml:space="preserve"> tác giả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Tên </w:t>
            </w:r>
            <w:r w:rsidR="00B76657">
              <w:rPr>
                <w:color w:val="000000"/>
                <w:lang w:val="en-US"/>
              </w:rPr>
              <w:t>tác giả</w:t>
            </w:r>
            <w:r>
              <w:rPr>
                <w:color w:val="000000"/>
                <w:lang w:val="en-US"/>
              </w:rPr>
              <w:t>.</w:t>
            </w:r>
          </w:p>
        </w:tc>
      </w:tr>
    </w:tbl>
    <w:p w:rsidR="005B103F" w:rsidRDefault="00411300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411300" w:rsidRPr="00F44EE4" w:rsidTr="00EB174C">
        <w:tc>
          <w:tcPr>
            <w:tcW w:w="763" w:type="dxa"/>
          </w:tcPr>
          <w:p w:rsidR="00411300" w:rsidRPr="00F44EE4" w:rsidRDefault="00411300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411300" w:rsidRPr="00325D1C" w:rsidRDefault="00411300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411300" w:rsidRPr="00363B6E" w:rsidRDefault="00411300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411300" w:rsidRPr="00F44EE4" w:rsidRDefault="00411300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toàn bộ tác giả hiện có.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GetAuthorsForBook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các tác giả của sách.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tác giả mới.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D04A34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tác giả.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D04A34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nhật.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D04A34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Exist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Kiểm tra có tồn tại tác giả.</w:t>
            </w:r>
          </w:p>
        </w:tc>
      </w:tr>
      <w:tr w:rsidR="00D04A34" w:rsidRPr="00F44EE4" w:rsidTr="00EB174C">
        <w:tc>
          <w:tcPr>
            <w:tcW w:w="763" w:type="dxa"/>
          </w:tcPr>
          <w:p w:rsidR="00D04A34" w:rsidRPr="00411300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49" w:type="dxa"/>
          </w:tcPr>
          <w:p w:rsidR="00D04A34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ClearBookOf</w:t>
            </w:r>
          </w:p>
        </w:tc>
        <w:tc>
          <w:tcPr>
            <w:tcW w:w="1016" w:type="dxa"/>
          </w:tcPr>
          <w:p w:rsidR="00D04A34" w:rsidRDefault="00D04A34" w:rsidP="00D04A3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D04A34" w:rsidRPr="00411300" w:rsidRDefault="00D04A34" w:rsidP="00D04A3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các mối quan hệ của các sách với tác giả.</w:t>
            </w:r>
          </w:p>
        </w:tc>
      </w:tr>
    </w:tbl>
    <w:p w:rsidR="00411300" w:rsidRDefault="00411300" w:rsidP="00411300"/>
    <w:p w:rsidR="00411300" w:rsidRDefault="00411300" w:rsidP="00411300">
      <w:r>
        <w:br w:type="page"/>
      </w:r>
    </w:p>
    <w:p w:rsidR="00411300" w:rsidRPr="005B103F" w:rsidRDefault="00411300" w:rsidP="00411300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“Book”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</w:t>
            </w:r>
            <w:r w:rsidR="00B76657">
              <w:rPr>
                <w:color w:val="000000"/>
                <w:lang w:val="en-US"/>
              </w:rPr>
              <w:t xml:space="preserve"> sách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5B103F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Tên </w:t>
            </w:r>
            <w:r w:rsidR="00B76657">
              <w:rPr>
                <w:color w:val="000000"/>
                <w:lang w:val="en-US"/>
              </w:rPr>
              <w:t>sách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B71213" w:rsidRPr="00F44EE4" w:rsidTr="00325D1C">
        <w:tc>
          <w:tcPr>
            <w:tcW w:w="763" w:type="dxa"/>
          </w:tcPr>
          <w:p w:rsidR="00B71213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B71213" w:rsidRDefault="00B71213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Image</w:t>
            </w:r>
          </w:p>
        </w:tc>
        <w:tc>
          <w:tcPr>
            <w:tcW w:w="1533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1213" w:rsidRDefault="00B71213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Đường dẫn hình ảnh sách.</w:t>
            </w:r>
          </w:p>
        </w:tc>
      </w:tr>
      <w:tr w:rsidR="00B71213" w:rsidRPr="00F44EE4" w:rsidTr="00325D1C">
        <w:tc>
          <w:tcPr>
            <w:tcW w:w="763" w:type="dxa"/>
          </w:tcPr>
          <w:p w:rsidR="00B71213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B71213" w:rsidRDefault="00B71213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Number</w:t>
            </w:r>
          </w:p>
        </w:tc>
        <w:tc>
          <w:tcPr>
            <w:tcW w:w="1533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1213" w:rsidRDefault="00B71213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 tồn.</w:t>
            </w:r>
          </w:p>
        </w:tc>
      </w:tr>
      <w:tr w:rsidR="00B71213" w:rsidRPr="00F44EE4" w:rsidTr="00325D1C">
        <w:tc>
          <w:tcPr>
            <w:tcW w:w="763" w:type="dxa"/>
          </w:tcPr>
          <w:p w:rsidR="00B71213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B71213" w:rsidRDefault="00B71213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Price</w:t>
            </w:r>
          </w:p>
        </w:tc>
        <w:tc>
          <w:tcPr>
            <w:tcW w:w="1533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1213" w:rsidRDefault="00B71213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bán.</w:t>
            </w:r>
          </w:p>
        </w:tc>
      </w:tr>
      <w:tr w:rsidR="00B71213" w:rsidRPr="00F44EE4" w:rsidTr="00325D1C">
        <w:tc>
          <w:tcPr>
            <w:tcW w:w="763" w:type="dxa"/>
          </w:tcPr>
          <w:p w:rsidR="00B71213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B71213" w:rsidRDefault="00B71213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IsDeleted</w:t>
            </w:r>
          </w:p>
        </w:tc>
        <w:tc>
          <w:tcPr>
            <w:tcW w:w="1533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1016" w:type="dxa"/>
          </w:tcPr>
          <w:p w:rsidR="00B71213" w:rsidRDefault="00B71213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B71213" w:rsidRDefault="00B71213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Trạng thái</w:t>
            </w:r>
            <w:r w:rsidR="00111E6C">
              <w:rPr>
                <w:color w:val="000000"/>
                <w:lang w:val="en-US"/>
              </w:rPr>
              <w:t xml:space="preserve"> sách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Genres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Genre[]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Các thể loại của sách.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Authors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Author[]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B766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Các tác giả sách.</w:t>
            </w:r>
          </w:p>
        </w:tc>
      </w:tr>
    </w:tbl>
    <w:p w:rsidR="005B103F" w:rsidRDefault="00D04A34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D04A34" w:rsidRPr="00F44EE4" w:rsidTr="00EB174C">
        <w:tc>
          <w:tcPr>
            <w:tcW w:w="763" w:type="dxa"/>
          </w:tcPr>
          <w:p w:rsidR="00D04A34" w:rsidRPr="00F44EE4" w:rsidRDefault="00D04A34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D04A34" w:rsidRPr="00325D1C" w:rsidRDefault="00D04A34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D04A34" w:rsidRPr="00363B6E" w:rsidRDefault="00D04A34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D04A34" w:rsidRPr="00F44EE4" w:rsidRDefault="00D04A34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tất cả.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GetDeletedBooks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những sách bị xóa (ngừng cung).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GetBook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sách có mã.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UpdateNumber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 số lượng tồn.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DeleteBook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402DF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sách.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RecoverBook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Khôi phục lại.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InsertNewBook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sách mới.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3149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UpdateBook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 thông tin.</w:t>
            </w:r>
          </w:p>
        </w:tc>
      </w:tr>
      <w:tr w:rsidR="00402DF7" w:rsidRPr="00F44EE4" w:rsidTr="00EB174C">
        <w:tc>
          <w:tcPr>
            <w:tcW w:w="763" w:type="dxa"/>
          </w:tcPr>
          <w:p w:rsidR="00402DF7" w:rsidRPr="00402DF7" w:rsidRDefault="00402DF7" w:rsidP="00402DF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3149" w:type="dxa"/>
          </w:tcPr>
          <w:p w:rsid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GetLastest</w:t>
            </w:r>
          </w:p>
        </w:tc>
        <w:tc>
          <w:tcPr>
            <w:tcW w:w="1016" w:type="dxa"/>
          </w:tcPr>
          <w:p w:rsidR="00402DF7" w:rsidRDefault="00402DF7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402DF7" w:rsidRPr="00402DF7" w:rsidRDefault="00402DF7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sách mới nhất vừa thêm vào.</w:t>
            </w:r>
          </w:p>
        </w:tc>
      </w:tr>
    </w:tbl>
    <w:p w:rsidR="00D04A34" w:rsidRDefault="00D04A34" w:rsidP="00D04A34"/>
    <w:p w:rsidR="00D04A34" w:rsidRDefault="00D04A34" w:rsidP="00D04A34">
      <w:r>
        <w:br w:type="page"/>
      </w:r>
    </w:p>
    <w:p w:rsidR="00D04A34" w:rsidRPr="005B103F" w:rsidRDefault="00D04A34" w:rsidP="00D04A34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“Bill”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5B103F" w:rsidP="005E007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</w:t>
            </w:r>
            <w:r w:rsidR="005E0072">
              <w:rPr>
                <w:color w:val="000000"/>
                <w:lang w:val="en-US"/>
              </w:rPr>
              <w:t xml:space="preserve"> hóa đơn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111E6C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</w:t>
            </w:r>
            <w:r w:rsidR="005E0072">
              <w:rPr>
                <w:color w:val="000000"/>
                <w:lang w:val="en-US"/>
              </w:rPr>
              <w:t>dDate</w:t>
            </w:r>
          </w:p>
        </w:tc>
        <w:tc>
          <w:tcPr>
            <w:tcW w:w="1533" w:type="dxa"/>
          </w:tcPr>
          <w:p w:rsidR="005B103F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016" w:type="dxa"/>
          </w:tcPr>
          <w:p w:rsidR="005B103F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tạo.</w:t>
            </w:r>
          </w:p>
        </w:tc>
      </w:tr>
      <w:tr w:rsidR="00111E6C" w:rsidRPr="00F44EE4" w:rsidTr="00325D1C">
        <w:tc>
          <w:tcPr>
            <w:tcW w:w="763" w:type="dxa"/>
          </w:tcPr>
          <w:p w:rsidR="00111E6C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111E6C" w:rsidRDefault="00111E6C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PayMoney</w:t>
            </w:r>
          </w:p>
        </w:tc>
        <w:tc>
          <w:tcPr>
            <w:tcW w:w="1533" w:type="dxa"/>
          </w:tcPr>
          <w:p w:rsidR="00111E6C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111E6C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111E6C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tiền nhận.</w:t>
            </w:r>
          </w:p>
        </w:tc>
      </w:tr>
      <w:tr w:rsidR="00111E6C" w:rsidRPr="00F44EE4" w:rsidTr="00325D1C">
        <w:tc>
          <w:tcPr>
            <w:tcW w:w="763" w:type="dxa"/>
          </w:tcPr>
          <w:p w:rsidR="00111E6C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111E6C" w:rsidRDefault="00111E6C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TotalMoney</w:t>
            </w:r>
          </w:p>
        </w:tc>
        <w:tc>
          <w:tcPr>
            <w:tcW w:w="1533" w:type="dxa"/>
          </w:tcPr>
          <w:p w:rsidR="00111E6C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111E6C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111E6C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Tổng tiền các mặt hàng.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BillItems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BillItem[]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Danh sách chi tiết.</w:t>
            </w:r>
          </w:p>
        </w:tc>
      </w:tr>
    </w:tbl>
    <w:p w:rsidR="005B103F" w:rsidRDefault="00457871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457871" w:rsidRPr="00F44EE4" w:rsidTr="00EB174C">
        <w:tc>
          <w:tcPr>
            <w:tcW w:w="763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457871" w:rsidRPr="00325D1C" w:rsidRDefault="00457871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457871" w:rsidRPr="00363B6E" w:rsidRDefault="00457871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GetOldBills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danh sách hóa đơn cũ.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GetOldBillsOfDebtors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danh sách hóa đơn nợ.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GetLastest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hóa đơn vừa thêm vào.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InsertNewBill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hóa đơn mới.</w:t>
            </w:r>
          </w:p>
        </w:tc>
      </w:tr>
    </w:tbl>
    <w:p w:rsidR="00457871" w:rsidRDefault="00457871" w:rsidP="00457871"/>
    <w:p w:rsidR="00457871" w:rsidRDefault="00457871" w:rsidP="00457871">
      <w:r>
        <w:br w:type="page"/>
      </w:r>
    </w:p>
    <w:p w:rsidR="00457871" w:rsidRPr="005B103F" w:rsidRDefault="00457871" w:rsidP="00457871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“BillItem”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Book</w:t>
            </w:r>
          </w:p>
        </w:tc>
        <w:tc>
          <w:tcPr>
            <w:tcW w:w="1533" w:type="dxa"/>
          </w:tcPr>
          <w:p w:rsidR="005B103F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Book</w:t>
            </w:r>
          </w:p>
        </w:tc>
        <w:tc>
          <w:tcPr>
            <w:tcW w:w="1016" w:type="dxa"/>
          </w:tcPr>
          <w:p w:rsidR="005B103F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Thông tin sách được mua</w:t>
            </w:r>
            <w:r w:rsidR="005B103F"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Price</w:t>
            </w:r>
          </w:p>
        </w:tc>
        <w:tc>
          <w:tcPr>
            <w:tcW w:w="1533" w:type="dxa"/>
          </w:tcPr>
          <w:p w:rsidR="005B103F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Giá tiền.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Number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lượng.</w:t>
            </w:r>
          </w:p>
        </w:tc>
      </w:tr>
    </w:tbl>
    <w:p w:rsidR="005B103F" w:rsidRDefault="00457871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457871" w:rsidRPr="00F44EE4" w:rsidTr="00EB174C">
        <w:tc>
          <w:tcPr>
            <w:tcW w:w="763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457871" w:rsidRPr="00325D1C" w:rsidRDefault="00457871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457871" w:rsidRPr="00363B6E" w:rsidRDefault="00457871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GetAllBeforeDate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tất cả chi tiết hóa đơn trước ngày.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GetBillItems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93236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danh sách chi tiết hóa đơn từ hóa đơn.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InsertNewBillItem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chi tiết hóa đơn mới.</w:t>
            </w:r>
          </w:p>
        </w:tc>
      </w:tr>
    </w:tbl>
    <w:p w:rsidR="00457871" w:rsidRDefault="00457871" w:rsidP="00457871"/>
    <w:p w:rsidR="00457871" w:rsidRDefault="00457871" w:rsidP="00457871">
      <w:r>
        <w:br w:type="page"/>
      </w:r>
    </w:p>
    <w:p w:rsidR="00457871" w:rsidRPr="005B103F" w:rsidRDefault="00457871" w:rsidP="00457871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“Customer”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5B103F" w:rsidP="005E007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</w:t>
            </w:r>
            <w:r w:rsidR="005E0072">
              <w:rPr>
                <w:color w:val="000000"/>
                <w:lang w:val="en-US"/>
              </w:rPr>
              <w:t xml:space="preserve"> khách hàng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5B103F" w:rsidP="005E0072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Tên </w:t>
            </w:r>
            <w:r w:rsidR="005E0072">
              <w:rPr>
                <w:color w:val="000000"/>
                <w:lang w:val="en-US"/>
              </w:rPr>
              <w:t>khách hàng</w:t>
            </w:r>
            <w:r>
              <w:rPr>
                <w:color w:val="000000"/>
                <w:lang w:val="en-US"/>
              </w:rPr>
              <w:t>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Address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Địa chỉ.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Phone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điện thoại.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Debt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tiền nợ ở hiện tại.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string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Email.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IsDeleted</w:t>
            </w:r>
          </w:p>
        </w:tc>
        <w:tc>
          <w:tcPr>
            <w:tcW w:w="1533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bool</w:t>
            </w:r>
          </w:p>
        </w:tc>
        <w:tc>
          <w:tcPr>
            <w:tcW w:w="1016" w:type="dxa"/>
          </w:tcPr>
          <w:p w:rsidR="005E0072" w:rsidRDefault="005E0072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Trạng thái khách hàng.</w:t>
            </w:r>
          </w:p>
        </w:tc>
      </w:tr>
    </w:tbl>
    <w:p w:rsidR="005B103F" w:rsidRDefault="00457871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457871" w:rsidRPr="00F44EE4" w:rsidTr="00EB174C">
        <w:tc>
          <w:tcPr>
            <w:tcW w:w="763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457871" w:rsidRPr="00325D1C" w:rsidRDefault="00457871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457871" w:rsidRPr="00363B6E" w:rsidRDefault="00457871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GetCustomer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khách hàng có mã.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tất cả khách hàng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GetDeletedCustomers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những khách hàng bị xóa.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UpdateDebt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 nợ.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InsertNewCustomer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khách hàng.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UpdateCustomer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 thông tin khách hàng.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3149" w:type="dxa"/>
          </w:tcPr>
          <w:p w:rsidR="00932368" w:rsidRP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DeleteCustomer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khách hàng.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3149" w:type="dxa"/>
          </w:tcPr>
          <w:p w:rsid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RecoverCustomer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Khôi phục lại khách hàng.</w:t>
            </w:r>
          </w:p>
        </w:tc>
      </w:tr>
      <w:tr w:rsidR="00932368" w:rsidRPr="00F44EE4" w:rsidTr="00EB174C">
        <w:tc>
          <w:tcPr>
            <w:tcW w:w="763" w:type="dxa"/>
          </w:tcPr>
          <w:p w:rsidR="00932368" w:rsidRPr="00932368" w:rsidRDefault="00932368" w:rsidP="009323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3149" w:type="dxa"/>
          </w:tcPr>
          <w:p w:rsidR="00932368" w:rsidRDefault="00932368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GetAllDebtors</w:t>
            </w:r>
          </w:p>
        </w:tc>
        <w:tc>
          <w:tcPr>
            <w:tcW w:w="1016" w:type="dxa"/>
          </w:tcPr>
          <w:p w:rsidR="00932368" w:rsidRDefault="00932368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932368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những khách hàng nợ.</w:t>
            </w:r>
          </w:p>
        </w:tc>
      </w:tr>
    </w:tbl>
    <w:p w:rsidR="00457871" w:rsidRDefault="00457871" w:rsidP="00457871"/>
    <w:p w:rsidR="00457871" w:rsidRDefault="00457871" w:rsidP="00457871">
      <w:r>
        <w:br w:type="page"/>
      </w:r>
    </w:p>
    <w:p w:rsidR="00457871" w:rsidRPr="005B103F" w:rsidRDefault="00457871" w:rsidP="00457871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“PayDebtMoney”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  <w:r w:rsidR="005E0072">
              <w:rPr>
                <w:color w:val="000000"/>
                <w:lang w:val="en-US"/>
              </w:rPr>
              <w:t>PayDebt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phiếu thu tiền nợ.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Customer</w:t>
            </w:r>
          </w:p>
        </w:tc>
        <w:tc>
          <w:tcPr>
            <w:tcW w:w="1533" w:type="dxa"/>
          </w:tcPr>
          <w:p w:rsidR="005B103F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Customer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Thông tin khách hàng.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CreatedDate</w:t>
            </w:r>
          </w:p>
        </w:tc>
        <w:tc>
          <w:tcPr>
            <w:tcW w:w="153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016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lập phiếu thu.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5E0072" w:rsidRDefault="005E0072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PayMoney</w:t>
            </w:r>
          </w:p>
        </w:tc>
        <w:tc>
          <w:tcPr>
            <w:tcW w:w="153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tiền chi trả.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5E0072" w:rsidRDefault="005E0072" w:rsidP="00CC769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  <w:r w:rsidR="00CC7695">
              <w:rPr>
                <w:color w:val="000000"/>
                <w:lang w:val="en-US"/>
              </w:rPr>
              <w:t>Manager</w:t>
            </w:r>
          </w:p>
        </w:tc>
        <w:tc>
          <w:tcPr>
            <w:tcW w:w="153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nhân viên thanh toán.</w:t>
            </w:r>
          </w:p>
        </w:tc>
      </w:tr>
    </w:tbl>
    <w:p w:rsidR="005B103F" w:rsidRDefault="005B103F" w:rsidP="005B103F">
      <w:pPr>
        <w:pStyle w:val="ListParagraph"/>
        <w:numPr>
          <w:ilvl w:val="0"/>
          <w:numId w:val="41"/>
        </w:numPr>
      </w:pPr>
      <w:r w:rsidRPr="005B103F"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457871" w:rsidRPr="00F44EE4" w:rsidTr="00EB174C">
        <w:tc>
          <w:tcPr>
            <w:tcW w:w="763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457871" w:rsidRPr="00325D1C" w:rsidRDefault="00457871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457871" w:rsidRPr="00363B6E" w:rsidRDefault="00457871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457871" w:rsidRPr="00F44EE4" w:rsidRDefault="00457871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</w:t>
            </w:r>
            <w:r w:rsidR="00983FFD">
              <w:rPr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>Paid</w:t>
            </w:r>
            <w:r w:rsidR="00983FFD">
              <w:rPr>
                <w:color w:val="000000"/>
                <w:lang w:val="en-US"/>
              </w:rPr>
              <w:t>s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phiếu thu đã lập.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983FFD" w:rsidRDefault="00983FFD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Lập phiếu thu mới.</w:t>
            </w:r>
          </w:p>
        </w:tc>
      </w:tr>
    </w:tbl>
    <w:p w:rsidR="00457871" w:rsidRDefault="00457871" w:rsidP="00457871"/>
    <w:p w:rsidR="00457871" w:rsidRDefault="00457871" w:rsidP="00457871">
      <w:r>
        <w:br w:type="page"/>
      </w:r>
    </w:p>
    <w:p w:rsidR="00457871" w:rsidRPr="005B103F" w:rsidRDefault="00457871" w:rsidP="00457871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“ManagerListAddedBook”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2"/>
        <w:gridCol w:w="3148"/>
        <w:gridCol w:w="1536"/>
        <w:gridCol w:w="1016"/>
        <w:gridCol w:w="3010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phiếu nhập.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IdManager</w:t>
            </w:r>
          </w:p>
        </w:tc>
        <w:tc>
          <w:tcPr>
            <w:tcW w:w="1533" w:type="dxa"/>
          </w:tcPr>
          <w:p w:rsidR="005B103F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nhân viên nhập kho.</w:t>
            </w:r>
          </w:p>
        </w:tc>
      </w:tr>
      <w:tr w:rsidR="00CC7695" w:rsidRPr="00F44EE4" w:rsidTr="00325D1C">
        <w:tc>
          <w:tcPr>
            <w:tcW w:w="763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CC7695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AddedBooks</w:t>
            </w:r>
          </w:p>
        </w:tc>
        <w:tc>
          <w:tcPr>
            <w:tcW w:w="1533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AddedBook[]</w:t>
            </w:r>
          </w:p>
        </w:tc>
        <w:tc>
          <w:tcPr>
            <w:tcW w:w="1016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CC7695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Danh sách chi tiết nhập.</w:t>
            </w:r>
          </w:p>
        </w:tc>
      </w:tr>
      <w:tr w:rsidR="00CC7695" w:rsidRPr="00F44EE4" w:rsidTr="00325D1C">
        <w:tc>
          <w:tcPr>
            <w:tcW w:w="763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CC7695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CreatedDate</w:t>
            </w:r>
          </w:p>
        </w:tc>
        <w:tc>
          <w:tcPr>
            <w:tcW w:w="1533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016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CC7695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lập phiếu.</w:t>
            </w:r>
          </w:p>
        </w:tc>
      </w:tr>
      <w:tr w:rsidR="00CC7695" w:rsidRPr="00F44EE4" w:rsidTr="00325D1C">
        <w:tc>
          <w:tcPr>
            <w:tcW w:w="763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CC7695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AddedDate</w:t>
            </w:r>
          </w:p>
        </w:tc>
        <w:tc>
          <w:tcPr>
            <w:tcW w:w="1533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DateTime</w:t>
            </w:r>
          </w:p>
        </w:tc>
        <w:tc>
          <w:tcPr>
            <w:tcW w:w="1016" w:type="dxa"/>
          </w:tcPr>
          <w:p w:rsidR="00CC7695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CC7695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Ngày nhập kho.</w:t>
            </w:r>
          </w:p>
        </w:tc>
      </w:tr>
    </w:tbl>
    <w:p w:rsidR="005B103F" w:rsidRDefault="00D04A34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D04A34" w:rsidRPr="00F44EE4" w:rsidTr="00EB174C">
        <w:tc>
          <w:tcPr>
            <w:tcW w:w="763" w:type="dxa"/>
          </w:tcPr>
          <w:p w:rsidR="00D04A34" w:rsidRPr="00F44EE4" w:rsidRDefault="00D04A34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D04A34" w:rsidRPr="00325D1C" w:rsidRDefault="00D04A34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D04A34" w:rsidRPr="00363B6E" w:rsidRDefault="00D04A34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D04A34" w:rsidRPr="00F44EE4" w:rsidRDefault="00D04A34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Lập phiếu nhập.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Xóa phiếu nhập.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Update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Cập nhật thông tin phiếu nhập.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3149" w:type="dxa"/>
          </w:tcPr>
          <w:p w:rsid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GetAll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tất cả.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9" w:type="dxa"/>
          </w:tcPr>
          <w:p w:rsid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GetImported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những phiếu đã thực sự nhập.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3149" w:type="dxa"/>
          </w:tcPr>
          <w:p w:rsid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GetWait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những phiếu chờ được nhập.</w:t>
            </w:r>
          </w:p>
        </w:tc>
      </w:tr>
    </w:tbl>
    <w:p w:rsidR="00D04A34" w:rsidRDefault="00D04A34" w:rsidP="00D04A34"/>
    <w:p w:rsidR="00D04A34" w:rsidRDefault="00D04A34" w:rsidP="00D04A34">
      <w:r>
        <w:br w:type="page"/>
      </w:r>
    </w:p>
    <w:p w:rsidR="00D04A34" w:rsidRPr="005B103F" w:rsidRDefault="00D04A34" w:rsidP="00D04A34"/>
    <w:p w:rsidR="005B103F" w:rsidRDefault="005B103F" w:rsidP="005B103F">
      <w:pPr>
        <w:pStyle w:val="Heading3"/>
        <w:rPr>
          <w:lang w:val="en-US"/>
        </w:rPr>
      </w:pPr>
      <w:r>
        <w:rPr>
          <w:lang w:val="en-US"/>
        </w:rPr>
        <w:t>Lớp đối tượng “AddedBook”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Kế thừa: Không có.</w:t>
      </w:r>
    </w:p>
    <w:p w:rsidR="005B103F" w:rsidRDefault="005B103F" w:rsidP="005B103F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Danh sách thuộc tính:</w:t>
      </w:r>
    </w:p>
    <w:tbl>
      <w:tblPr>
        <w:tblStyle w:val="TableGrid"/>
        <w:tblW w:w="9472" w:type="dxa"/>
        <w:tblLook w:val="01E0" w:firstRow="1" w:lastRow="1" w:firstColumn="1" w:lastColumn="1" w:noHBand="0" w:noVBand="0"/>
      </w:tblPr>
      <w:tblGrid>
        <w:gridCol w:w="763"/>
        <w:gridCol w:w="3149"/>
        <w:gridCol w:w="1533"/>
        <w:gridCol w:w="1016"/>
        <w:gridCol w:w="3011"/>
      </w:tblGrid>
      <w:tr w:rsidR="005B103F" w:rsidRPr="00F44EE4" w:rsidTr="00325D1C">
        <w:tc>
          <w:tcPr>
            <w:tcW w:w="763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Kiểu dự liệu</w:t>
            </w:r>
          </w:p>
        </w:tc>
        <w:tc>
          <w:tcPr>
            <w:tcW w:w="1016" w:type="dxa"/>
          </w:tcPr>
          <w:p w:rsidR="005B103F" w:rsidRPr="00363B6E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3011" w:type="dxa"/>
          </w:tcPr>
          <w:p w:rsidR="005B103F" w:rsidRPr="00F44EE4" w:rsidRDefault="005B103F" w:rsidP="00325D1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5B103F" w:rsidRPr="006D0E07" w:rsidRDefault="005B103F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1533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3011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Mã chi tiết nhập.</w:t>
            </w:r>
          </w:p>
        </w:tc>
      </w:tr>
      <w:tr w:rsidR="005B103F" w:rsidRPr="00F44EE4" w:rsidTr="00325D1C">
        <w:tc>
          <w:tcPr>
            <w:tcW w:w="763" w:type="dxa"/>
          </w:tcPr>
          <w:p w:rsidR="005B103F" w:rsidRPr="006D0E07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Book</w:t>
            </w:r>
          </w:p>
        </w:tc>
        <w:tc>
          <w:tcPr>
            <w:tcW w:w="1533" w:type="dxa"/>
          </w:tcPr>
          <w:p w:rsidR="005B103F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Book</w:t>
            </w:r>
          </w:p>
        </w:tc>
        <w:tc>
          <w:tcPr>
            <w:tcW w:w="1016" w:type="dxa"/>
          </w:tcPr>
          <w:p w:rsidR="005B103F" w:rsidRDefault="005B103F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B103F" w:rsidRPr="006D0E07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Thông tin sách nhập.</w:t>
            </w:r>
          </w:p>
        </w:tc>
      </w:tr>
      <w:tr w:rsidR="005E0072" w:rsidRPr="00F44EE4" w:rsidTr="00325D1C">
        <w:tc>
          <w:tcPr>
            <w:tcW w:w="76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3149" w:type="dxa"/>
          </w:tcPr>
          <w:p w:rsidR="005E0072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Number</w:t>
            </w:r>
          </w:p>
        </w:tc>
        <w:tc>
          <w:tcPr>
            <w:tcW w:w="1533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016" w:type="dxa"/>
          </w:tcPr>
          <w:p w:rsidR="005E0072" w:rsidRDefault="00CC7695" w:rsidP="00325D1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3011" w:type="dxa"/>
          </w:tcPr>
          <w:p w:rsidR="005E0072" w:rsidRDefault="00CC7695" w:rsidP="00325D1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Số lượng nhập.</w:t>
            </w:r>
          </w:p>
        </w:tc>
      </w:tr>
    </w:tbl>
    <w:p w:rsidR="005B103F" w:rsidRDefault="00D04A34" w:rsidP="005B103F">
      <w:pPr>
        <w:pStyle w:val="ListParagraph"/>
        <w:numPr>
          <w:ilvl w:val="0"/>
          <w:numId w:val="41"/>
        </w:numPr>
      </w:pPr>
      <w:r>
        <w:t>Danh sách phương thức:</w:t>
      </w:r>
    </w:p>
    <w:tbl>
      <w:tblPr>
        <w:tblStyle w:val="TableGrid"/>
        <w:tblW w:w="9243" w:type="dxa"/>
        <w:tblLook w:val="01E0" w:firstRow="1" w:lastRow="1" w:firstColumn="1" w:lastColumn="1" w:noHBand="0" w:noVBand="0"/>
      </w:tblPr>
      <w:tblGrid>
        <w:gridCol w:w="763"/>
        <w:gridCol w:w="3149"/>
        <w:gridCol w:w="1016"/>
        <w:gridCol w:w="4315"/>
      </w:tblGrid>
      <w:tr w:rsidR="00D04A34" w:rsidRPr="00F44EE4" w:rsidTr="00EB174C">
        <w:tc>
          <w:tcPr>
            <w:tcW w:w="763" w:type="dxa"/>
          </w:tcPr>
          <w:p w:rsidR="00D04A34" w:rsidRPr="00F44EE4" w:rsidRDefault="00D04A34" w:rsidP="00EB174C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149" w:type="dxa"/>
          </w:tcPr>
          <w:p w:rsidR="00D04A34" w:rsidRPr="00325D1C" w:rsidRDefault="00D04A34" w:rsidP="00EB174C">
            <w:pPr>
              <w:spacing w:line="360" w:lineRule="auto"/>
              <w:rPr>
                <w:lang w:val="en-US"/>
              </w:rPr>
            </w:pPr>
            <w:r w:rsidRPr="00F44EE4">
              <w:rPr>
                <w:color w:val="000000"/>
              </w:rPr>
              <w:t>Tên</w:t>
            </w:r>
            <w:r>
              <w:rPr>
                <w:color w:val="000000"/>
                <w:lang w:val="en-US"/>
              </w:rPr>
              <w:t xml:space="preserve"> phương thức</w:t>
            </w:r>
          </w:p>
        </w:tc>
        <w:tc>
          <w:tcPr>
            <w:tcW w:w="1016" w:type="dxa"/>
          </w:tcPr>
          <w:p w:rsidR="00D04A34" w:rsidRPr="00363B6E" w:rsidRDefault="00D04A34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4315" w:type="dxa"/>
          </w:tcPr>
          <w:p w:rsidR="00D04A34" w:rsidRPr="00F44EE4" w:rsidRDefault="00D04A34" w:rsidP="00EB174C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Insert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Thêm chi tiết nhập.</w:t>
            </w:r>
          </w:p>
        </w:tc>
      </w:tr>
      <w:tr w:rsidR="008C021F" w:rsidRPr="00F44EE4" w:rsidTr="00EB174C">
        <w:tc>
          <w:tcPr>
            <w:tcW w:w="763" w:type="dxa"/>
          </w:tcPr>
          <w:p w:rsidR="008C021F" w:rsidRPr="008C021F" w:rsidRDefault="008C021F" w:rsidP="008C021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3149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GetFrom</w:t>
            </w:r>
          </w:p>
        </w:tc>
        <w:tc>
          <w:tcPr>
            <w:tcW w:w="1016" w:type="dxa"/>
          </w:tcPr>
          <w:p w:rsidR="008C021F" w:rsidRDefault="008C021F" w:rsidP="00EB174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4315" w:type="dxa"/>
          </w:tcPr>
          <w:p w:rsidR="008C021F" w:rsidRPr="008C021F" w:rsidRDefault="008C021F" w:rsidP="00EB174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Lấy danh sách chi tiết nhập của phiếu nhập.</w:t>
            </w:r>
          </w:p>
        </w:tc>
      </w:tr>
    </w:tbl>
    <w:p w:rsidR="00D04A34" w:rsidRDefault="00D04A34" w:rsidP="00D04A34"/>
    <w:p w:rsidR="00D04A34" w:rsidRDefault="00D04A34" w:rsidP="00D04A34">
      <w:r>
        <w:br w:type="page"/>
      </w:r>
    </w:p>
    <w:p w:rsidR="00D04A34" w:rsidRPr="005B103F" w:rsidRDefault="00D04A34" w:rsidP="00D04A34"/>
    <w:p w:rsidR="00FD06E2" w:rsidRDefault="00FD06E2" w:rsidP="00363B6E">
      <w:pPr>
        <w:pStyle w:val="Heading1"/>
      </w:pPr>
      <w:bookmarkStart w:id="6" w:name="_Toc167699050"/>
      <w:bookmarkStart w:id="7" w:name="_Toc172872219"/>
      <w:r>
        <w:t>Sơ đồ trạng thái</w:t>
      </w:r>
      <w:bookmarkEnd w:id="6"/>
      <w:bookmarkEnd w:id="7"/>
    </w:p>
    <w:p w:rsidR="00FD06E2" w:rsidRPr="00D04A34" w:rsidRDefault="00D04A34" w:rsidP="00D04A34">
      <w:pPr>
        <w:pStyle w:val="ListParagraph"/>
        <w:numPr>
          <w:ilvl w:val="0"/>
          <w:numId w:val="41"/>
        </w:numPr>
        <w:rPr>
          <w:lang w:val="en-US"/>
        </w:rPr>
      </w:pPr>
      <w:r>
        <w:rPr>
          <w:lang w:val="en-US"/>
        </w:rPr>
        <w:t>Không có.</w:t>
      </w:r>
    </w:p>
    <w:sectPr w:rsidR="00FD06E2" w:rsidRPr="00D04A34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405" w:rsidRDefault="00DB6405">
      <w:r>
        <w:separator/>
      </w:r>
    </w:p>
  </w:endnote>
  <w:endnote w:type="continuationSeparator" w:id="0">
    <w:p w:rsidR="00DB6405" w:rsidRDefault="00DB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D1C" w:rsidRDefault="00325D1C">
    <w:pPr>
      <w:pStyle w:val="Footer"/>
    </w:pPr>
    <w:r w:rsidRPr="004257CD">
      <w:rPr>
        <w:noProof/>
        <w:lang w:val="en-US" w:eastAsia="ja-JP"/>
      </w:rPr>
      <w:drawing>
        <wp:anchor distT="0" distB="0" distL="114300" distR="114300" simplePos="0" relativeHeight="251659776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325D1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325D1C" w:rsidRPr="007A1DE8" w:rsidRDefault="00325D1C" w:rsidP="00565DFE">
          <w:pPr>
            <w:rPr>
              <w:lang w:val="en-US"/>
            </w:rPr>
          </w:pPr>
          <w:r w:rsidRPr="004257CD">
            <w:rPr>
              <w:noProof/>
              <w:lang w:val="en-US" w:eastAsia="ja-JP"/>
            </w:rPr>
            <w:drawing>
              <wp:anchor distT="0" distB="0" distL="114300" distR="114300" simplePos="0" relativeHeight="25165875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325D1C" w:rsidRDefault="00325D1C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5318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325D1C" w:rsidRPr="0037628A" w:rsidRDefault="00325D1C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6405" w:rsidRDefault="00DB6405">
      <w:r>
        <w:separator/>
      </w:r>
    </w:p>
  </w:footnote>
  <w:footnote w:type="continuationSeparator" w:id="0">
    <w:p w:rsidR="00DB6405" w:rsidRDefault="00DB6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D1C" w:rsidRDefault="00325D1C" w:rsidP="00746ED1">
    <w:pPr>
      <w:pStyle w:val="Head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29CC3" id="Freeform 1" o:spid="_x0000_s1026" style="position:absolute;margin-left:0;margin-top:.75pt;width:93.15pt;height:814.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 w:eastAsia="ja-JP"/>
      </w:rPr>
      <w:drawing>
        <wp:anchor distT="0" distB="0" distL="114300" distR="114300" simplePos="0" relativeHeight="251656704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25D1C" w:rsidRDefault="00325D1C" w:rsidP="00746ED1">
    <w:pPr>
      <w:pStyle w:val="Title"/>
      <w:rPr>
        <w:lang w:val="en-US"/>
      </w:rPr>
    </w:pPr>
  </w:p>
  <w:p w:rsidR="00325D1C" w:rsidRPr="003B1A2B" w:rsidRDefault="00325D1C" w:rsidP="00746ED1">
    <w:pPr>
      <w:rPr>
        <w:lang w:val="en-US"/>
      </w:rPr>
    </w:pPr>
  </w:p>
  <w:p w:rsidR="00325D1C" w:rsidRPr="00F53DBB" w:rsidRDefault="00325D1C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25D1C" w:rsidRPr="0040293A" w:rsidRDefault="00325D1C" w:rsidP="00746ED1">
    <w:pPr>
      <w:pStyle w:val="Header"/>
      <w:rPr>
        <w:rFonts w:eastAsia="Tahoma"/>
      </w:rPr>
    </w:pPr>
  </w:p>
  <w:p w:rsidR="00325D1C" w:rsidRPr="00746ED1" w:rsidRDefault="00325D1C" w:rsidP="00746E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5D1C" w:rsidRDefault="00325D1C">
    <w:r w:rsidRPr="004257CD">
      <w:rPr>
        <w:noProof/>
        <w:lang w:val="en-US" w:eastAsia="ja-JP"/>
      </w:rPr>
      <w:drawing>
        <wp:anchor distT="0" distB="0" distL="114300" distR="114300" simplePos="0" relativeHeight="251657728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325D1C" w:rsidTr="00746ED1">
      <w:tc>
        <w:tcPr>
          <w:tcW w:w="6623" w:type="dxa"/>
        </w:tcPr>
        <w:p w:rsidR="00325D1C" w:rsidRPr="003548A8" w:rsidRDefault="00325D1C" w:rsidP="00853189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 xml:space="preserve">Quản lý </w:t>
          </w:r>
          <w:r w:rsidR="00853189">
            <w:rPr>
              <w:color w:val="0000FF"/>
              <w:lang w:val="en-US"/>
            </w:rPr>
            <w:t>nhà</w:t>
          </w:r>
          <w:r>
            <w:rPr>
              <w:color w:val="0000FF"/>
              <w:lang w:val="en-US"/>
            </w:rPr>
            <w:t xml:space="preserve"> sách</w:t>
          </w:r>
        </w:p>
      </w:tc>
      <w:tc>
        <w:tcPr>
          <w:tcW w:w="2620" w:type="dxa"/>
        </w:tcPr>
        <w:p w:rsidR="00325D1C" w:rsidRPr="007A1DE8" w:rsidRDefault="00325D1C" w:rsidP="0085318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1.</w:t>
          </w:r>
          <w:r w:rsidR="00853189">
            <w:rPr>
              <w:color w:val="0000FF"/>
              <w:lang w:val="en-US"/>
            </w:rPr>
            <w:t>0</w:t>
          </w:r>
        </w:p>
      </w:tc>
    </w:tr>
    <w:tr w:rsidR="00325D1C" w:rsidTr="00746ED1">
      <w:trPr>
        <w:trHeight w:val="130"/>
      </w:trPr>
      <w:tc>
        <w:tcPr>
          <w:tcW w:w="6623" w:type="dxa"/>
        </w:tcPr>
        <w:p w:rsidR="00325D1C" w:rsidRPr="00FD06E2" w:rsidRDefault="00325D1C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:rsidR="00325D1C" w:rsidRPr="007A1DE8" w:rsidRDefault="00325D1C" w:rsidP="0085318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853189">
            <w:rPr>
              <w:color w:val="0000FF"/>
              <w:lang w:val="en-US"/>
            </w:rPr>
            <w:t>3</w:t>
          </w:r>
          <w:r>
            <w:rPr>
              <w:color w:val="0000FF"/>
              <w:lang w:val="en-US"/>
            </w:rPr>
            <w:t>/1/2017</w:t>
          </w:r>
        </w:p>
      </w:tc>
    </w:tr>
  </w:tbl>
  <w:p w:rsidR="00325D1C" w:rsidRPr="0037628A" w:rsidRDefault="00325D1C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BF0222A"/>
    <w:multiLevelType w:val="hybridMultilevel"/>
    <w:tmpl w:val="5FBAD102"/>
    <w:lvl w:ilvl="0" w:tplc="13669D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1"/>
  </w:num>
  <w:num w:numId="5">
    <w:abstractNumId w:val="25"/>
  </w:num>
  <w:num w:numId="6">
    <w:abstractNumId w:val="13"/>
  </w:num>
  <w:num w:numId="7">
    <w:abstractNumId w:val="26"/>
  </w:num>
  <w:num w:numId="8">
    <w:abstractNumId w:val="31"/>
  </w:num>
  <w:num w:numId="9">
    <w:abstractNumId w:val="17"/>
  </w:num>
  <w:num w:numId="10">
    <w:abstractNumId w:val="10"/>
  </w:num>
  <w:num w:numId="11">
    <w:abstractNumId w:val="37"/>
  </w:num>
  <w:num w:numId="12">
    <w:abstractNumId w:val="33"/>
  </w:num>
  <w:num w:numId="13">
    <w:abstractNumId w:val="30"/>
  </w:num>
  <w:num w:numId="14">
    <w:abstractNumId w:val="3"/>
  </w:num>
  <w:num w:numId="15">
    <w:abstractNumId w:val="6"/>
  </w:num>
  <w:num w:numId="16">
    <w:abstractNumId w:val="29"/>
  </w:num>
  <w:num w:numId="17">
    <w:abstractNumId w:val="35"/>
  </w:num>
  <w:num w:numId="18">
    <w:abstractNumId w:val="16"/>
  </w:num>
  <w:num w:numId="19">
    <w:abstractNumId w:val="28"/>
  </w:num>
  <w:num w:numId="20">
    <w:abstractNumId w:val="34"/>
  </w:num>
  <w:num w:numId="21">
    <w:abstractNumId w:val="36"/>
  </w:num>
  <w:num w:numId="22">
    <w:abstractNumId w:val="11"/>
  </w:num>
  <w:num w:numId="23">
    <w:abstractNumId w:val="20"/>
  </w:num>
  <w:num w:numId="24">
    <w:abstractNumId w:val="7"/>
  </w:num>
  <w:num w:numId="25">
    <w:abstractNumId w:val="5"/>
  </w:num>
  <w:num w:numId="26">
    <w:abstractNumId w:val="18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2"/>
  </w:num>
  <w:num w:numId="33">
    <w:abstractNumId w:val="19"/>
  </w:num>
  <w:num w:numId="34">
    <w:abstractNumId w:val="32"/>
  </w:num>
  <w:num w:numId="35">
    <w:abstractNumId w:val="23"/>
  </w:num>
  <w:num w:numId="36">
    <w:abstractNumId w:val="9"/>
  </w:num>
  <w:num w:numId="37">
    <w:abstractNumId w:val="15"/>
  </w:num>
  <w:num w:numId="38">
    <w:abstractNumId w:val="8"/>
  </w:num>
  <w:num w:numId="39">
    <w:abstractNumId w:val="22"/>
  </w:num>
  <w:num w:numId="40">
    <w:abstractNumId w:val="14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39C3"/>
    <w:rsid w:val="00024DF0"/>
    <w:rsid w:val="000A272D"/>
    <w:rsid w:val="000C0CA8"/>
    <w:rsid w:val="00111E6C"/>
    <w:rsid w:val="001A3901"/>
    <w:rsid w:val="001A6914"/>
    <w:rsid w:val="00213B43"/>
    <w:rsid w:val="00325D1C"/>
    <w:rsid w:val="00362991"/>
    <w:rsid w:val="00363B6E"/>
    <w:rsid w:val="0037628A"/>
    <w:rsid w:val="003B6D89"/>
    <w:rsid w:val="00402DF7"/>
    <w:rsid w:val="00411300"/>
    <w:rsid w:val="004540F1"/>
    <w:rsid w:val="00457871"/>
    <w:rsid w:val="0048720A"/>
    <w:rsid w:val="004A6BB7"/>
    <w:rsid w:val="004B5C0F"/>
    <w:rsid w:val="004B7CC9"/>
    <w:rsid w:val="005439AE"/>
    <w:rsid w:val="00562E67"/>
    <w:rsid w:val="00565DFE"/>
    <w:rsid w:val="0057432C"/>
    <w:rsid w:val="005A02B6"/>
    <w:rsid w:val="005B103F"/>
    <w:rsid w:val="005B231F"/>
    <w:rsid w:val="005E0072"/>
    <w:rsid w:val="005E2817"/>
    <w:rsid w:val="005F3F51"/>
    <w:rsid w:val="00681CD0"/>
    <w:rsid w:val="006D0E07"/>
    <w:rsid w:val="007045FB"/>
    <w:rsid w:val="00746ED1"/>
    <w:rsid w:val="00751440"/>
    <w:rsid w:val="007A1DE8"/>
    <w:rsid w:val="007E0D9D"/>
    <w:rsid w:val="00833660"/>
    <w:rsid w:val="00853189"/>
    <w:rsid w:val="008952A8"/>
    <w:rsid w:val="008C021F"/>
    <w:rsid w:val="008C66A8"/>
    <w:rsid w:val="008F22E3"/>
    <w:rsid w:val="008F7BA1"/>
    <w:rsid w:val="00912D02"/>
    <w:rsid w:val="00932368"/>
    <w:rsid w:val="00976D26"/>
    <w:rsid w:val="00983FFD"/>
    <w:rsid w:val="009A534F"/>
    <w:rsid w:val="009F3CED"/>
    <w:rsid w:val="00A02B79"/>
    <w:rsid w:val="00A122CE"/>
    <w:rsid w:val="00A96072"/>
    <w:rsid w:val="00AA30A6"/>
    <w:rsid w:val="00AA49C3"/>
    <w:rsid w:val="00B62132"/>
    <w:rsid w:val="00B71213"/>
    <w:rsid w:val="00B76657"/>
    <w:rsid w:val="00B9220E"/>
    <w:rsid w:val="00BD1F8A"/>
    <w:rsid w:val="00C107A7"/>
    <w:rsid w:val="00C122ED"/>
    <w:rsid w:val="00C161AA"/>
    <w:rsid w:val="00C36F81"/>
    <w:rsid w:val="00C929D6"/>
    <w:rsid w:val="00CC7695"/>
    <w:rsid w:val="00CE7D5B"/>
    <w:rsid w:val="00D04A34"/>
    <w:rsid w:val="00D24E39"/>
    <w:rsid w:val="00D52AFF"/>
    <w:rsid w:val="00DA2A6D"/>
    <w:rsid w:val="00DB6405"/>
    <w:rsid w:val="00EA3B05"/>
    <w:rsid w:val="00ED3427"/>
    <w:rsid w:val="00EE1859"/>
    <w:rsid w:val="00F22516"/>
    <w:rsid w:val="00F66431"/>
    <w:rsid w:val="00FB6741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22C3D7-66D0-458E-9CFA-DC47C2C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8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486</TotalTime>
  <Pages>18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9046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Kazuo Hiroshi</cp:lastModifiedBy>
  <cp:revision>20</cp:revision>
  <cp:lastPrinted>2013-12-07T15:57:00Z</cp:lastPrinted>
  <dcterms:created xsi:type="dcterms:W3CDTF">2013-10-13T11:07:00Z</dcterms:created>
  <dcterms:modified xsi:type="dcterms:W3CDTF">2017-02-03T05:46:00Z</dcterms:modified>
</cp:coreProperties>
</file>