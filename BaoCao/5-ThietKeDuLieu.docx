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672B74">
        <w:rPr>
          <w:color w:val="0000FF"/>
          <w:lang w:val="en-US"/>
        </w:rPr>
        <w:t xml:space="preserve">Quản </w:t>
      </w:r>
      <w:r w:rsidR="0088106F">
        <w:rPr>
          <w:color w:val="0000FF"/>
          <w:lang w:val="en-US"/>
        </w:rPr>
        <w:t>lý nhà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72B74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837316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1542276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Tô Chính Tín</w:t>
      </w:r>
    </w:p>
    <w:p w:rsidR="003548A8" w:rsidRDefault="003D2F0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1542255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 w:rsidR="00EE26DE">
        <w:rPr>
          <w:rFonts w:ascii="Arial" w:hAnsi="Arial" w:cs="Arial"/>
          <w:color w:val="0000FF"/>
          <w:sz w:val="30"/>
          <w:szCs w:val="30"/>
          <w:lang w:val="en-US"/>
        </w:rPr>
        <w:t>Huỳnh Chí Phong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5108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 w:rsidR="0088106F">
              <w:rPr>
                <w:rFonts w:eastAsia="SimSun"/>
                <w:color w:val="0000FF"/>
                <w:lang w:val="en-US"/>
              </w:rPr>
              <w:t>2/1</w:t>
            </w:r>
            <w:bookmarkStart w:id="0" w:name="_GoBack"/>
            <w:bookmarkEnd w:id="0"/>
            <w:r>
              <w:rPr>
                <w:rFonts w:eastAsia="SimSun"/>
                <w:color w:val="0000FF"/>
                <w:lang w:val="en-US"/>
              </w:rPr>
              <w:t>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5108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380C5F" w:rsidP="00D5108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Phác họa lược đồ CSDL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5108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Tô Chính Tín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14AB8" w:rsidRDefault="00A23833">
      <w:pPr>
        <w:pStyle w:val="TOC1"/>
        <w:tabs>
          <w:tab w:val="left" w:pos="432"/>
        </w:tabs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EE26DE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864577" w:rsidRPr="00864577" w:rsidRDefault="00864577" w:rsidP="00864577">
      <w:pPr>
        <w:rPr>
          <w:rFonts w:eastAsiaTheme="minorEastAsia"/>
          <w:noProof/>
          <w:lang w:val="en-US"/>
        </w:rPr>
      </w:pPr>
    </w:p>
    <w:p w:rsidR="00C14AB8" w:rsidRDefault="003063E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EE26DE">
          <w:rPr>
            <w:noProof/>
            <w:webHidden/>
          </w:rPr>
          <w:t>4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A23833" w:rsidP="00122930">
      <w:pPr>
        <w:pStyle w:val="BodyText"/>
        <w:ind w:left="0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Default="00C14AB8" w:rsidP="00C14AB8">
      <w:pPr>
        <w:pStyle w:val="Heading1"/>
        <w:spacing w:line="360" w:lineRule="auto"/>
        <w:jc w:val="both"/>
        <w:rPr>
          <w:lang w:val="en-US"/>
        </w:rPr>
      </w:pPr>
      <w:bookmarkStart w:id="1" w:name="_Toc176928159"/>
      <w:bookmarkStart w:id="2" w:name="_Toc369451398"/>
      <w:r w:rsidRPr="005F2DFA">
        <w:lastRenderedPageBreak/>
        <w:t>Sơ đồ logic</w:t>
      </w:r>
      <w:bookmarkEnd w:id="1"/>
      <w:bookmarkEnd w:id="2"/>
    </w:p>
    <w:p w:rsidR="00EE26DE" w:rsidRDefault="00A26FA9" w:rsidP="00122930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5732145" cy="3251012"/>
            <wp:effectExtent l="0" t="0" r="190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6DE" w:rsidRDefault="00EE26DE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122930" w:rsidRPr="00122930" w:rsidRDefault="00122930" w:rsidP="00122930">
      <w:pPr>
        <w:rPr>
          <w:lang w:val="en-US"/>
        </w:rPr>
      </w:pP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369451399"/>
      <w:r w:rsidRPr="005F2DFA">
        <w:t>Mô tả chi tiết các kiểu dữ liệu trong sơ đồ logic</w:t>
      </w:r>
      <w:bookmarkEnd w:id="3"/>
      <w:bookmarkEnd w:id="4"/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HoaDon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122930" w:rsidRPr="005F2DFA" w:rsidTr="00D51087">
        <w:tc>
          <w:tcPr>
            <w:tcW w:w="801" w:type="dxa"/>
          </w:tcPr>
          <w:p w:rsidR="00122930" w:rsidRPr="005F2DFA" w:rsidRDefault="00122930" w:rsidP="00D51087">
            <w:r w:rsidRPr="005F2DFA">
              <w:t>STT</w:t>
            </w:r>
          </w:p>
        </w:tc>
        <w:tc>
          <w:tcPr>
            <w:tcW w:w="1833" w:type="dxa"/>
          </w:tcPr>
          <w:p w:rsidR="00122930" w:rsidRPr="005F2DFA" w:rsidRDefault="00122930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122930" w:rsidRPr="005F2DFA" w:rsidRDefault="00122930" w:rsidP="00D51087">
            <w:r w:rsidRPr="005F2DFA">
              <w:t>Kiểu</w:t>
            </w:r>
          </w:p>
        </w:tc>
        <w:tc>
          <w:tcPr>
            <w:tcW w:w="1688" w:type="dxa"/>
          </w:tcPr>
          <w:p w:rsidR="00122930" w:rsidRPr="005F2DFA" w:rsidRDefault="00122930" w:rsidP="00D51087">
            <w:r w:rsidRPr="005F2DFA">
              <w:t>Ràng buộc</w:t>
            </w:r>
          </w:p>
        </w:tc>
        <w:tc>
          <w:tcPr>
            <w:tcW w:w="2858" w:type="dxa"/>
          </w:tcPr>
          <w:p w:rsidR="00122930" w:rsidRPr="005F2DFA" w:rsidRDefault="00122930" w:rsidP="00D51087">
            <w:r w:rsidRPr="005F2DFA">
              <w:t>Ý nghĩa/ghi chú</w:t>
            </w:r>
          </w:p>
        </w:tc>
      </w:tr>
      <w:tr w:rsidR="00122930" w:rsidRPr="005F2DFA" w:rsidTr="00D51087">
        <w:tc>
          <w:tcPr>
            <w:tcW w:w="801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122930" w:rsidRPr="00122930" w:rsidRDefault="00122930" w:rsidP="00122930">
            <w:pPr>
              <w:rPr>
                <w:u w:val="single"/>
                <w:lang w:val="en-US"/>
              </w:rPr>
            </w:pPr>
            <w:r w:rsidRPr="00122930">
              <w:rPr>
                <w:u w:val="single"/>
                <w:lang w:val="en-US"/>
              </w:rPr>
              <w:t>MaHoaDon</w:t>
            </w:r>
          </w:p>
        </w:tc>
        <w:tc>
          <w:tcPr>
            <w:tcW w:w="1688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122930" w:rsidRPr="0092620C" w:rsidRDefault="0092620C" w:rsidP="00122930">
            <w:pPr>
              <w:rPr>
                <w:lang w:val="en-US"/>
              </w:rPr>
            </w:pPr>
            <w:r>
              <w:rPr>
                <w:lang w:val="en-US"/>
              </w:rPr>
              <w:t>Mã hoá đơn</w:t>
            </w:r>
          </w:p>
        </w:tc>
      </w:tr>
      <w:tr w:rsidR="00122930" w:rsidRPr="005F2DFA" w:rsidTr="00D51087">
        <w:tc>
          <w:tcPr>
            <w:tcW w:w="801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MaKhachHang</w:t>
            </w:r>
          </w:p>
        </w:tc>
        <w:tc>
          <w:tcPr>
            <w:tcW w:w="1688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Mã khách hàng</w:t>
            </w:r>
          </w:p>
        </w:tc>
        <w:tc>
          <w:tcPr>
            <w:tcW w:w="2858" w:type="dxa"/>
          </w:tcPr>
          <w:p w:rsidR="00122930" w:rsidRPr="0092620C" w:rsidRDefault="0092620C" w:rsidP="00122930">
            <w:pPr>
              <w:rPr>
                <w:lang w:val="en-US"/>
              </w:rPr>
            </w:pPr>
            <w:r>
              <w:rPr>
                <w:lang w:val="en-US"/>
              </w:rPr>
              <w:t>Mã khách h</w:t>
            </w:r>
            <w:r w:rsidR="001B5BEE">
              <w:rPr>
                <w:lang w:val="en-US"/>
              </w:rPr>
              <w:t>àng sẽ thanh toán hoá đơn</w:t>
            </w:r>
          </w:p>
        </w:tc>
      </w:tr>
      <w:tr w:rsidR="00122930" w:rsidRPr="005F2DFA" w:rsidTr="00D51087">
        <w:tc>
          <w:tcPr>
            <w:tcW w:w="801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NgayLap</w:t>
            </w:r>
          </w:p>
        </w:tc>
        <w:tc>
          <w:tcPr>
            <w:tcW w:w="1688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88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Ngày lập hoá đơn</w:t>
            </w:r>
          </w:p>
        </w:tc>
        <w:tc>
          <w:tcPr>
            <w:tcW w:w="2858" w:type="dxa"/>
          </w:tcPr>
          <w:p w:rsidR="00122930" w:rsidRPr="005F2DFA" w:rsidRDefault="001B5BEE" w:rsidP="00122930">
            <w:r>
              <w:rPr>
                <w:lang w:val="en-US"/>
              </w:rPr>
              <w:t>Ngày lập hoá đơn</w:t>
            </w:r>
          </w:p>
        </w:tc>
      </w:tr>
      <w:tr w:rsidR="00122930" w:rsidRPr="005F2DFA" w:rsidTr="00D51087">
        <w:tc>
          <w:tcPr>
            <w:tcW w:w="801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TienTra</w:t>
            </w:r>
          </w:p>
        </w:tc>
        <w:tc>
          <w:tcPr>
            <w:tcW w:w="1688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  <w:tc>
          <w:tcPr>
            <w:tcW w:w="2858" w:type="dxa"/>
          </w:tcPr>
          <w:p w:rsidR="00122930" w:rsidRPr="001B5BEE" w:rsidRDefault="001B5BEE" w:rsidP="00122930">
            <w:pPr>
              <w:rPr>
                <w:lang w:val="en-US"/>
              </w:rPr>
            </w:pPr>
            <w:r>
              <w:rPr>
                <w:lang w:val="en-US"/>
              </w:rPr>
              <w:t>Tiền khách đưa cho thu ngân</w:t>
            </w:r>
          </w:p>
        </w:tc>
      </w:tr>
      <w:tr w:rsidR="00122930" w:rsidRPr="005F2DFA" w:rsidTr="00D51087">
        <w:tc>
          <w:tcPr>
            <w:tcW w:w="801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1688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  <w:tc>
          <w:tcPr>
            <w:tcW w:w="2858" w:type="dxa"/>
          </w:tcPr>
          <w:p w:rsidR="00122930" w:rsidRPr="001B5BEE" w:rsidRDefault="001B5BEE" w:rsidP="00122930">
            <w:pPr>
              <w:rPr>
                <w:lang w:val="en-US"/>
              </w:rPr>
            </w:pPr>
            <w:r>
              <w:rPr>
                <w:lang w:val="en-US"/>
              </w:rPr>
              <w:t>Tổng tiền của hoá đơn</w:t>
            </w:r>
          </w:p>
        </w:tc>
      </w:tr>
      <w:tr w:rsidR="00122930" w:rsidRPr="005F2DFA" w:rsidTr="00D51087">
        <w:tc>
          <w:tcPr>
            <w:tcW w:w="801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DaLuu</w:t>
            </w:r>
          </w:p>
        </w:tc>
        <w:tc>
          <w:tcPr>
            <w:tcW w:w="1688" w:type="dxa"/>
          </w:tcPr>
          <w:p w:rsidR="00122930" w:rsidRPr="00122930" w:rsidRDefault="00122930" w:rsidP="0012293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25792">
              <w:rPr>
                <w:lang w:val="en-US"/>
              </w:rPr>
              <w:t>it</w:t>
            </w:r>
          </w:p>
        </w:tc>
        <w:tc>
          <w:tcPr>
            <w:tcW w:w="1688" w:type="dxa"/>
          </w:tcPr>
          <w:p w:rsidR="00122930" w:rsidRPr="005F2DFA" w:rsidRDefault="00122930" w:rsidP="00122930">
            <w:r>
              <w:rPr>
                <w:lang w:val="en-US"/>
              </w:rPr>
              <w:t>Default False</w:t>
            </w:r>
          </w:p>
        </w:tc>
        <w:tc>
          <w:tcPr>
            <w:tcW w:w="2858" w:type="dxa"/>
          </w:tcPr>
          <w:p w:rsidR="00122930" w:rsidRPr="00D51087" w:rsidRDefault="001B5BEE" w:rsidP="00122930">
            <w:r w:rsidRPr="00D51087">
              <w:t>Trạng thái của hoá đơn đã lưu/ chưa lưu cập nhật  xuống db</w:t>
            </w:r>
          </w:p>
        </w:tc>
      </w:tr>
    </w:tbl>
    <w:p w:rsidR="00122930" w:rsidRPr="00D51087" w:rsidRDefault="00122930" w:rsidP="00122930">
      <w:pPr>
        <w:pStyle w:val="BodyText"/>
        <w:rPr>
          <w:color w:val="0000FF"/>
        </w:rPr>
      </w:pPr>
    </w:p>
    <w:p w:rsidR="00AA74C9" w:rsidRPr="00D51087" w:rsidRDefault="00AA74C9" w:rsidP="00122930">
      <w:pPr>
        <w:pStyle w:val="BodyText"/>
        <w:rPr>
          <w:color w:val="0000FF"/>
        </w:rPr>
      </w:pPr>
    </w:p>
    <w:p w:rsidR="00AA74C9" w:rsidRPr="00D51087" w:rsidRDefault="00AA74C9" w:rsidP="00122930">
      <w:pPr>
        <w:pStyle w:val="BodyText"/>
        <w:rPr>
          <w:color w:val="0000FF"/>
        </w:rPr>
      </w:pPr>
    </w:p>
    <w:p w:rsidR="00AA74C9" w:rsidRPr="00D51087" w:rsidRDefault="00AA74C9" w:rsidP="00122930">
      <w:pPr>
        <w:pStyle w:val="BodyText"/>
        <w:rPr>
          <w:color w:val="0000FF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ChiTietHoaDon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AA74C9" w:rsidRPr="005F2DFA" w:rsidTr="00D51087">
        <w:tc>
          <w:tcPr>
            <w:tcW w:w="801" w:type="dxa"/>
          </w:tcPr>
          <w:p w:rsidR="00AA74C9" w:rsidRPr="005F2DFA" w:rsidRDefault="00AA74C9" w:rsidP="00D51087">
            <w:r w:rsidRPr="005F2DFA">
              <w:t>STT</w:t>
            </w:r>
          </w:p>
        </w:tc>
        <w:tc>
          <w:tcPr>
            <w:tcW w:w="1833" w:type="dxa"/>
          </w:tcPr>
          <w:p w:rsidR="00AA74C9" w:rsidRPr="005F2DFA" w:rsidRDefault="00AA74C9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AA74C9" w:rsidRPr="005F2DFA" w:rsidRDefault="00AA74C9" w:rsidP="00D51087">
            <w:r w:rsidRPr="005F2DFA">
              <w:t>Kiểu</w:t>
            </w:r>
          </w:p>
        </w:tc>
        <w:tc>
          <w:tcPr>
            <w:tcW w:w="1688" w:type="dxa"/>
          </w:tcPr>
          <w:p w:rsidR="00AA74C9" w:rsidRPr="005F2DFA" w:rsidRDefault="00AA74C9" w:rsidP="00D51087">
            <w:r w:rsidRPr="005F2DFA">
              <w:t>Ràng buộc</w:t>
            </w:r>
          </w:p>
        </w:tc>
        <w:tc>
          <w:tcPr>
            <w:tcW w:w="2858" w:type="dxa"/>
          </w:tcPr>
          <w:p w:rsidR="00AA74C9" w:rsidRPr="005F2DFA" w:rsidRDefault="00AA74C9" w:rsidP="00D51087">
            <w:r w:rsidRPr="005F2DFA">
              <w:t>Ý nghĩa/ghi chú</w:t>
            </w:r>
          </w:p>
        </w:tc>
      </w:tr>
      <w:tr w:rsidR="00AA74C9" w:rsidRPr="005F2DFA" w:rsidTr="00D51087">
        <w:tc>
          <w:tcPr>
            <w:tcW w:w="801" w:type="dxa"/>
          </w:tcPr>
          <w:p w:rsidR="00AA74C9" w:rsidRPr="00122930" w:rsidRDefault="00EA7067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AA74C9" w:rsidRPr="00122930" w:rsidRDefault="00EA7067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MaHoaDon</w:t>
            </w:r>
          </w:p>
        </w:tc>
        <w:tc>
          <w:tcPr>
            <w:tcW w:w="1688" w:type="dxa"/>
          </w:tcPr>
          <w:p w:rsidR="00AA74C9" w:rsidRPr="00122930" w:rsidRDefault="00EA7067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AA74C9" w:rsidRPr="00122930" w:rsidRDefault="00D9272C" w:rsidP="00D51087">
            <w:pPr>
              <w:rPr>
                <w:lang w:val="en-US"/>
              </w:rPr>
            </w:pPr>
            <w:r>
              <w:rPr>
                <w:lang w:val="en-US"/>
              </w:rPr>
              <w:t>Mã Hoá Đơn đã tồn tại</w:t>
            </w:r>
          </w:p>
        </w:tc>
        <w:tc>
          <w:tcPr>
            <w:tcW w:w="2858" w:type="dxa"/>
          </w:tcPr>
          <w:p w:rsidR="00AA74C9" w:rsidRPr="0092620C" w:rsidRDefault="00D9272C" w:rsidP="00D51087">
            <w:pPr>
              <w:rPr>
                <w:lang w:val="en-US"/>
              </w:rPr>
            </w:pPr>
            <w:r>
              <w:rPr>
                <w:lang w:val="en-US"/>
              </w:rPr>
              <w:t>Mã hoá đơn đang thực hiện</w:t>
            </w:r>
          </w:p>
        </w:tc>
      </w:tr>
      <w:tr w:rsidR="00AA74C9" w:rsidRPr="005F2DFA" w:rsidTr="00D51087">
        <w:tc>
          <w:tcPr>
            <w:tcW w:w="801" w:type="dxa"/>
          </w:tcPr>
          <w:p w:rsidR="00AA74C9" w:rsidRPr="00122930" w:rsidRDefault="00EA7067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AA74C9" w:rsidRPr="00EA7067" w:rsidRDefault="00EA7067" w:rsidP="00D51087">
            <w:pPr>
              <w:rPr>
                <w:u w:val="single"/>
                <w:lang w:val="en-US"/>
              </w:rPr>
            </w:pPr>
            <w:r w:rsidRPr="00EA7067">
              <w:rPr>
                <w:u w:val="single"/>
                <w:lang w:val="en-US"/>
              </w:rPr>
              <w:t>MaSach</w:t>
            </w:r>
          </w:p>
        </w:tc>
        <w:tc>
          <w:tcPr>
            <w:tcW w:w="1688" w:type="dxa"/>
          </w:tcPr>
          <w:p w:rsidR="00AA74C9" w:rsidRPr="00122930" w:rsidRDefault="00EA7067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AA74C9" w:rsidRPr="00122930" w:rsidRDefault="00D9272C" w:rsidP="00D51087">
            <w:pPr>
              <w:rPr>
                <w:lang w:val="en-US"/>
              </w:rPr>
            </w:pPr>
            <w:r>
              <w:rPr>
                <w:lang w:val="en-US"/>
              </w:rPr>
              <w:t>Mã Sách đã tồn tại</w:t>
            </w:r>
          </w:p>
        </w:tc>
        <w:tc>
          <w:tcPr>
            <w:tcW w:w="2858" w:type="dxa"/>
          </w:tcPr>
          <w:p w:rsidR="00AA74C9" w:rsidRPr="0092620C" w:rsidRDefault="00D9272C" w:rsidP="00D51087">
            <w:pPr>
              <w:rPr>
                <w:lang w:val="en-US"/>
              </w:rPr>
            </w:pPr>
            <w:r>
              <w:rPr>
                <w:lang w:val="en-US"/>
              </w:rPr>
              <w:t>Mã sách khách hàng đang có trong giỏ hàng</w:t>
            </w:r>
          </w:p>
        </w:tc>
      </w:tr>
      <w:tr w:rsidR="00AA74C9" w:rsidRPr="005F2DFA" w:rsidTr="00D51087">
        <w:tc>
          <w:tcPr>
            <w:tcW w:w="801" w:type="dxa"/>
          </w:tcPr>
          <w:p w:rsidR="00AA74C9" w:rsidRPr="00122930" w:rsidRDefault="00EA7067" w:rsidP="00D510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AA74C9" w:rsidRDefault="00EA7067" w:rsidP="00D51087">
            <w:pPr>
              <w:rPr>
                <w:lang w:val="en-US"/>
              </w:rPr>
            </w:pPr>
            <w:r>
              <w:rPr>
                <w:lang w:val="en-US"/>
              </w:rPr>
              <w:t>DonGia</w:t>
            </w:r>
          </w:p>
        </w:tc>
        <w:tc>
          <w:tcPr>
            <w:tcW w:w="1688" w:type="dxa"/>
          </w:tcPr>
          <w:p w:rsidR="00AA74C9" w:rsidRPr="00122930" w:rsidRDefault="00EA7067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AA74C9" w:rsidRPr="00122930" w:rsidRDefault="00D9272C" w:rsidP="00D51087">
            <w:pPr>
              <w:rPr>
                <w:lang w:val="en-US"/>
              </w:rPr>
            </w:pPr>
            <w:r>
              <w:rPr>
                <w:lang w:val="en-US"/>
              </w:rPr>
              <w:t>&gt;=0</w:t>
            </w:r>
          </w:p>
        </w:tc>
        <w:tc>
          <w:tcPr>
            <w:tcW w:w="2858" w:type="dxa"/>
          </w:tcPr>
          <w:p w:rsidR="00AA74C9" w:rsidRPr="006C0FC6" w:rsidRDefault="006C0FC6" w:rsidP="00D51087">
            <w:pPr>
              <w:rPr>
                <w:lang w:val="en-US"/>
              </w:rPr>
            </w:pPr>
            <w:r>
              <w:rPr>
                <w:lang w:val="en-US"/>
              </w:rPr>
              <w:t>Đơn giá của sách lúc hoá đơn được lập</w:t>
            </w:r>
          </w:p>
        </w:tc>
      </w:tr>
      <w:tr w:rsidR="00AA74C9" w:rsidRPr="005F2DFA" w:rsidTr="00D51087">
        <w:tc>
          <w:tcPr>
            <w:tcW w:w="801" w:type="dxa"/>
          </w:tcPr>
          <w:p w:rsidR="00AA74C9" w:rsidRPr="00122930" w:rsidRDefault="00EA7067" w:rsidP="00D510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AA74C9" w:rsidRDefault="00EA7067" w:rsidP="00D51087">
            <w:pPr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88" w:type="dxa"/>
          </w:tcPr>
          <w:p w:rsidR="00AA74C9" w:rsidRPr="00122930" w:rsidRDefault="00EA7067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AA74C9" w:rsidRPr="00122930" w:rsidRDefault="00D9272C" w:rsidP="00D51087">
            <w:pPr>
              <w:rPr>
                <w:lang w:val="en-US"/>
              </w:rPr>
            </w:pPr>
            <w:r>
              <w:rPr>
                <w:lang w:val="en-US"/>
              </w:rPr>
              <w:t>&gt;=0</w:t>
            </w:r>
          </w:p>
        </w:tc>
        <w:tc>
          <w:tcPr>
            <w:tcW w:w="2858" w:type="dxa"/>
          </w:tcPr>
          <w:p w:rsidR="00AA74C9" w:rsidRPr="001B5BEE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Số lượng sách mà khách hàng mua</w:t>
            </w:r>
          </w:p>
        </w:tc>
      </w:tr>
    </w:tbl>
    <w:p w:rsidR="00AA74C9" w:rsidRDefault="00AA74C9" w:rsidP="00AA74C9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KhachHang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125792" w:rsidRPr="005F2DFA" w:rsidTr="00D51087">
        <w:tc>
          <w:tcPr>
            <w:tcW w:w="801" w:type="dxa"/>
          </w:tcPr>
          <w:p w:rsidR="00125792" w:rsidRPr="005F2DFA" w:rsidRDefault="00125792" w:rsidP="00D51087">
            <w:r w:rsidRPr="005F2DFA">
              <w:t>STT</w:t>
            </w:r>
          </w:p>
        </w:tc>
        <w:tc>
          <w:tcPr>
            <w:tcW w:w="1833" w:type="dxa"/>
          </w:tcPr>
          <w:p w:rsidR="00125792" w:rsidRPr="005F2DFA" w:rsidRDefault="00125792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125792" w:rsidRPr="005F2DFA" w:rsidRDefault="00125792" w:rsidP="00D51087">
            <w:r w:rsidRPr="005F2DFA">
              <w:t>Kiểu</w:t>
            </w:r>
          </w:p>
        </w:tc>
        <w:tc>
          <w:tcPr>
            <w:tcW w:w="1688" w:type="dxa"/>
          </w:tcPr>
          <w:p w:rsidR="00125792" w:rsidRPr="005F2DFA" w:rsidRDefault="00125792" w:rsidP="00D51087">
            <w:r w:rsidRPr="005F2DFA">
              <w:t>Ràng buộc</w:t>
            </w:r>
          </w:p>
        </w:tc>
        <w:tc>
          <w:tcPr>
            <w:tcW w:w="2858" w:type="dxa"/>
          </w:tcPr>
          <w:p w:rsidR="00125792" w:rsidRPr="005F2DFA" w:rsidRDefault="00125792" w:rsidP="00D51087">
            <w:r w:rsidRPr="005F2DFA">
              <w:t>Ý nghĩa/ghi chú</w:t>
            </w:r>
          </w:p>
        </w:tc>
      </w:tr>
      <w:tr w:rsidR="00125792" w:rsidRPr="005F2DFA" w:rsidTr="00D51087">
        <w:tc>
          <w:tcPr>
            <w:tcW w:w="801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125792" w:rsidRPr="00122930" w:rsidRDefault="00125792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MaKhachHang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125792" w:rsidRPr="0092620C" w:rsidRDefault="004B63ED" w:rsidP="00D51087">
            <w:pPr>
              <w:rPr>
                <w:lang w:val="en-US"/>
              </w:rPr>
            </w:pPr>
            <w:r>
              <w:rPr>
                <w:lang w:val="en-US"/>
              </w:rPr>
              <w:t>Mã phân biệt các khách hàng</w:t>
            </w:r>
          </w:p>
        </w:tc>
      </w:tr>
      <w:tr w:rsidR="00125792" w:rsidRPr="005F2DFA" w:rsidTr="00D51087">
        <w:tc>
          <w:tcPr>
            <w:tcW w:w="801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125792" w:rsidRPr="0092620C" w:rsidRDefault="004B63ED" w:rsidP="00D51087">
            <w:pPr>
              <w:rPr>
                <w:lang w:val="en-US"/>
              </w:rPr>
            </w:pPr>
            <w:r>
              <w:rPr>
                <w:lang w:val="en-US"/>
              </w:rPr>
              <w:t>Họ tên khách hàng</w:t>
            </w:r>
          </w:p>
        </w:tc>
      </w:tr>
      <w:tr w:rsidR="00125792" w:rsidRPr="005F2DFA" w:rsidTr="00D51087">
        <w:tc>
          <w:tcPr>
            <w:tcW w:w="801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125792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DienThoai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125792" w:rsidRPr="004B63ED" w:rsidRDefault="004B63ED" w:rsidP="00D51087">
            <w:pPr>
              <w:rPr>
                <w:lang w:val="en-US"/>
              </w:rPr>
            </w:pPr>
            <w:r>
              <w:rPr>
                <w:lang w:val="en-US"/>
              </w:rPr>
              <w:t>Điện thoại khách hàng</w:t>
            </w:r>
          </w:p>
        </w:tc>
      </w:tr>
      <w:tr w:rsidR="00125792" w:rsidRPr="005F2DFA" w:rsidTr="00D51087">
        <w:tc>
          <w:tcPr>
            <w:tcW w:w="801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125792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  <w:tc>
          <w:tcPr>
            <w:tcW w:w="2858" w:type="dxa"/>
          </w:tcPr>
          <w:p w:rsidR="00125792" w:rsidRPr="001B5BEE" w:rsidRDefault="004B63ED" w:rsidP="00D51087">
            <w:pPr>
              <w:rPr>
                <w:lang w:val="en-US"/>
              </w:rPr>
            </w:pPr>
            <w:r>
              <w:rPr>
                <w:lang w:val="en-US"/>
              </w:rPr>
              <w:t>Địa chỉ khách hàng</w:t>
            </w:r>
          </w:p>
        </w:tc>
      </w:tr>
      <w:tr w:rsidR="00125792" w:rsidRPr="005F2DFA" w:rsidTr="00D51087">
        <w:tc>
          <w:tcPr>
            <w:tcW w:w="801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125792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  <w:tc>
          <w:tcPr>
            <w:tcW w:w="2858" w:type="dxa"/>
          </w:tcPr>
          <w:p w:rsidR="00125792" w:rsidRPr="001B5BEE" w:rsidRDefault="004B63ED" w:rsidP="00D51087">
            <w:pPr>
              <w:rPr>
                <w:lang w:val="en-US"/>
              </w:rPr>
            </w:pPr>
            <w:r>
              <w:rPr>
                <w:lang w:val="en-US"/>
              </w:rPr>
              <w:t>Email Khách hàng</w:t>
            </w:r>
          </w:p>
        </w:tc>
      </w:tr>
      <w:tr w:rsidR="00125792" w:rsidRPr="005F2DFA" w:rsidTr="00D51087">
        <w:tc>
          <w:tcPr>
            <w:tcW w:w="801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125792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SoTienNo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125792" w:rsidRPr="004B63ED" w:rsidRDefault="004B63ED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125792" w:rsidRPr="001B5BEE" w:rsidRDefault="004B63ED" w:rsidP="00D51087">
            <w:pPr>
              <w:rPr>
                <w:lang w:val="en-US"/>
              </w:rPr>
            </w:pPr>
            <w:r>
              <w:rPr>
                <w:lang w:val="en-US"/>
              </w:rPr>
              <w:t>Số tiền khách hàng nợ</w:t>
            </w:r>
          </w:p>
        </w:tc>
      </w:tr>
      <w:tr w:rsidR="00125792" w:rsidRPr="005F2DFA" w:rsidTr="00D51087">
        <w:tc>
          <w:tcPr>
            <w:tcW w:w="801" w:type="dxa"/>
          </w:tcPr>
          <w:p w:rsidR="00125792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:rsidR="00125792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BiXoa</w:t>
            </w:r>
          </w:p>
        </w:tc>
        <w:tc>
          <w:tcPr>
            <w:tcW w:w="1688" w:type="dxa"/>
          </w:tcPr>
          <w:p w:rsidR="00125792" w:rsidRPr="00122930" w:rsidRDefault="00125792" w:rsidP="00D5108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88" w:type="dxa"/>
          </w:tcPr>
          <w:p w:rsidR="00125792" w:rsidRPr="004B63ED" w:rsidRDefault="004B63ED" w:rsidP="00D51087">
            <w:pPr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  <w:tc>
          <w:tcPr>
            <w:tcW w:w="2858" w:type="dxa"/>
          </w:tcPr>
          <w:p w:rsidR="00125792" w:rsidRPr="001B5BEE" w:rsidRDefault="004B63ED" w:rsidP="00D51087">
            <w:pPr>
              <w:rPr>
                <w:lang w:val="en-US"/>
              </w:rPr>
            </w:pPr>
            <w:r>
              <w:rPr>
                <w:lang w:val="en-US"/>
              </w:rPr>
              <w:t>Trạng thái thông tin khách hàng</w:t>
            </w:r>
          </w:p>
        </w:tc>
      </w:tr>
    </w:tbl>
    <w:p w:rsidR="00125792" w:rsidRDefault="00125792" w:rsidP="00125792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PhieuThuTien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6C3191" w:rsidRPr="005F2DFA" w:rsidTr="00D51087">
        <w:tc>
          <w:tcPr>
            <w:tcW w:w="801" w:type="dxa"/>
          </w:tcPr>
          <w:p w:rsidR="006C3191" w:rsidRPr="005F2DFA" w:rsidRDefault="006C3191" w:rsidP="00D51087">
            <w:r w:rsidRPr="005F2DFA">
              <w:lastRenderedPageBreak/>
              <w:t>STT</w:t>
            </w:r>
          </w:p>
        </w:tc>
        <w:tc>
          <w:tcPr>
            <w:tcW w:w="1833" w:type="dxa"/>
          </w:tcPr>
          <w:p w:rsidR="006C3191" w:rsidRPr="005F2DFA" w:rsidRDefault="006C3191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6C3191" w:rsidRPr="005F2DFA" w:rsidRDefault="006C3191" w:rsidP="00D51087">
            <w:r w:rsidRPr="005F2DFA">
              <w:t>Kiểu</w:t>
            </w:r>
          </w:p>
        </w:tc>
        <w:tc>
          <w:tcPr>
            <w:tcW w:w="1688" w:type="dxa"/>
          </w:tcPr>
          <w:p w:rsidR="006C3191" w:rsidRPr="005F2DFA" w:rsidRDefault="006C3191" w:rsidP="00D51087">
            <w:r w:rsidRPr="005F2DFA">
              <w:t>Ràng buộc</w:t>
            </w:r>
          </w:p>
        </w:tc>
        <w:tc>
          <w:tcPr>
            <w:tcW w:w="2858" w:type="dxa"/>
          </w:tcPr>
          <w:p w:rsidR="006C3191" w:rsidRPr="005F2DFA" w:rsidRDefault="006C3191" w:rsidP="00D51087">
            <w:r w:rsidRPr="005F2DFA">
              <w:t>Ý nghĩa/ghi chú</w:t>
            </w:r>
          </w:p>
        </w:tc>
      </w:tr>
      <w:tr w:rsidR="006C3191" w:rsidRPr="005F2DFA" w:rsidTr="00D51087">
        <w:tc>
          <w:tcPr>
            <w:tcW w:w="801" w:type="dxa"/>
          </w:tcPr>
          <w:p w:rsidR="006C3191" w:rsidRPr="00122930" w:rsidRDefault="006C3191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6C3191" w:rsidRPr="00122930" w:rsidRDefault="00B41DEC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MaPhieuThu</w:t>
            </w:r>
          </w:p>
        </w:tc>
        <w:tc>
          <w:tcPr>
            <w:tcW w:w="1688" w:type="dxa"/>
          </w:tcPr>
          <w:p w:rsidR="006C3191" w:rsidRPr="00122930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6C3191" w:rsidRPr="00122930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6C3191" w:rsidRPr="0092620C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Mã phiếu thu tiền nợ của khách hàng</w:t>
            </w:r>
          </w:p>
        </w:tc>
      </w:tr>
      <w:tr w:rsidR="006C3191" w:rsidRPr="005F2DFA" w:rsidTr="00D51087">
        <w:tc>
          <w:tcPr>
            <w:tcW w:w="801" w:type="dxa"/>
          </w:tcPr>
          <w:p w:rsidR="006C3191" w:rsidRPr="00122930" w:rsidRDefault="006C3191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6C3191" w:rsidRPr="00122930" w:rsidRDefault="00B41DEC" w:rsidP="00D51087">
            <w:pPr>
              <w:rPr>
                <w:lang w:val="en-US"/>
              </w:rPr>
            </w:pPr>
            <w:r>
              <w:rPr>
                <w:lang w:val="en-US"/>
              </w:rPr>
              <w:t>MaKhachHang</w:t>
            </w:r>
          </w:p>
        </w:tc>
        <w:tc>
          <w:tcPr>
            <w:tcW w:w="1688" w:type="dxa"/>
          </w:tcPr>
          <w:p w:rsidR="006C3191" w:rsidRPr="00122930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6C3191" w:rsidRPr="00122930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  <w:r w:rsidR="00393A24">
              <w:rPr>
                <w:lang w:val="en-US"/>
              </w:rPr>
              <w:t>, đã tồn tại trước</w:t>
            </w:r>
          </w:p>
        </w:tc>
        <w:tc>
          <w:tcPr>
            <w:tcW w:w="2858" w:type="dxa"/>
          </w:tcPr>
          <w:p w:rsidR="006C3191" w:rsidRPr="0092620C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Mã khách hàng đang thanh toán số tiền nợ</w:t>
            </w:r>
          </w:p>
        </w:tc>
      </w:tr>
      <w:tr w:rsidR="006C3191" w:rsidRPr="005F2DFA" w:rsidTr="00D51087">
        <w:tc>
          <w:tcPr>
            <w:tcW w:w="801" w:type="dxa"/>
          </w:tcPr>
          <w:p w:rsidR="006C3191" w:rsidRPr="00122930" w:rsidRDefault="006C3191" w:rsidP="00D510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6C3191" w:rsidRDefault="00B41DEC" w:rsidP="00D51087">
            <w:pPr>
              <w:rPr>
                <w:lang w:val="en-US"/>
              </w:rPr>
            </w:pPr>
            <w:r>
              <w:rPr>
                <w:lang w:val="en-US"/>
              </w:rPr>
              <w:t>MaTaiKhoan</w:t>
            </w:r>
          </w:p>
        </w:tc>
        <w:tc>
          <w:tcPr>
            <w:tcW w:w="1688" w:type="dxa"/>
          </w:tcPr>
          <w:p w:rsidR="006C3191" w:rsidRPr="00122930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6C3191" w:rsidRPr="00122930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  <w:r w:rsidR="00393A24">
              <w:rPr>
                <w:lang w:val="en-US"/>
              </w:rPr>
              <w:t>, đã tồn tại trước</w:t>
            </w:r>
          </w:p>
        </w:tc>
        <w:tc>
          <w:tcPr>
            <w:tcW w:w="2858" w:type="dxa"/>
          </w:tcPr>
          <w:p w:rsidR="006C3191" w:rsidRPr="00963188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Mã tài khoản nhân viên đang sử dụng phần mềm</w:t>
            </w:r>
          </w:p>
        </w:tc>
      </w:tr>
      <w:tr w:rsidR="006C3191" w:rsidRPr="005F2DFA" w:rsidTr="00D51087">
        <w:tc>
          <w:tcPr>
            <w:tcW w:w="801" w:type="dxa"/>
          </w:tcPr>
          <w:p w:rsidR="006C3191" w:rsidRPr="00122930" w:rsidRDefault="006C3191" w:rsidP="00D510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6C3191" w:rsidRDefault="00B41DEC" w:rsidP="00D51087">
            <w:pPr>
              <w:rPr>
                <w:lang w:val="en-US"/>
              </w:rPr>
            </w:pPr>
            <w:r>
              <w:rPr>
                <w:lang w:val="en-US"/>
              </w:rPr>
              <w:t>NgayThu</w:t>
            </w:r>
          </w:p>
        </w:tc>
        <w:tc>
          <w:tcPr>
            <w:tcW w:w="1688" w:type="dxa"/>
          </w:tcPr>
          <w:p w:rsidR="006C3191" w:rsidRPr="00122930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88" w:type="dxa"/>
          </w:tcPr>
          <w:p w:rsidR="006C3191" w:rsidRPr="00122930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6C3191" w:rsidRPr="001B5BEE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Ngày lập phiếu thu</w:t>
            </w:r>
          </w:p>
        </w:tc>
      </w:tr>
      <w:tr w:rsidR="006C3191" w:rsidRPr="005F2DFA" w:rsidTr="00D51087">
        <w:tc>
          <w:tcPr>
            <w:tcW w:w="801" w:type="dxa"/>
          </w:tcPr>
          <w:p w:rsidR="006C3191" w:rsidRPr="00122930" w:rsidRDefault="006C3191" w:rsidP="00D510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6C3191" w:rsidRDefault="00B41DEC" w:rsidP="00D51087">
            <w:pPr>
              <w:rPr>
                <w:lang w:val="en-US"/>
              </w:rPr>
            </w:pPr>
            <w:r>
              <w:rPr>
                <w:lang w:val="en-US"/>
              </w:rPr>
              <w:t>SoTienThu</w:t>
            </w:r>
          </w:p>
        </w:tc>
        <w:tc>
          <w:tcPr>
            <w:tcW w:w="1688" w:type="dxa"/>
          </w:tcPr>
          <w:p w:rsidR="006C3191" w:rsidRPr="00122930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6C3191" w:rsidRPr="00122930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6C3191" w:rsidRPr="001B5BEE" w:rsidRDefault="00963188" w:rsidP="00D51087">
            <w:pPr>
              <w:rPr>
                <w:lang w:val="en-US"/>
              </w:rPr>
            </w:pPr>
            <w:r>
              <w:rPr>
                <w:lang w:val="en-US"/>
              </w:rPr>
              <w:t>Số tiền thu từ khách hàng</w:t>
            </w:r>
          </w:p>
        </w:tc>
      </w:tr>
    </w:tbl>
    <w:p w:rsidR="006C3191" w:rsidRDefault="006C3191" w:rsidP="006C3191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TaiKhoan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93A24" w:rsidRPr="005F2DFA" w:rsidTr="00D51087">
        <w:tc>
          <w:tcPr>
            <w:tcW w:w="801" w:type="dxa"/>
          </w:tcPr>
          <w:p w:rsidR="00393A24" w:rsidRPr="005F2DFA" w:rsidRDefault="00393A24" w:rsidP="00D51087">
            <w:r w:rsidRPr="005F2DFA">
              <w:t>STT</w:t>
            </w:r>
          </w:p>
        </w:tc>
        <w:tc>
          <w:tcPr>
            <w:tcW w:w="1833" w:type="dxa"/>
          </w:tcPr>
          <w:p w:rsidR="00393A24" w:rsidRPr="005F2DFA" w:rsidRDefault="00393A24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393A24" w:rsidRPr="005F2DFA" w:rsidRDefault="00393A24" w:rsidP="00D51087">
            <w:r w:rsidRPr="005F2DFA">
              <w:t>Kiểu</w:t>
            </w:r>
          </w:p>
        </w:tc>
        <w:tc>
          <w:tcPr>
            <w:tcW w:w="1688" w:type="dxa"/>
          </w:tcPr>
          <w:p w:rsidR="00393A24" w:rsidRPr="005F2DFA" w:rsidRDefault="00393A24" w:rsidP="00D51087">
            <w:r w:rsidRPr="005F2DFA">
              <w:t>Ràng buộc</w:t>
            </w:r>
          </w:p>
        </w:tc>
        <w:tc>
          <w:tcPr>
            <w:tcW w:w="2858" w:type="dxa"/>
          </w:tcPr>
          <w:p w:rsidR="00393A24" w:rsidRPr="005F2DFA" w:rsidRDefault="00393A24" w:rsidP="00D51087">
            <w:r w:rsidRPr="005F2DFA">
              <w:t>Ý nghĩa/ghi chú</w:t>
            </w:r>
          </w:p>
        </w:tc>
      </w:tr>
      <w:tr w:rsidR="00393A24" w:rsidRPr="005F2DFA" w:rsidTr="00D51087">
        <w:tc>
          <w:tcPr>
            <w:tcW w:w="801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393A24" w:rsidRPr="00122930" w:rsidRDefault="00393A24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MaTaiKhoan</w:t>
            </w:r>
          </w:p>
        </w:tc>
        <w:tc>
          <w:tcPr>
            <w:tcW w:w="1688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393A24" w:rsidRPr="0092620C" w:rsidRDefault="00393A24" w:rsidP="00393A24">
            <w:pPr>
              <w:rPr>
                <w:lang w:val="en-US"/>
              </w:rPr>
            </w:pPr>
            <w:r>
              <w:rPr>
                <w:lang w:val="en-US"/>
              </w:rPr>
              <w:t>Mã tài khoản người sử dụng phần mềm</w:t>
            </w:r>
          </w:p>
        </w:tc>
      </w:tr>
      <w:tr w:rsidR="00393A24" w:rsidRPr="005F2DFA" w:rsidTr="00D51087">
        <w:tc>
          <w:tcPr>
            <w:tcW w:w="801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MaPhanQuyen</w:t>
            </w:r>
          </w:p>
        </w:tc>
        <w:tc>
          <w:tcPr>
            <w:tcW w:w="1688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Null, đã tồn tại trước</w:t>
            </w:r>
          </w:p>
        </w:tc>
        <w:tc>
          <w:tcPr>
            <w:tcW w:w="2858" w:type="dxa"/>
          </w:tcPr>
          <w:p w:rsidR="00393A24" w:rsidRPr="0092620C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Mã phân quyền của người sử dụng phần mềm</w:t>
            </w:r>
          </w:p>
        </w:tc>
      </w:tr>
      <w:tr w:rsidR="00393A24" w:rsidRPr="005F2DFA" w:rsidTr="00D51087">
        <w:tc>
          <w:tcPr>
            <w:tcW w:w="801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393A24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688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8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393A24" w:rsidRPr="00EB2815" w:rsidRDefault="00EB2815" w:rsidP="00D51087">
            <w:pPr>
              <w:rPr>
                <w:lang w:val="en-US"/>
              </w:rPr>
            </w:pPr>
            <w:r>
              <w:rPr>
                <w:lang w:val="en-US"/>
              </w:rPr>
              <w:t>Mật khẩu đăng nhập hệ thống</w:t>
            </w:r>
          </w:p>
        </w:tc>
      </w:tr>
      <w:tr w:rsidR="00393A24" w:rsidRPr="005F2DFA" w:rsidTr="00D51087">
        <w:tc>
          <w:tcPr>
            <w:tcW w:w="801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393A24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688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393A24" w:rsidRPr="001B5BEE" w:rsidRDefault="00EB2815" w:rsidP="00D51087">
            <w:pPr>
              <w:rPr>
                <w:lang w:val="en-US"/>
              </w:rPr>
            </w:pPr>
            <w:r>
              <w:rPr>
                <w:lang w:val="en-US"/>
              </w:rPr>
              <w:t>Họ tên chủ tài khoản</w:t>
            </w:r>
          </w:p>
        </w:tc>
      </w:tr>
      <w:tr w:rsidR="00393A24" w:rsidRPr="005F2DFA" w:rsidTr="00D51087">
        <w:tc>
          <w:tcPr>
            <w:tcW w:w="801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393A24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8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8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393A24" w:rsidRPr="001B5BEE" w:rsidRDefault="00EB2815" w:rsidP="00D51087">
            <w:pPr>
              <w:rPr>
                <w:lang w:val="en-US"/>
              </w:rPr>
            </w:pPr>
            <w:r>
              <w:rPr>
                <w:lang w:val="en-US"/>
              </w:rPr>
              <w:t>Địa chỉ mail chủ tài khoản (dùng làm ID lúc đăng nhập)</w:t>
            </w:r>
          </w:p>
        </w:tc>
      </w:tr>
      <w:tr w:rsidR="00393A24" w:rsidRPr="005F2DFA" w:rsidTr="00D51087">
        <w:tc>
          <w:tcPr>
            <w:tcW w:w="801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393A24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BiXoa</w:t>
            </w:r>
          </w:p>
        </w:tc>
        <w:tc>
          <w:tcPr>
            <w:tcW w:w="1688" w:type="dxa"/>
          </w:tcPr>
          <w:p w:rsidR="00393A24" w:rsidRPr="00122930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88" w:type="dxa"/>
          </w:tcPr>
          <w:p w:rsidR="00393A24" w:rsidRPr="00393A24" w:rsidRDefault="00393A24" w:rsidP="00D51087">
            <w:pPr>
              <w:rPr>
                <w:lang w:val="en-US"/>
              </w:rPr>
            </w:pPr>
            <w:r>
              <w:rPr>
                <w:lang w:val="en-US"/>
              </w:rPr>
              <w:t>Default False</w:t>
            </w:r>
          </w:p>
        </w:tc>
        <w:tc>
          <w:tcPr>
            <w:tcW w:w="2858" w:type="dxa"/>
          </w:tcPr>
          <w:p w:rsidR="00393A24" w:rsidRPr="001B5BEE" w:rsidRDefault="00EB2815" w:rsidP="00D51087">
            <w:pPr>
              <w:rPr>
                <w:lang w:val="en-US"/>
              </w:rPr>
            </w:pPr>
            <w:r>
              <w:rPr>
                <w:lang w:val="en-US"/>
              </w:rPr>
              <w:t>Trạng thái của tài khoản</w:t>
            </w:r>
          </w:p>
        </w:tc>
      </w:tr>
    </w:tbl>
    <w:p w:rsidR="00393A24" w:rsidRDefault="00393A24" w:rsidP="00393A24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PhanQuyen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1B2351" w:rsidRPr="005F2DFA" w:rsidTr="00D51087">
        <w:tc>
          <w:tcPr>
            <w:tcW w:w="801" w:type="dxa"/>
          </w:tcPr>
          <w:p w:rsidR="001B2351" w:rsidRPr="005F2DFA" w:rsidRDefault="001B2351" w:rsidP="00D51087">
            <w:r w:rsidRPr="005F2DFA">
              <w:t>STT</w:t>
            </w:r>
          </w:p>
        </w:tc>
        <w:tc>
          <w:tcPr>
            <w:tcW w:w="1833" w:type="dxa"/>
          </w:tcPr>
          <w:p w:rsidR="001B2351" w:rsidRPr="005F2DFA" w:rsidRDefault="001B2351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1B2351" w:rsidRPr="005F2DFA" w:rsidRDefault="001B2351" w:rsidP="00D51087">
            <w:r w:rsidRPr="005F2DFA">
              <w:t>Kiểu</w:t>
            </w:r>
          </w:p>
        </w:tc>
        <w:tc>
          <w:tcPr>
            <w:tcW w:w="1688" w:type="dxa"/>
          </w:tcPr>
          <w:p w:rsidR="001B2351" w:rsidRPr="005F2DFA" w:rsidRDefault="001B2351" w:rsidP="00D51087">
            <w:r w:rsidRPr="005F2DFA">
              <w:t>Ràng buộc</w:t>
            </w:r>
          </w:p>
        </w:tc>
        <w:tc>
          <w:tcPr>
            <w:tcW w:w="2858" w:type="dxa"/>
          </w:tcPr>
          <w:p w:rsidR="001B2351" w:rsidRPr="005F2DFA" w:rsidRDefault="001B2351" w:rsidP="00D51087">
            <w:r w:rsidRPr="005F2DFA">
              <w:t>Ý nghĩa/ghi chú</w:t>
            </w:r>
          </w:p>
        </w:tc>
      </w:tr>
      <w:tr w:rsidR="001B2351" w:rsidRPr="005F2DFA" w:rsidTr="00D51087">
        <w:tc>
          <w:tcPr>
            <w:tcW w:w="801" w:type="dxa"/>
          </w:tcPr>
          <w:p w:rsidR="001B2351" w:rsidRPr="00122930" w:rsidRDefault="001B2351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1B2351" w:rsidRPr="00122930" w:rsidRDefault="001B2351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MaPhanQuyen</w:t>
            </w:r>
          </w:p>
        </w:tc>
        <w:tc>
          <w:tcPr>
            <w:tcW w:w="1688" w:type="dxa"/>
          </w:tcPr>
          <w:p w:rsidR="001B2351" w:rsidRPr="00122930" w:rsidRDefault="001B2351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1B2351" w:rsidRPr="00122930" w:rsidRDefault="00B74D33" w:rsidP="00D51087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1B2351" w:rsidRPr="0092620C" w:rsidRDefault="00B74D33" w:rsidP="00D51087">
            <w:pPr>
              <w:rPr>
                <w:lang w:val="en-US"/>
              </w:rPr>
            </w:pPr>
            <w:r>
              <w:rPr>
                <w:lang w:val="en-US"/>
              </w:rPr>
              <w:t>Mã phân biệt của các phân quyền</w:t>
            </w:r>
          </w:p>
        </w:tc>
      </w:tr>
      <w:tr w:rsidR="001B2351" w:rsidRPr="005F2DFA" w:rsidTr="00D51087">
        <w:tc>
          <w:tcPr>
            <w:tcW w:w="801" w:type="dxa"/>
          </w:tcPr>
          <w:p w:rsidR="001B2351" w:rsidRPr="00122930" w:rsidRDefault="001B2351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1B2351" w:rsidRPr="00122930" w:rsidRDefault="001B2351" w:rsidP="00D51087">
            <w:pPr>
              <w:rPr>
                <w:lang w:val="en-US"/>
              </w:rPr>
            </w:pPr>
            <w:r>
              <w:rPr>
                <w:lang w:val="en-US"/>
              </w:rPr>
              <w:t>TenPhanQuyen</w:t>
            </w:r>
          </w:p>
        </w:tc>
        <w:tc>
          <w:tcPr>
            <w:tcW w:w="1688" w:type="dxa"/>
          </w:tcPr>
          <w:p w:rsidR="001B2351" w:rsidRPr="00122930" w:rsidRDefault="00B74D33" w:rsidP="00D51087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1B2351" w:rsidRPr="00122930" w:rsidRDefault="00B74D33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1B2351" w:rsidRPr="0092620C" w:rsidRDefault="00B74D33" w:rsidP="00B74D33">
            <w:pPr>
              <w:rPr>
                <w:lang w:val="en-US"/>
              </w:rPr>
            </w:pPr>
            <w:r>
              <w:rPr>
                <w:lang w:val="en-US"/>
              </w:rPr>
              <w:t>Tên phân quyền</w:t>
            </w:r>
          </w:p>
        </w:tc>
      </w:tr>
    </w:tbl>
    <w:p w:rsidR="001B2351" w:rsidRDefault="001B2351" w:rsidP="001B2351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ChiTietBaoCaoCongNo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F84E59" w:rsidRPr="005F2DFA" w:rsidTr="00D51087">
        <w:tc>
          <w:tcPr>
            <w:tcW w:w="801" w:type="dxa"/>
          </w:tcPr>
          <w:p w:rsidR="00F84E59" w:rsidRPr="005F2DFA" w:rsidRDefault="00F84E59" w:rsidP="00D51087">
            <w:r w:rsidRPr="005F2DFA">
              <w:t>STT</w:t>
            </w:r>
          </w:p>
        </w:tc>
        <w:tc>
          <w:tcPr>
            <w:tcW w:w="1833" w:type="dxa"/>
          </w:tcPr>
          <w:p w:rsidR="00F84E59" w:rsidRPr="005F2DFA" w:rsidRDefault="00F84E59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F84E59" w:rsidRPr="005F2DFA" w:rsidRDefault="00F84E59" w:rsidP="00D51087">
            <w:r w:rsidRPr="005F2DFA">
              <w:t>Kiểu</w:t>
            </w:r>
          </w:p>
        </w:tc>
        <w:tc>
          <w:tcPr>
            <w:tcW w:w="1688" w:type="dxa"/>
          </w:tcPr>
          <w:p w:rsidR="00F84E59" w:rsidRPr="005F2DFA" w:rsidRDefault="00F84E59" w:rsidP="00D51087">
            <w:r w:rsidRPr="005F2DFA">
              <w:t>Ràng buộc</w:t>
            </w:r>
          </w:p>
        </w:tc>
        <w:tc>
          <w:tcPr>
            <w:tcW w:w="2858" w:type="dxa"/>
          </w:tcPr>
          <w:p w:rsidR="00F84E59" w:rsidRPr="005F2DFA" w:rsidRDefault="00F84E59" w:rsidP="00D51087">
            <w:r w:rsidRPr="005F2DFA">
              <w:t>Ý nghĩa/ghi chú</w:t>
            </w:r>
          </w:p>
        </w:tc>
      </w:tr>
      <w:tr w:rsidR="00F84E59" w:rsidRPr="005F2DFA" w:rsidTr="00D51087">
        <w:tc>
          <w:tcPr>
            <w:tcW w:w="801" w:type="dxa"/>
          </w:tcPr>
          <w:p w:rsidR="00F84E59" w:rsidRPr="00122930" w:rsidRDefault="00F84E59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F84E59" w:rsidRPr="00122930" w:rsidRDefault="00DD7264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MaBaoCao</w:t>
            </w:r>
          </w:p>
        </w:tc>
        <w:tc>
          <w:tcPr>
            <w:tcW w:w="1688" w:type="dxa"/>
          </w:tcPr>
          <w:p w:rsidR="00F84E59" w:rsidRPr="00122930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F84E59" w:rsidRPr="00122930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Null, đã tồn tại trước</w:t>
            </w:r>
          </w:p>
        </w:tc>
        <w:tc>
          <w:tcPr>
            <w:tcW w:w="2858" w:type="dxa"/>
          </w:tcPr>
          <w:p w:rsidR="00F84E59" w:rsidRPr="0092620C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Mã báo cáo đang thực hiện</w:t>
            </w:r>
          </w:p>
        </w:tc>
      </w:tr>
      <w:tr w:rsidR="00F84E59" w:rsidRPr="005F2DFA" w:rsidTr="00D51087">
        <w:tc>
          <w:tcPr>
            <w:tcW w:w="801" w:type="dxa"/>
          </w:tcPr>
          <w:p w:rsidR="00F84E59" w:rsidRPr="00122930" w:rsidRDefault="00F84E59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F84E59" w:rsidRPr="00DD7264" w:rsidRDefault="00DD7264" w:rsidP="00D51087">
            <w:pPr>
              <w:rPr>
                <w:u w:val="single"/>
                <w:lang w:val="en-US"/>
              </w:rPr>
            </w:pPr>
            <w:r w:rsidRPr="00DD7264">
              <w:rPr>
                <w:u w:val="single"/>
                <w:lang w:val="en-US"/>
              </w:rPr>
              <w:t>MaKhachHang</w:t>
            </w:r>
          </w:p>
        </w:tc>
        <w:tc>
          <w:tcPr>
            <w:tcW w:w="1688" w:type="dxa"/>
          </w:tcPr>
          <w:p w:rsidR="00F84E59" w:rsidRPr="00122930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F84E59" w:rsidRPr="00122930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Null, đã tồn tại trước</w:t>
            </w:r>
          </w:p>
        </w:tc>
        <w:tc>
          <w:tcPr>
            <w:tcW w:w="2858" w:type="dxa"/>
          </w:tcPr>
          <w:p w:rsidR="00F84E59" w:rsidRPr="0092620C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Mã khách hàng đang có tiền nợ trong báo cáo</w:t>
            </w:r>
          </w:p>
        </w:tc>
      </w:tr>
      <w:tr w:rsidR="00F84E59" w:rsidRPr="005F2DFA" w:rsidTr="00D51087">
        <w:tc>
          <w:tcPr>
            <w:tcW w:w="801" w:type="dxa"/>
          </w:tcPr>
          <w:p w:rsidR="00F84E59" w:rsidRPr="00122930" w:rsidRDefault="00F84E59" w:rsidP="00D510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F84E59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SoTienNoCuoi</w:t>
            </w:r>
          </w:p>
        </w:tc>
        <w:tc>
          <w:tcPr>
            <w:tcW w:w="1688" w:type="dxa"/>
          </w:tcPr>
          <w:p w:rsidR="00F84E59" w:rsidRPr="00122930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F84E59" w:rsidRPr="00122930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&gt;=0</w:t>
            </w:r>
          </w:p>
        </w:tc>
        <w:tc>
          <w:tcPr>
            <w:tcW w:w="2858" w:type="dxa"/>
          </w:tcPr>
          <w:p w:rsidR="00F84E59" w:rsidRPr="00DD7264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Số tiền nợ lúc đầu của khác</w:t>
            </w:r>
            <w:r w:rsidR="00127CE4">
              <w:rPr>
                <w:lang w:val="en-US"/>
              </w:rPr>
              <w:t>h</w:t>
            </w:r>
            <w:r>
              <w:rPr>
                <w:lang w:val="en-US"/>
              </w:rPr>
              <w:t xml:space="preserve"> hàng</w:t>
            </w:r>
          </w:p>
        </w:tc>
      </w:tr>
      <w:tr w:rsidR="00F84E59" w:rsidRPr="005F2DFA" w:rsidTr="00D51087">
        <w:tc>
          <w:tcPr>
            <w:tcW w:w="801" w:type="dxa"/>
          </w:tcPr>
          <w:p w:rsidR="00F84E59" w:rsidRPr="00122930" w:rsidRDefault="00F84E59" w:rsidP="00D510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F84E59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SoTienNoDau</w:t>
            </w:r>
          </w:p>
        </w:tc>
        <w:tc>
          <w:tcPr>
            <w:tcW w:w="1688" w:type="dxa"/>
          </w:tcPr>
          <w:p w:rsidR="00F84E59" w:rsidRPr="00122930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F84E59" w:rsidRPr="00122930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&gt;=0</w:t>
            </w:r>
          </w:p>
        </w:tc>
        <w:tc>
          <w:tcPr>
            <w:tcW w:w="2858" w:type="dxa"/>
          </w:tcPr>
          <w:p w:rsidR="00F84E59" w:rsidRPr="001B5BEE" w:rsidRDefault="00DD7264" w:rsidP="00D51087">
            <w:pPr>
              <w:rPr>
                <w:lang w:val="en-US"/>
              </w:rPr>
            </w:pPr>
            <w:r>
              <w:rPr>
                <w:lang w:val="en-US"/>
              </w:rPr>
              <w:t>Số tiền nợ lúc sau của khách hàng</w:t>
            </w:r>
          </w:p>
        </w:tc>
      </w:tr>
    </w:tbl>
    <w:p w:rsidR="00F84E59" w:rsidRDefault="00F84E59" w:rsidP="00F84E59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BaoCaoCongNo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7E76B9" w:rsidRPr="005F2DFA" w:rsidTr="00D51087">
        <w:tc>
          <w:tcPr>
            <w:tcW w:w="801" w:type="dxa"/>
          </w:tcPr>
          <w:p w:rsidR="007E76B9" w:rsidRPr="005F2DFA" w:rsidRDefault="007E76B9" w:rsidP="00D51087">
            <w:r w:rsidRPr="005F2DFA">
              <w:t>STT</w:t>
            </w:r>
          </w:p>
        </w:tc>
        <w:tc>
          <w:tcPr>
            <w:tcW w:w="1833" w:type="dxa"/>
          </w:tcPr>
          <w:p w:rsidR="007E76B9" w:rsidRPr="005F2DFA" w:rsidRDefault="007E76B9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7E76B9" w:rsidRPr="005F2DFA" w:rsidRDefault="007E76B9" w:rsidP="00D51087">
            <w:r w:rsidRPr="005F2DFA">
              <w:t>Kiểu</w:t>
            </w:r>
          </w:p>
        </w:tc>
        <w:tc>
          <w:tcPr>
            <w:tcW w:w="1688" w:type="dxa"/>
          </w:tcPr>
          <w:p w:rsidR="007E76B9" w:rsidRPr="005F2DFA" w:rsidRDefault="007E76B9" w:rsidP="00D51087">
            <w:r w:rsidRPr="005F2DFA">
              <w:t>Ràng buộc</w:t>
            </w:r>
          </w:p>
        </w:tc>
        <w:tc>
          <w:tcPr>
            <w:tcW w:w="2858" w:type="dxa"/>
          </w:tcPr>
          <w:p w:rsidR="007E76B9" w:rsidRPr="005F2DFA" w:rsidRDefault="007E76B9" w:rsidP="00D51087">
            <w:r w:rsidRPr="005F2DFA">
              <w:t>Ý nghĩa/ghi chú</w:t>
            </w:r>
          </w:p>
        </w:tc>
      </w:tr>
      <w:tr w:rsidR="007E76B9" w:rsidRPr="005F2DFA" w:rsidTr="00D51087">
        <w:tc>
          <w:tcPr>
            <w:tcW w:w="801" w:type="dxa"/>
          </w:tcPr>
          <w:p w:rsidR="007E76B9" w:rsidRPr="00122930" w:rsidRDefault="007E76B9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7E76B9" w:rsidRPr="00122930" w:rsidRDefault="008879EA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MaBaoCao</w:t>
            </w:r>
          </w:p>
        </w:tc>
        <w:tc>
          <w:tcPr>
            <w:tcW w:w="1688" w:type="dxa"/>
          </w:tcPr>
          <w:p w:rsidR="007E76B9" w:rsidRPr="00122930" w:rsidRDefault="008879EA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7E76B9" w:rsidRPr="00122930" w:rsidRDefault="008879EA" w:rsidP="00D51087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7E76B9" w:rsidRPr="0092620C" w:rsidRDefault="008879EA" w:rsidP="00D51087">
            <w:pPr>
              <w:rPr>
                <w:lang w:val="en-US"/>
              </w:rPr>
            </w:pPr>
            <w:r>
              <w:rPr>
                <w:lang w:val="en-US"/>
              </w:rPr>
              <w:t>Mã báo cáo đang lập</w:t>
            </w:r>
          </w:p>
        </w:tc>
      </w:tr>
      <w:tr w:rsidR="007E76B9" w:rsidRPr="005F2DFA" w:rsidTr="00D51087">
        <w:tc>
          <w:tcPr>
            <w:tcW w:w="801" w:type="dxa"/>
          </w:tcPr>
          <w:p w:rsidR="007E76B9" w:rsidRPr="00122930" w:rsidRDefault="007E76B9" w:rsidP="00D510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833" w:type="dxa"/>
          </w:tcPr>
          <w:p w:rsidR="007E76B9" w:rsidRPr="00122930" w:rsidRDefault="008879EA" w:rsidP="00D51087">
            <w:pPr>
              <w:rPr>
                <w:lang w:val="en-US"/>
              </w:rPr>
            </w:pPr>
            <w:r>
              <w:rPr>
                <w:lang w:val="en-US"/>
              </w:rPr>
              <w:t>Nam</w:t>
            </w:r>
          </w:p>
        </w:tc>
        <w:tc>
          <w:tcPr>
            <w:tcW w:w="1688" w:type="dxa"/>
          </w:tcPr>
          <w:p w:rsidR="007E76B9" w:rsidRPr="00122930" w:rsidRDefault="008879EA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7E76B9" w:rsidRPr="00122930" w:rsidRDefault="008879EA" w:rsidP="00D51087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858" w:type="dxa"/>
          </w:tcPr>
          <w:p w:rsidR="007E76B9" w:rsidRPr="0092620C" w:rsidRDefault="008879EA" w:rsidP="00D51087">
            <w:pPr>
              <w:rPr>
                <w:lang w:val="en-US"/>
              </w:rPr>
            </w:pPr>
            <w:r>
              <w:rPr>
                <w:lang w:val="en-US"/>
              </w:rPr>
              <w:t>Năm lập báo cáo</w:t>
            </w:r>
          </w:p>
        </w:tc>
      </w:tr>
      <w:tr w:rsidR="007E76B9" w:rsidRPr="005F2DFA" w:rsidTr="00D51087">
        <w:tc>
          <w:tcPr>
            <w:tcW w:w="801" w:type="dxa"/>
          </w:tcPr>
          <w:p w:rsidR="007E76B9" w:rsidRPr="00122930" w:rsidRDefault="007E76B9" w:rsidP="00D510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7E76B9" w:rsidRDefault="008879EA" w:rsidP="00D51087">
            <w:pPr>
              <w:rPr>
                <w:lang w:val="en-US"/>
              </w:rPr>
            </w:pPr>
            <w:r>
              <w:rPr>
                <w:lang w:val="en-US"/>
              </w:rPr>
              <w:t>Thang</w:t>
            </w:r>
          </w:p>
        </w:tc>
        <w:tc>
          <w:tcPr>
            <w:tcW w:w="1688" w:type="dxa"/>
          </w:tcPr>
          <w:p w:rsidR="007E76B9" w:rsidRPr="00122930" w:rsidRDefault="008879EA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7E76B9" w:rsidRPr="00122930" w:rsidRDefault="008879EA" w:rsidP="00D51087">
            <w:pPr>
              <w:rPr>
                <w:lang w:val="en-US"/>
              </w:rPr>
            </w:pPr>
            <w:r>
              <w:rPr>
                <w:lang w:val="en-US"/>
              </w:rPr>
              <w:t>1-12</w:t>
            </w:r>
          </w:p>
        </w:tc>
        <w:tc>
          <w:tcPr>
            <w:tcW w:w="2858" w:type="dxa"/>
          </w:tcPr>
          <w:p w:rsidR="007E76B9" w:rsidRPr="008879EA" w:rsidRDefault="008879EA" w:rsidP="00D51087">
            <w:pPr>
              <w:rPr>
                <w:lang w:val="en-US"/>
              </w:rPr>
            </w:pPr>
            <w:r>
              <w:rPr>
                <w:lang w:val="en-US"/>
              </w:rPr>
              <w:t>Tháng lập báo cáo</w:t>
            </w:r>
          </w:p>
        </w:tc>
      </w:tr>
    </w:tbl>
    <w:p w:rsidR="007E76B9" w:rsidRDefault="007E76B9" w:rsidP="007E76B9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Sach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2D61C8" w:rsidRPr="005F2DFA" w:rsidTr="00D51087">
        <w:tc>
          <w:tcPr>
            <w:tcW w:w="801" w:type="dxa"/>
          </w:tcPr>
          <w:p w:rsidR="002D61C8" w:rsidRPr="005F2DFA" w:rsidRDefault="002D61C8" w:rsidP="00D51087">
            <w:r w:rsidRPr="005F2DFA">
              <w:t>STT</w:t>
            </w:r>
          </w:p>
        </w:tc>
        <w:tc>
          <w:tcPr>
            <w:tcW w:w="1833" w:type="dxa"/>
          </w:tcPr>
          <w:p w:rsidR="002D61C8" w:rsidRPr="005F2DFA" w:rsidRDefault="002D61C8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2D61C8" w:rsidRPr="005F2DFA" w:rsidRDefault="002D61C8" w:rsidP="00D51087">
            <w:r w:rsidRPr="005F2DFA">
              <w:t>Kiểu</w:t>
            </w:r>
          </w:p>
        </w:tc>
        <w:tc>
          <w:tcPr>
            <w:tcW w:w="1688" w:type="dxa"/>
          </w:tcPr>
          <w:p w:rsidR="002D61C8" w:rsidRPr="005F2DFA" w:rsidRDefault="002D61C8" w:rsidP="00D51087">
            <w:r w:rsidRPr="005F2DFA">
              <w:t>Ràng buộc</w:t>
            </w:r>
          </w:p>
        </w:tc>
        <w:tc>
          <w:tcPr>
            <w:tcW w:w="2858" w:type="dxa"/>
          </w:tcPr>
          <w:p w:rsidR="002D61C8" w:rsidRPr="005F2DFA" w:rsidRDefault="002D61C8" w:rsidP="00D51087">
            <w:r w:rsidRPr="005F2DFA">
              <w:t>Ý nghĩa/ghi chú</w:t>
            </w:r>
          </w:p>
        </w:tc>
      </w:tr>
      <w:tr w:rsidR="002D61C8" w:rsidRPr="005F2DFA" w:rsidTr="00D51087">
        <w:tc>
          <w:tcPr>
            <w:tcW w:w="801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2D61C8" w:rsidRPr="00122930" w:rsidRDefault="002D61C8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MaSach</w:t>
            </w:r>
          </w:p>
        </w:tc>
        <w:tc>
          <w:tcPr>
            <w:tcW w:w="1688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2D61C8" w:rsidRPr="0092620C" w:rsidRDefault="00705201" w:rsidP="00D51087">
            <w:pPr>
              <w:rPr>
                <w:lang w:val="en-US"/>
              </w:rPr>
            </w:pPr>
            <w:r>
              <w:rPr>
                <w:lang w:val="en-US"/>
              </w:rPr>
              <w:t>Mã phân biệt giữa các sách</w:t>
            </w:r>
          </w:p>
        </w:tc>
      </w:tr>
      <w:tr w:rsidR="002D61C8" w:rsidRPr="005F2DFA" w:rsidTr="00D51087">
        <w:tc>
          <w:tcPr>
            <w:tcW w:w="801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TenSach</w:t>
            </w:r>
          </w:p>
        </w:tc>
        <w:tc>
          <w:tcPr>
            <w:tcW w:w="1688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2D61C8" w:rsidRPr="00122930" w:rsidRDefault="009A5949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2D61C8" w:rsidRPr="0092620C" w:rsidRDefault="00705201" w:rsidP="00D51087">
            <w:pPr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</w:tr>
      <w:tr w:rsidR="002D61C8" w:rsidRPr="005F2DFA" w:rsidTr="00D51087">
        <w:tc>
          <w:tcPr>
            <w:tcW w:w="801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2D61C8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SoLuongTon</w:t>
            </w:r>
          </w:p>
        </w:tc>
        <w:tc>
          <w:tcPr>
            <w:tcW w:w="1688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2D61C8" w:rsidRPr="00122930" w:rsidRDefault="009A5949" w:rsidP="00D51087">
            <w:pPr>
              <w:rPr>
                <w:lang w:val="en-US"/>
              </w:rPr>
            </w:pPr>
            <w:r>
              <w:rPr>
                <w:lang w:val="en-US"/>
              </w:rPr>
              <w:t>&gt;=0</w:t>
            </w:r>
          </w:p>
        </w:tc>
        <w:tc>
          <w:tcPr>
            <w:tcW w:w="2858" w:type="dxa"/>
          </w:tcPr>
          <w:p w:rsidR="002D61C8" w:rsidRPr="00705201" w:rsidRDefault="00705201" w:rsidP="00D51087">
            <w:pPr>
              <w:rPr>
                <w:lang w:val="en-US"/>
              </w:rPr>
            </w:pPr>
            <w:r>
              <w:rPr>
                <w:lang w:val="en-US"/>
              </w:rPr>
              <w:t>Số lượng sách tồn trong kho</w:t>
            </w:r>
          </w:p>
        </w:tc>
      </w:tr>
      <w:tr w:rsidR="002D61C8" w:rsidRPr="005F2DFA" w:rsidTr="00D51087">
        <w:tc>
          <w:tcPr>
            <w:tcW w:w="801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2D61C8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DonGia</w:t>
            </w:r>
          </w:p>
        </w:tc>
        <w:tc>
          <w:tcPr>
            <w:tcW w:w="1688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2D61C8" w:rsidRPr="00122930" w:rsidRDefault="009A5949" w:rsidP="00D51087">
            <w:pPr>
              <w:rPr>
                <w:lang w:val="en-US"/>
              </w:rPr>
            </w:pPr>
            <w:r>
              <w:rPr>
                <w:lang w:val="en-US"/>
              </w:rPr>
              <w:t>&gt;=0</w:t>
            </w:r>
          </w:p>
        </w:tc>
        <w:tc>
          <w:tcPr>
            <w:tcW w:w="2858" w:type="dxa"/>
          </w:tcPr>
          <w:p w:rsidR="002D61C8" w:rsidRPr="001B5BEE" w:rsidRDefault="00705201" w:rsidP="00D51087">
            <w:pPr>
              <w:rPr>
                <w:lang w:val="en-US"/>
              </w:rPr>
            </w:pPr>
            <w:r>
              <w:rPr>
                <w:lang w:val="en-US"/>
              </w:rPr>
              <w:t>Đơn giá của sách</w:t>
            </w:r>
          </w:p>
        </w:tc>
      </w:tr>
      <w:tr w:rsidR="002D61C8" w:rsidRPr="005F2DFA" w:rsidTr="00D51087">
        <w:tc>
          <w:tcPr>
            <w:tcW w:w="801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2D61C8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AnhBia</w:t>
            </w:r>
          </w:p>
        </w:tc>
        <w:tc>
          <w:tcPr>
            <w:tcW w:w="1688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8" w:type="dxa"/>
          </w:tcPr>
          <w:p w:rsidR="002D61C8" w:rsidRPr="00122930" w:rsidRDefault="009A5949" w:rsidP="00D51087">
            <w:pPr>
              <w:rPr>
                <w:lang w:val="en-US"/>
              </w:rPr>
            </w:pPr>
            <w:r>
              <w:rPr>
                <w:lang w:val="en-US"/>
              </w:rPr>
              <w:t>Có thể Null</w:t>
            </w:r>
          </w:p>
        </w:tc>
        <w:tc>
          <w:tcPr>
            <w:tcW w:w="2858" w:type="dxa"/>
          </w:tcPr>
          <w:p w:rsidR="002D61C8" w:rsidRPr="001B5BEE" w:rsidRDefault="00705201" w:rsidP="00D51087">
            <w:pPr>
              <w:rPr>
                <w:lang w:val="en-US"/>
              </w:rPr>
            </w:pPr>
            <w:r>
              <w:rPr>
                <w:lang w:val="en-US"/>
              </w:rPr>
              <w:t>Ảnh bìa sách</w:t>
            </w:r>
          </w:p>
        </w:tc>
      </w:tr>
      <w:tr w:rsidR="002D61C8" w:rsidRPr="005F2DFA" w:rsidTr="00D51087">
        <w:tc>
          <w:tcPr>
            <w:tcW w:w="801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2D61C8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BiXoa</w:t>
            </w:r>
          </w:p>
        </w:tc>
        <w:tc>
          <w:tcPr>
            <w:tcW w:w="1688" w:type="dxa"/>
          </w:tcPr>
          <w:p w:rsidR="002D61C8" w:rsidRPr="00122930" w:rsidRDefault="002D61C8" w:rsidP="00D5108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88" w:type="dxa"/>
          </w:tcPr>
          <w:p w:rsidR="002D61C8" w:rsidRPr="009A5949" w:rsidRDefault="009A5949" w:rsidP="00D51087">
            <w:pPr>
              <w:rPr>
                <w:lang w:val="en-US"/>
              </w:rPr>
            </w:pPr>
            <w:r>
              <w:rPr>
                <w:lang w:val="en-US"/>
              </w:rPr>
              <w:t>Default False</w:t>
            </w:r>
          </w:p>
        </w:tc>
        <w:tc>
          <w:tcPr>
            <w:tcW w:w="2858" w:type="dxa"/>
          </w:tcPr>
          <w:p w:rsidR="002D61C8" w:rsidRPr="001B5BEE" w:rsidRDefault="00705201" w:rsidP="00D51087">
            <w:pPr>
              <w:rPr>
                <w:lang w:val="en-US"/>
              </w:rPr>
            </w:pPr>
            <w:r>
              <w:rPr>
                <w:lang w:val="en-US"/>
              </w:rPr>
              <w:t>Tình trạng của sách</w:t>
            </w:r>
          </w:p>
        </w:tc>
      </w:tr>
    </w:tbl>
    <w:p w:rsidR="002D61C8" w:rsidRDefault="002D61C8" w:rsidP="002D61C8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ChiTietBaoCaoTon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6"/>
        <w:gridCol w:w="1950"/>
        <w:gridCol w:w="1658"/>
        <w:gridCol w:w="1659"/>
        <w:gridCol w:w="2805"/>
      </w:tblGrid>
      <w:tr w:rsidR="00E97C4C" w:rsidRPr="005F2DFA" w:rsidTr="00CF001E">
        <w:tc>
          <w:tcPr>
            <w:tcW w:w="796" w:type="dxa"/>
          </w:tcPr>
          <w:p w:rsidR="00E97C4C" w:rsidRPr="005F2DFA" w:rsidRDefault="00E97C4C" w:rsidP="00D51087">
            <w:r w:rsidRPr="005F2DFA">
              <w:t>STT</w:t>
            </w:r>
          </w:p>
        </w:tc>
        <w:tc>
          <w:tcPr>
            <w:tcW w:w="1950" w:type="dxa"/>
          </w:tcPr>
          <w:p w:rsidR="00E97C4C" w:rsidRPr="005F2DFA" w:rsidRDefault="00E97C4C" w:rsidP="00D51087">
            <w:r w:rsidRPr="005F2DFA">
              <w:t>Tên thuộc tính</w:t>
            </w:r>
          </w:p>
        </w:tc>
        <w:tc>
          <w:tcPr>
            <w:tcW w:w="1658" w:type="dxa"/>
          </w:tcPr>
          <w:p w:rsidR="00E97C4C" w:rsidRPr="005F2DFA" w:rsidRDefault="00E97C4C" w:rsidP="00D51087">
            <w:r w:rsidRPr="005F2DFA">
              <w:t>Kiểu</w:t>
            </w:r>
          </w:p>
        </w:tc>
        <w:tc>
          <w:tcPr>
            <w:tcW w:w="1659" w:type="dxa"/>
          </w:tcPr>
          <w:p w:rsidR="00E97C4C" w:rsidRPr="005F2DFA" w:rsidRDefault="00E97C4C" w:rsidP="00D51087">
            <w:r w:rsidRPr="005F2DFA">
              <w:t>Ràng buộc</w:t>
            </w:r>
          </w:p>
        </w:tc>
        <w:tc>
          <w:tcPr>
            <w:tcW w:w="2805" w:type="dxa"/>
          </w:tcPr>
          <w:p w:rsidR="00E97C4C" w:rsidRPr="005F2DFA" w:rsidRDefault="00E97C4C" w:rsidP="00D51087">
            <w:r w:rsidRPr="005F2DFA">
              <w:t>Ý nghĩa/ghi chú</w:t>
            </w:r>
          </w:p>
        </w:tc>
      </w:tr>
      <w:tr w:rsidR="00E97C4C" w:rsidRPr="005F2DFA" w:rsidTr="00CF001E">
        <w:tc>
          <w:tcPr>
            <w:tcW w:w="796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0" w:type="dxa"/>
          </w:tcPr>
          <w:p w:rsidR="00E97C4C" w:rsidRPr="00122930" w:rsidRDefault="00E97C4C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MaBaoCao</w:t>
            </w:r>
          </w:p>
        </w:tc>
        <w:tc>
          <w:tcPr>
            <w:tcW w:w="1658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59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Null, đã tồn tại trước</w:t>
            </w:r>
          </w:p>
        </w:tc>
        <w:tc>
          <w:tcPr>
            <w:tcW w:w="2805" w:type="dxa"/>
          </w:tcPr>
          <w:p w:rsidR="00E97C4C" w:rsidRPr="0092620C" w:rsidRDefault="0069080C" w:rsidP="00D51087">
            <w:pPr>
              <w:rPr>
                <w:lang w:val="en-US"/>
              </w:rPr>
            </w:pPr>
            <w:r>
              <w:rPr>
                <w:lang w:val="en-US"/>
              </w:rPr>
              <w:t xml:space="preserve">Mã báo cáo đang lập </w:t>
            </w:r>
          </w:p>
        </w:tc>
      </w:tr>
      <w:tr w:rsidR="00E97C4C" w:rsidRPr="005F2DFA" w:rsidTr="00CF001E">
        <w:tc>
          <w:tcPr>
            <w:tcW w:w="796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0" w:type="dxa"/>
          </w:tcPr>
          <w:p w:rsidR="00E97C4C" w:rsidRPr="00E97C4C" w:rsidRDefault="00E97C4C" w:rsidP="00D51087">
            <w:pPr>
              <w:rPr>
                <w:u w:val="single"/>
                <w:lang w:val="en-US"/>
              </w:rPr>
            </w:pPr>
            <w:r w:rsidRPr="00E97C4C">
              <w:rPr>
                <w:u w:val="single"/>
                <w:lang w:val="en-US"/>
              </w:rPr>
              <w:t>MaSach</w:t>
            </w:r>
          </w:p>
        </w:tc>
        <w:tc>
          <w:tcPr>
            <w:tcW w:w="1658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59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Null, đã tồn tại trước</w:t>
            </w:r>
          </w:p>
        </w:tc>
        <w:tc>
          <w:tcPr>
            <w:tcW w:w="2805" w:type="dxa"/>
          </w:tcPr>
          <w:p w:rsidR="00E97C4C" w:rsidRPr="0092620C" w:rsidRDefault="0069080C" w:rsidP="00D51087">
            <w:pPr>
              <w:rPr>
                <w:lang w:val="en-US"/>
              </w:rPr>
            </w:pPr>
            <w:r>
              <w:rPr>
                <w:lang w:val="en-US"/>
              </w:rPr>
              <w:t>Mã sách có trong báo cáo</w:t>
            </w:r>
          </w:p>
        </w:tc>
      </w:tr>
      <w:tr w:rsidR="00E97C4C" w:rsidRPr="005F2DFA" w:rsidTr="00CF001E">
        <w:tc>
          <w:tcPr>
            <w:tcW w:w="796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0" w:type="dxa"/>
          </w:tcPr>
          <w:p w:rsidR="00E97C4C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SoLuongTonDau</w:t>
            </w:r>
          </w:p>
        </w:tc>
        <w:tc>
          <w:tcPr>
            <w:tcW w:w="1658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59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&gt;=0</w:t>
            </w:r>
          </w:p>
        </w:tc>
        <w:tc>
          <w:tcPr>
            <w:tcW w:w="2805" w:type="dxa"/>
          </w:tcPr>
          <w:p w:rsidR="00E97C4C" w:rsidRPr="0069080C" w:rsidRDefault="0069080C" w:rsidP="00D51087">
            <w:pPr>
              <w:rPr>
                <w:lang w:val="en-US"/>
              </w:rPr>
            </w:pPr>
            <w:r>
              <w:rPr>
                <w:lang w:val="en-US"/>
              </w:rPr>
              <w:t>Số lượng sách tồn đầu tháng</w:t>
            </w:r>
          </w:p>
        </w:tc>
      </w:tr>
      <w:tr w:rsidR="00E97C4C" w:rsidRPr="005F2DFA" w:rsidTr="00CF001E">
        <w:tc>
          <w:tcPr>
            <w:tcW w:w="796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50" w:type="dxa"/>
          </w:tcPr>
          <w:p w:rsidR="00E97C4C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SoLuongTonCuoi</w:t>
            </w:r>
          </w:p>
        </w:tc>
        <w:tc>
          <w:tcPr>
            <w:tcW w:w="1658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59" w:type="dxa"/>
          </w:tcPr>
          <w:p w:rsidR="00E97C4C" w:rsidRPr="00122930" w:rsidRDefault="00E97C4C" w:rsidP="00D51087">
            <w:pPr>
              <w:rPr>
                <w:lang w:val="en-US"/>
              </w:rPr>
            </w:pPr>
            <w:r>
              <w:rPr>
                <w:lang w:val="en-US"/>
              </w:rPr>
              <w:t>&gt;=0</w:t>
            </w:r>
          </w:p>
        </w:tc>
        <w:tc>
          <w:tcPr>
            <w:tcW w:w="2805" w:type="dxa"/>
          </w:tcPr>
          <w:p w:rsidR="00E97C4C" w:rsidRPr="001B5BEE" w:rsidRDefault="0069080C" w:rsidP="00D51087">
            <w:pPr>
              <w:rPr>
                <w:lang w:val="en-US"/>
              </w:rPr>
            </w:pPr>
            <w:r>
              <w:rPr>
                <w:lang w:val="en-US"/>
              </w:rPr>
              <w:t>Số lượng sách tồn cuối tháng</w:t>
            </w:r>
          </w:p>
        </w:tc>
      </w:tr>
    </w:tbl>
    <w:p w:rsidR="00525DED" w:rsidRDefault="00525DED" w:rsidP="00525DED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BaoCaoTon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6F29F9" w:rsidRPr="005F2DFA" w:rsidTr="00D51087">
        <w:tc>
          <w:tcPr>
            <w:tcW w:w="801" w:type="dxa"/>
          </w:tcPr>
          <w:p w:rsidR="006F29F9" w:rsidRPr="005F2DFA" w:rsidRDefault="006F29F9" w:rsidP="00D51087">
            <w:r w:rsidRPr="005F2DFA">
              <w:t>STT</w:t>
            </w:r>
          </w:p>
        </w:tc>
        <w:tc>
          <w:tcPr>
            <w:tcW w:w="1833" w:type="dxa"/>
          </w:tcPr>
          <w:p w:rsidR="006F29F9" w:rsidRPr="005F2DFA" w:rsidRDefault="006F29F9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6F29F9" w:rsidRPr="005F2DFA" w:rsidRDefault="006F29F9" w:rsidP="00D51087">
            <w:r w:rsidRPr="005F2DFA">
              <w:t>Kiểu</w:t>
            </w:r>
          </w:p>
        </w:tc>
        <w:tc>
          <w:tcPr>
            <w:tcW w:w="1688" w:type="dxa"/>
          </w:tcPr>
          <w:p w:rsidR="006F29F9" w:rsidRPr="005F2DFA" w:rsidRDefault="006F29F9" w:rsidP="00D51087">
            <w:r w:rsidRPr="005F2DFA">
              <w:t>Ràng buộc</w:t>
            </w:r>
          </w:p>
        </w:tc>
        <w:tc>
          <w:tcPr>
            <w:tcW w:w="2858" w:type="dxa"/>
          </w:tcPr>
          <w:p w:rsidR="006F29F9" w:rsidRPr="005F2DFA" w:rsidRDefault="006F29F9" w:rsidP="00D51087">
            <w:r w:rsidRPr="005F2DFA">
              <w:t>Ý nghĩa/ghi chú</w:t>
            </w:r>
          </w:p>
        </w:tc>
      </w:tr>
      <w:tr w:rsidR="006F29F9" w:rsidRPr="005F2DFA" w:rsidTr="00D51087">
        <w:tc>
          <w:tcPr>
            <w:tcW w:w="801" w:type="dxa"/>
          </w:tcPr>
          <w:p w:rsidR="006F29F9" w:rsidRPr="00122930" w:rsidRDefault="006F29F9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6F29F9" w:rsidRPr="00122930" w:rsidRDefault="0000306F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MaBaoCao</w:t>
            </w:r>
          </w:p>
        </w:tc>
        <w:tc>
          <w:tcPr>
            <w:tcW w:w="1688" w:type="dxa"/>
          </w:tcPr>
          <w:p w:rsidR="006F29F9" w:rsidRPr="00122930" w:rsidRDefault="00B21FE4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6F29F9" w:rsidRPr="00122930" w:rsidRDefault="00B21FE4" w:rsidP="00D51087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6F29F9" w:rsidRPr="0092620C" w:rsidRDefault="00B21FE4" w:rsidP="00D51087">
            <w:pPr>
              <w:rPr>
                <w:lang w:val="en-US"/>
              </w:rPr>
            </w:pPr>
            <w:r>
              <w:rPr>
                <w:lang w:val="en-US"/>
              </w:rPr>
              <w:t>Mã báo cáo đang lập</w:t>
            </w:r>
          </w:p>
        </w:tc>
      </w:tr>
      <w:tr w:rsidR="006F29F9" w:rsidRPr="005F2DFA" w:rsidTr="00D51087">
        <w:tc>
          <w:tcPr>
            <w:tcW w:w="801" w:type="dxa"/>
          </w:tcPr>
          <w:p w:rsidR="006F29F9" w:rsidRPr="00122930" w:rsidRDefault="006F29F9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6F29F9" w:rsidRPr="00122930" w:rsidRDefault="0000306F" w:rsidP="00D51087">
            <w:pPr>
              <w:rPr>
                <w:lang w:val="en-US"/>
              </w:rPr>
            </w:pPr>
            <w:r>
              <w:rPr>
                <w:lang w:val="en-US"/>
              </w:rPr>
              <w:t>Nam</w:t>
            </w:r>
          </w:p>
        </w:tc>
        <w:tc>
          <w:tcPr>
            <w:tcW w:w="1688" w:type="dxa"/>
          </w:tcPr>
          <w:p w:rsidR="006F29F9" w:rsidRPr="00122930" w:rsidRDefault="00B21FE4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6F29F9" w:rsidRPr="00122930" w:rsidRDefault="00B21FE4" w:rsidP="00D51087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858" w:type="dxa"/>
          </w:tcPr>
          <w:p w:rsidR="006F29F9" w:rsidRPr="0092620C" w:rsidRDefault="00B21FE4" w:rsidP="00D51087">
            <w:pPr>
              <w:rPr>
                <w:lang w:val="en-US"/>
              </w:rPr>
            </w:pPr>
            <w:r>
              <w:rPr>
                <w:lang w:val="en-US"/>
              </w:rPr>
              <w:t>Năm lập báo cáo</w:t>
            </w:r>
          </w:p>
        </w:tc>
      </w:tr>
      <w:tr w:rsidR="006F29F9" w:rsidRPr="005F2DFA" w:rsidTr="00D51087">
        <w:tc>
          <w:tcPr>
            <w:tcW w:w="801" w:type="dxa"/>
          </w:tcPr>
          <w:p w:rsidR="006F29F9" w:rsidRPr="00122930" w:rsidRDefault="006F29F9" w:rsidP="00D510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6F29F9" w:rsidRDefault="0000306F" w:rsidP="00D51087">
            <w:pPr>
              <w:rPr>
                <w:lang w:val="en-US"/>
              </w:rPr>
            </w:pPr>
            <w:r>
              <w:rPr>
                <w:lang w:val="en-US"/>
              </w:rPr>
              <w:t>Thang</w:t>
            </w:r>
          </w:p>
        </w:tc>
        <w:tc>
          <w:tcPr>
            <w:tcW w:w="1688" w:type="dxa"/>
          </w:tcPr>
          <w:p w:rsidR="006F29F9" w:rsidRPr="00122930" w:rsidRDefault="00B21FE4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6F29F9" w:rsidRPr="00122930" w:rsidRDefault="00B21FE4" w:rsidP="00D51087">
            <w:pPr>
              <w:rPr>
                <w:lang w:val="en-US"/>
              </w:rPr>
            </w:pPr>
            <w:r>
              <w:rPr>
                <w:lang w:val="en-US"/>
              </w:rPr>
              <w:t>1-12</w:t>
            </w:r>
          </w:p>
        </w:tc>
        <w:tc>
          <w:tcPr>
            <w:tcW w:w="2858" w:type="dxa"/>
          </w:tcPr>
          <w:p w:rsidR="006F29F9" w:rsidRPr="00B21FE4" w:rsidRDefault="00B21FE4" w:rsidP="00D51087">
            <w:pPr>
              <w:rPr>
                <w:lang w:val="en-US"/>
              </w:rPr>
            </w:pPr>
            <w:r>
              <w:rPr>
                <w:lang w:val="en-US"/>
              </w:rPr>
              <w:t>Tháng lập báo cáo</w:t>
            </w:r>
          </w:p>
        </w:tc>
      </w:tr>
    </w:tbl>
    <w:p w:rsidR="006B488D" w:rsidRDefault="006B488D" w:rsidP="006B488D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ChiTietPhieuNhap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2006A7" w:rsidRPr="005F2DFA" w:rsidTr="00D51087">
        <w:tc>
          <w:tcPr>
            <w:tcW w:w="801" w:type="dxa"/>
          </w:tcPr>
          <w:p w:rsidR="002006A7" w:rsidRPr="005F2DFA" w:rsidRDefault="002006A7" w:rsidP="00D51087">
            <w:r w:rsidRPr="005F2DFA">
              <w:t>STT</w:t>
            </w:r>
          </w:p>
        </w:tc>
        <w:tc>
          <w:tcPr>
            <w:tcW w:w="1833" w:type="dxa"/>
          </w:tcPr>
          <w:p w:rsidR="002006A7" w:rsidRPr="005F2DFA" w:rsidRDefault="002006A7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2006A7" w:rsidRPr="005F2DFA" w:rsidRDefault="002006A7" w:rsidP="00D51087">
            <w:r w:rsidRPr="005F2DFA">
              <w:t>Kiểu</w:t>
            </w:r>
          </w:p>
        </w:tc>
        <w:tc>
          <w:tcPr>
            <w:tcW w:w="1688" w:type="dxa"/>
          </w:tcPr>
          <w:p w:rsidR="002006A7" w:rsidRPr="005F2DFA" w:rsidRDefault="002006A7" w:rsidP="00D51087">
            <w:r w:rsidRPr="005F2DFA">
              <w:t>Ràng buộc</w:t>
            </w:r>
          </w:p>
        </w:tc>
        <w:tc>
          <w:tcPr>
            <w:tcW w:w="2858" w:type="dxa"/>
          </w:tcPr>
          <w:p w:rsidR="002006A7" w:rsidRPr="005F2DFA" w:rsidRDefault="002006A7" w:rsidP="00D51087">
            <w:r w:rsidRPr="005F2DFA">
              <w:t>Ý nghĩa/ghi chú</w:t>
            </w:r>
          </w:p>
        </w:tc>
      </w:tr>
      <w:tr w:rsidR="002006A7" w:rsidRPr="005F2DFA" w:rsidTr="00D51087">
        <w:tc>
          <w:tcPr>
            <w:tcW w:w="801" w:type="dxa"/>
          </w:tcPr>
          <w:p w:rsidR="002006A7" w:rsidRPr="00122930" w:rsidRDefault="002006A7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2006A7" w:rsidRPr="00122930" w:rsidRDefault="00BC08B0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MaPhieuNhap</w:t>
            </w:r>
          </w:p>
        </w:tc>
        <w:tc>
          <w:tcPr>
            <w:tcW w:w="1688" w:type="dxa"/>
          </w:tcPr>
          <w:p w:rsidR="002006A7" w:rsidRPr="00122930" w:rsidRDefault="00FD1D15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2006A7" w:rsidRPr="00122930" w:rsidRDefault="00FD1D15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Null, đã tồn tại trước</w:t>
            </w:r>
          </w:p>
        </w:tc>
        <w:tc>
          <w:tcPr>
            <w:tcW w:w="2858" w:type="dxa"/>
          </w:tcPr>
          <w:p w:rsidR="002006A7" w:rsidRPr="0092620C" w:rsidRDefault="00E84F99" w:rsidP="00D51087">
            <w:pPr>
              <w:rPr>
                <w:lang w:val="en-US"/>
              </w:rPr>
            </w:pPr>
            <w:r>
              <w:rPr>
                <w:lang w:val="en-US"/>
              </w:rPr>
              <w:t>Mã phiếu nhập đang thực hiện</w:t>
            </w:r>
          </w:p>
        </w:tc>
      </w:tr>
      <w:tr w:rsidR="002006A7" w:rsidRPr="005F2DFA" w:rsidTr="00D51087">
        <w:tc>
          <w:tcPr>
            <w:tcW w:w="801" w:type="dxa"/>
          </w:tcPr>
          <w:p w:rsidR="002006A7" w:rsidRPr="00122930" w:rsidRDefault="002006A7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2006A7" w:rsidRPr="004A0603" w:rsidRDefault="00BC08B0" w:rsidP="00D51087">
            <w:pPr>
              <w:rPr>
                <w:u w:val="single"/>
                <w:lang w:val="en-US"/>
              </w:rPr>
            </w:pPr>
            <w:r w:rsidRPr="004A0603">
              <w:rPr>
                <w:u w:val="single"/>
                <w:lang w:val="en-US"/>
              </w:rPr>
              <w:t>MaSach</w:t>
            </w:r>
          </w:p>
        </w:tc>
        <w:tc>
          <w:tcPr>
            <w:tcW w:w="1688" w:type="dxa"/>
          </w:tcPr>
          <w:p w:rsidR="002006A7" w:rsidRPr="00122930" w:rsidRDefault="00FD1D15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2006A7" w:rsidRPr="00122930" w:rsidRDefault="00FD1D15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Null, đã tồn tại trước</w:t>
            </w:r>
          </w:p>
        </w:tc>
        <w:tc>
          <w:tcPr>
            <w:tcW w:w="2858" w:type="dxa"/>
          </w:tcPr>
          <w:p w:rsidR="002006A7" w:rsidRPr="0092620C" w:rsidRDefault="008F5E30" w:rsidP="00D51087">
            <w:pPr>
              <w:rPr>
                <w:lang w:val="en-US"/>
              </w:rPr>
            </w:pPr>
            <w:r>
              <w:rPr>
                <w:lang w:val="en-US"/>
              </w:rPr>
              <w:t>Mã sách đang nhập trong phiếu nhập</w:t>
            </w:r>
          </w:p>
        </w:tc>
      </w:tr>
      <w:tr w:rsidR="002006A7" w:rsidRPr="005F2DFA" w:rsidTr="00D51087">
        <w:tc>
          <w:tcPr>
            <w:tcW w:w="801" w:type="dxa"/>
          </w:tcPr>
          <w:p w:rsidR="002006A7" w:rsidRPr="00122930" w:rsidRDefault="002006A7" w:rsidP="00D510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2006A7" w:rsidRDefault="00BC08B0" w:rsidP="00D51087">
            <w:pPr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88" w:type="dxa"/>
          </w:tcPr>
          <w:p w:rsidR="002006A7" w:rsidRPr="00122930" w:rsidRDefault="00FD1D15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2006A7" w:rsidRPr="00122930" w:rsidRDefault="004A0603" w:rsidP="00D51087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858" w:type="dxa"/>
          </w:tcPr>
          <w:p w:rsidR="002006A7" w:rsidRPr="00211B5E" w:rsidRDefault="005F4715" w:rsidP="005F4715">
            <w:pPr>
              <w:rPr>
                <w:lang w:val="en-US"/>
              </w:rPr>
            </w:pPr>
            <w:r>
              <w:rPr>
                <w:lang w:val="en-US"/>
              </w:rPr>
              <w:t>Số lượng sách</w:t>
            </w:r>
            <w:r w:rsidR="00211B5E">
              <w:rPr>
                <w:lang w:val="en-US"/>
              </w:rPr>
              <w:t xml:space="preserve"> nhập</w:t>
            </w:r>
          </w:p>
        </w:tc>
      </w:tr>
    </w:tbl>
    <w:p w:rsidR="00F75760" w:rsidRDefault="00F75760" w:rsidP="00F75760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PhieuNhap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4B0A34" w:rsidRPr="005F2DFA" w:rsidTr="00D51087">
        <w:tc>
          <w:tcPr>
            <w:tcW w:w="801" w:type="dxa"/>
          </w:tcPr>
          <w:p w:rsidR="004B0A34" w:rsidRPr="005F2DFA" w:rsidRDefault="004B0A34" w:rsidP="00D51087">
            <w:r w:rsidRPr="005F2DFA">
              <w:t>STT</w:t>
            </w:r>
          </w:p>
        </w:tc>
        <w:tc>
          <w:tcPr>
            <w:tcW w:w="1833" w:type="dxa"/>
          </w:tcPr>
          <w:p w:rsidR="004B0A34" w:rsidRPr="005F2DFA" w:rsidRDefault="004B0A34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4B0A34" w:rsidRPr="005F2DFA" w:rsidRDefault="004B0A34" w:rsidP="00D51087">
            <w:r w:rsidRPr="005F2DFA">
              <w:t>Kiểu</w:t>
            </w:r>
          </w:p>
        </w:tc>
        <w:tc>
          <w:tcPr>
            <w:tcW w:w="1688" w:type="dxa"/>
          </w:tcPr>
          <w:p w:rsidR="004B0A34" w:rsidRPr="005F2DFA" w:rsidRDefault="004B0A34" w:rsidP="00D51087">
            <w:r w:rsidRPr="005F2DFA">
              <w:t>Ràng buộc</w:t>
            </w:r>
          </w:p>
        </w:tc>
        <w:tc>
          <w:tcPr>
            <w:tcW w:w="2858" w:type="dxa"/>
          </w:tcPr>
          <w:p w:rsidR="004B0A34" w:rsidRPr="005F2DFA" w:rsidRDefault="004B0A34" w:rsidP="00D51087">
            <w:r w:rsidRPr="005F2DFA">
              <w:t>Ý nghĩa/ghi chú</w:t>
            </w:r>
          </w:p>
        </w:tc>
      </w:tr>
      <w:tr w:rsidR="004B0A34" w:rsidRPr="005F2DFA" w:rsidTr="00D51087">
        <w:tc>
          <w:tcPr>
            <w:tcW w:w="801" w:type="dxa"/>
          </w:tcPr>
          <w:p w:rsidR="004B0A34" w:rsidRPr="00122930" w:rsidRDefault="004B0A34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4B0A34" w:rsidRPr="00122930" w:rsidRDefault="00877424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MaPhieuNhap</w:t>
            </w:r>
          </w:p>
        </w:tc>
        <w:tc>
          <w:tcPr>
            <w:tcW w:w="1688" w:type="dxa"/>
          </w:tcPr>
          <w:p w:rsidR="004B0A34" w:rsidRPr="00122930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4B0A34" w:rsidRPr="00122930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4B0A34" w:rsidRPr="0092620C" w:rsidRDefault="008604FE" w:rsidP="00D51087">
            <w:pPr>
              <w:rPr>
                <w:lang w:val="en-US"/>
              </w:rPr>
            </w:pPr>
            <w:r>
              <w:rPr>
                <w:lang w:val="en-US"/>
              </w:rPr>
              <w:t>Mã phân biệt giữa các phiếu nhập</w:t>
            </w:r>
          </w:p>
        </w:tc>
      </w:tr>
      <w:tr w:rsidR="004B0A34" w:rsidRPr="005F2DFA" w:rsidTr="00D51087">
        <w:tc>
          <w:tcPr>
            <w:tcW w:w="801" w:type="dxa"/>
          </w:tcPr>
          <w:p w:rsidR="004B0A34" w:rsidRPr="00122930" w:rsidRDefault="004B0A34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4B0A34" w:rsidRPr="00122930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MaTaiKhoan</w:t>
            </w:r>
          </w:p>
        </w:tc>
        <w:tc>
          <w:tcPr>
            <w:tcW w:w="1688" w:type="dxa"/>
          </w:tcPr>
          <w:p w:rsidR="004B0A34" w:rsidRPr="00122930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4B0A34" w:rsidRPr="00122930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 xml:space="preserve">Khác Null, đã </w:t>
            </w:r>
            <w:r>
              <w:rPr>
                <w:lang w:val="en-US"/>
              </w:rPr>
              <w:lastRenderedPageBreak/>
              <w:t>tồn tại trước</w:t>
            </w:r>
          </w:p>
        </w:tc>
        <w:tc>
          <w:tcPr>
            <w:tcW w:w="2858" w:type="dxa"/>
          </w:tcPr>
          <w:p w:rsidR="004B0A34" w:rsidRPr="0092620C" w:rsidRDefault="008604FE" w:rsidP="00D510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Mã tài khoản của người lập </w:t>
            </w:r>
            <w:r>
              <w:rPr>
                <w:lang w:val="en-US"/>
              </w:rPr>
              <w:lastRenderedPageBreak/>
              <w:t>phiếu nhập sách</w:t>
            </w:r>
          </w:p>
        </w:tc>
      </w:tr>
      <w:tr w:rsidR="004B0A34" w:rsidRPr="005F2DFA" w:rsidTr="00D51087">
        <w:tc>
          <w:tcPr>
            <w:tcW w:w="801" w:type="dxa"/>
          </w:tcPr>
          <w:p w:rsidR="004B0A34" w:rsidRPr="00122930" w:rsidRDefault="004B0A34" w:rsidP="00D510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833" w:type="dxa"/>
          </w:tcPr>
          <w:p w:rsidR="004B0A34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NgayTaoPhieu</w:t>
            </w:r>
          </w:p>
        </w:tc>
        <w:tc>
          <w:tcPr>
            <w:tcW w:w="1688" w:type="dxa"/>
          </w:tcPr>
          <w:p w:rsidR="004B0A34" w:rsidRPr="00122930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88" w:type="dxa"/>
          </w:tcPr>
          <w:p w:rsidR="004B0A34" w:rsidRPr="00122930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4B0A34" w:rsidRPr="008604FE" w:rsidRDefault="008604FE" w:rsidP="00D51087">
            <w:pPr>
              <w:rPr>
                <w:lang w:val="en-US"/>
              </w:rPr>
            </w:pPr>
            <w:r>
              <w:rPr>
                <w:lang w:val="en-US"/>
              </w:rPr>
              <w:t>Ngày tạo phiếu nhập</w:t>
            </w:r>
          </w:p>
        </w:tc>
      </w:tr>
      <w:tr w:rsidR="004B0A34" w:rsidRPr="005F2DFA" w:rsidTr="00D51087">
        <w:tc>
          <w:tcPr>
            <w:tcW w:w="801" w:type="dxa"/>
          </w:tcPr>
          <w:p w:rsidR="004B0A34" w:rsidRPr="00122930" w:rsidRDefault="004B0A34" w:rsidP="00D510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4B0A34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NgayNhapKho</w:t>
            </w:r>
          </w:p>
        </w:tc>
        <w:tc>
          <w:tcPr>
            <w:tcW w:w="1688" w:type="dxa"/>
          </w:tcPr>
          <w:p w:rsidR="004B0A34" w:rsidRPr="00122930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88" w:type="dxa"/>
          </w:tcPr>
          <w:p w:rsidR="004B0A34" w:rsidRPr="00122930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4B0A34" w:rsidRPr="001B5BEE" w:rsidRDefault="008604FE" w:rsidP="00D51087">
            <w:pPr>
              <w:rPr>
                <w:lang w:val="en-US"/>
              </w:rPr>
            </w:pPr>
            <w:r>
              <w:rPr>
                <w:lang w:val="en-US"/>
              </w:rPr>
              <w:t>Ngày nhập số lượng sách vào kho</w:t>
            </w:r>
          </w:p>
        </w:tc>
      </w:tr>
      <w:tr w:rsidR="004B0A34" w:rsidRPr="005F2DFA" w:rsidTr="00D51087">
        <w:tc>
          <w:tcPr>
            <w:tcW w:w="801" w:type="dxa"/>
          </w:tcPr>
          <w:p w:rsidR="004B0A34" w:rsidRPr="00122930" w:rsidRDefault="004B0A34" w:rsidP="00D510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4B0A34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DaNhap</w:t>
            </w:r>
          </w:p>
        </w:tc>
        <w:tc>
          <w:tcPr>
            <w:tcW w:w="1688" w:type="dxa"/>
          </w:tcPr>
          <w:p w:rsidR="004B0A34" w:rsidRPr="00122930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88" w:type="dxa"/>
          </w:tcPr>
          <w:p w:rsidR="004B0A34" w:rsidRPr="00122930" w:rsidRDefault="00877424" w:rsidP="00D51087">
            <w:pPr>
              <w:rPr>
                <w:lang w:val="en-US"/>
              </w:rPr>
            </w:pPr>
            <w:r>
              <w:rPr>
                <w:lang w:val="en-US"/>
              </w:rPr>
              <w:t>Default False</w:t>
            </w:r>
          </w:p>
        </w:tc>
        <w:tc>
          <w:tcPr>
            <w:tcW w:w="2858" w:type="dxa"/>
          </w:tcPr>
          <w:p w:rsidR="004B0A34" w:rsidRPr="001B5BEE" w:rsidRDefault="0084390B" w:rsidP="00D51087">
            <w:pPr>
              <w:rPr>
                <w:lang w:val="en-US"/>
              </w:rPr>
            </w:pPr>
            <w:r>
              <w:rPr>
                <w:lang w:val="en-US"/>
              </w:rPr>
              <w:t>Tình trạng của phiếu nhập</w:t>
            </w:r>
          </w:p>
        </w:tc>
      </w:tr>
    </w:tbl>
    <w:p w:rsidR="00144A24" w:rsidRDefault="00144A24" w:rsidP="00144A24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ChiTietTacGiaSach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2C383F" w:rsidRPr="005F2DFA" w:rsidTr="00D51087">
        <w:tc>
          <w:tcPr>
            <w:tcW w:w="801" w:type="dxa"/>
          </w:tcPr>
          <w:p w:rsidR="002C383F" w:rsidRPr="005F2DFA" w:rsidRDefault="002C383F" w:rsidP="00D51087">
            <w:r w:rsidRPr="005F2DFA">
              <w:t>STT</w:t>
            </w:r>
          </w:p>
        </w:tc>
        <w:tc>
          <w:tcPr>
            <w:tcW w:w="1833" w:type="dxa"/>
          </w:tcPr>
          <w:p w:rsidR="002C383F" w:rsidRPr="005F2DFA" w:rsidRDefault="002C383F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2C383F" w:rsidRPr="005F2DFA" w:rsidRDefault="002C383F" w:rsidP="00D51087">
            <w:r w:rsidRPr="005F2DFA">
              <w:t>Kiểu</w:t>
            </w:r>
          </w:p>
        </w:tc>
        <w:tc>
          <w:tcPr>
            <w:tcW w:w="1688" w:type="dxa"/>
          </w:tcPr>
          <w:p w:rsidR="002C383F" w:rsidRPr="005F2DFA" w:rsidRDefault="002C383F" w:rsidP="00D51087">
            <w:r w:rsidRPr="005F2DFA">
              <w:t>Ràng buộc</w:t>
            </w:r>
          </w:p>
        </w:tc>
        <w:tc>
          <w:tcPr>
            <w:tcW w:w="2858" w:type="dxa"/>
          </w:tcPr>
          <w:p w:rsidR="002C383F" w:rsidRPr="005F2DFA" w:rsidRDefault="002C383F" w:rsidP="00D51087">
            <w:r w:rsidRPr="005F2DFA">
              <w:t>Ý nghĩa/ghi chú</w:t>
            </w:r>
          </w:p>
        </w:tc>
      </w:tr>
      <w:tr w:rsidR="002C383F" w:rsidRPr="005F2DFA" w:rsidTr="00D51087">
        <w:tc>
          <w:tcPr>
            <w:tcW w:w="801" w:type="dxa"/>
          </w:tcPr>
          <w:p w:rsidR="002C383F" w:rsidRPr="00122930" w:rsidRDefault="002C383F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2C383F" w:rsidRPr="00122930" w:rsidRDefault="002C383F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MaSach</w:t>
            </w:r>
          </w:p>
        </w:tc>
        <w:tc>
          <w:tcPr>
            <w:tcW w:w="1688" w:type="dxa"/>
          </w:tcPr>
          <w:p w:rsidR="002C383F" w:rsidRPr="00122930" w:rsidRDefault="002C383F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2C383F" w:rsidRPr="00122930" w:rsidRDefault="002C383F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Null, đã tồn tại trước</w:t>
            </w:r>
          </w:p>
        </w:tc>
        <w:tc>
          <w:tcPr>
            <w:tcW w:w="2858" w:type="dxa"/>
          </w:tcPr>
          <w:p w:rsidR="002C383F" w:rsidRPr="0092620C" w:rsidRDefault="002C383F" w:rsidP="00D51087">
            <w:pPr>
              <w:rPr>
                <w:lang w:val="en-US"/>
              </w:rPr>
            </w:pPr>
            <w:r>
              <w:rPr>
                <w:lang w:val="en-US"/>
              </w:rPr>
              <w:t>Mã sách của sách</w:t>
            </w:r>
          </w:p>
        </w:tc>
      </w:tr>
      <w:tr w:rsidR="002C383F" w:rsidRPr="005F2DFA" w:rsidTr="00D51087">
        <w:tc>
          <w:tcPr>
            <w:tcW w:w="801" w:type="dxa"/>
          </w:tcPr>
          <w:p w:rsidR="002C383F" w:rsidRPr="00122930" w:rsidRDefault="002C383F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2C383F" w:rsidRPr="002C383F" w:rsidRDefault="002C383F" w:rsidP="00D51087">
            <w:pPr>
              <w:rPr>
                <w:u w:val="single"/>
                <w:lang w:val="en-US"/>
              </w:rPr>
            </w:pPr>
            <w:r w:rsidRPr="002C383F">
              <w:rPr>
                <w:u w:val="single"/>
                <w:lang w:val="en-US"/>
              </w:rPr>
              <w:t>MaTacGia</w:t>
            </w:r>
          </w:p>
        </w:tc>
        <w:tc>
          <w:tcPr>
            <w:tcW w:w="1688" w:type="dxa"/>
          </w:tcPr>
          <w:p w:rsidR="002C383F" w:rsidRPr="00122930" w:rsidRDefault="002C383F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2C383F" w:rsidRPr="00122930" w:rsidRDefault="002C383F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Null, đã tồn tại trước</w:t>
            </w:r>
          </w:p>
        </w:tc>
        <w:tc>
          <w:tcPr>
            <w:tcW w:w="2858" w:type="dxa"/>
          </w:tcPr>
          <w:p w:rsidR="002C383F" w:rsidRPr="0092620C" w:rsidRDefault="002C383F" w:rsidP="00D51087">
            <w:pPr>
              <w:rPr>
                <w:lang w:val="en-US"/>
              </w:rPr>
            </w:pPr>
            <w:r>
              <w:rPr>
                <w:lang w:val="en-US"/>
              </w:rPr>
              <w:t>Mã tác giả của tác giả</w:t>
            </w:r>
          </w:p>
        </w:tc>
      </w:tr>
    </w:tbl>
    <w:p w:rsidR="008C56C3" w:rsidRDefault="008C56C3" w:rsidP="008C56C3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TacGia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4B45CE" w:rsidRPr="005F2DFA" w:rsidTr="00D51087">
        <w:tc>
          <w:tcPr>
            <w:tcW w:w="801" w:type="dxa"/>
          </w:tcPr>
          <w:p w:rsidR="004B45CE" w:rsidRPr="005F2DFA" w:rsidRDefault="004B45CE" w:rsidP="00D51087">
            <w:r w:rsidRPr="005F2DFA">
              <w:t>STT</w:t>
            </w:r>
          </w:p>
        </w:tc>
        <w:tc>
          <w:tcPr>
            <w:tcW w:w="1833" w:type="dxa"/>
          </w:tcPr>
          <w:p w:rsidR="004B45CE" w:rsidRPr="005F2DFA" w:rsidRDefault="004B45CE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4B45CE" w:rsidRPr="005F2DFA" w:rsidRDefault="004B45CE" w:rsidP="00D51087">
            <w:r w:rsidRPr="005F2DFA">
              <w:t>Kiểu</w:t>
            </w:r>
          </w:p>
        </w:tc>
        <w:tc>
          <w:tcPr>
            <w:tcW w:w="1688" w:type="dxa"/>
          </w:tcPr>
          <w:p w:rsidR="004B45CE" w:rsidRPr="005F2DFA" w:rsidRDefault="004B45CE" w:rsidP="00D51087">
            <w:r w:rsidRPr="005F2DFA">
              <w:t>Ràng buộc</w:t>
            </w:r>
          </w:p>
        </w:tc>
        <w:tc>
          <w:tcPr>
            <w:tcW w:w="2858" w:type="dxa"/>
          </w:tcPr>
          <w:p w:rsidR="004B45CE" w:rsidRPr="005F2DFA" w:rsidRDefault="004B45CE" w:rsidP="00D51087">
            <w:r w:rsidRPr="005F2DFA">
              <w:t>Ý nghĩa/ghi chú</w:t>
            </w:r>
          </w:p>
        </w:tc>
      </w:tr>
      <w:tr w:rsidR="004B45CE" w:rsidRPr="005F2DFA" w:rsidTr="00D51087">
        <w:tc>
          <w:tcPr>
            <w:tcW w:w="801" w:type="dxa"/>
          </w:tcPr>
          <w:p w:rsidR="004B45CE" w:rsidRPr="00122930" w:rsidRDefault="004B45CE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4B45CE" w:rsidRPr="00122930" w:rsidRDefault="004B45CE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MaTacGia</w:t>
            </w:r>
          </w:p>
        </w:tc>
        <w:tc>
          <w:tcPr>
            <w:tcW w:w="1688" w:type="dxa"/>
          </w:tcPr>
          <w:p w:rsidR="004B45CE" w:rsidRPr="00122930" w:rsidRDefault="004B45CE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4B45CE" w:rsidRPr="00122930" w:rsidRDefault="004B45CE" w:rsidP="00D51087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4B45CE" w:rsidRPr="0092620C" w:rsidRDefault="00CE3156" w:rsidP="00D51087">
            <w:pPr>
              <w:rPr>
                <w:lang w:val="en-US"/>
              </w:rPr>
            </w:pPr>
            <w:r>
              <w:rPr>
                <w:lang w:val="en-US"/>
              </w:rPr>
              <w:t>Mã phân biệt giữa các tác giả</w:t>
            </w:r>
          </w:p>
        </w:tc>
      </w:tr>
      <w:tr w:rsidR="004B45CE" w:rsidRPr="005F2DFA" w:rsidTr="00D51087">
        <w:tc>
          <w:tcPr>
            <w:tcW w:w="801" w:type="dxa"/>
          </w:tcPr>
          <w:p w:rsidR="004B45CE" w:rsidRPr="00122930" w:rsidRDefault="004B45CE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4B45CE" w:rsidRPr="00122930" w:rsidRDefault="004B45CE" w:rsidP="00D51087">
            <w:pPr>
              <w:rPr>
                <w:lang w:val="en-US"/>
              </w:rPr>
            </w:pPr>
            <w:r>
              <w:rPr>
                <w:lang w:val="en-US"/>
              </w:rPr>
              <w:t>TenTacGia</w:t>
            </w:r>
          </w:p>
        </w:tc>
        <w:tc>
          <w:tcPr>
            <w:tcW w:w="1688" w:type="dxa"/>
          </w:tcPr>
          <w:p w:rsidR="004B45CE" w:rsidRPr="00122930" w:rsidRDefault="004B45CE" w:rsidP="00D51087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4B45CE" w:rsidRPr="00122930" w:rsidRDefault="004B45CE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4B45CE" w:rsidRPr="0092620C" w:rsidRDefault="00CE3156" w:rsidP="00D51087">
            <w:pPr>
              <w:rPr>
                <w:lang w:val="en-US"/>
              </w:rPr>
            </w:pPr>
            <w:r>
              <w:rPr>
                <w:lang w:val="en-US"/>
              </w:rPr>
              <w:t>Tên tác giả</w:t>
            </w:r>
          </w:p>
        </w:tc>
      </w:tr>
    </w:tbl>
    <w:p w:rsidR="004B45CE" w:rsidRDefault="004B45CE" w:rsidP="004B45CE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ChiTietLoaiSach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6A6E33" w:rsidRPr="005F2DFA" w:rsidTr="00D51087">
        <w:tc>
          <w:tcPr>
            <w:tcW w:w="801" w:type="dxa"/>
          </w:tcPr>
          <w:p w:rsidR="006A6E33" w:rsidRPr="005F2DFA" w:rsidRDefault="006A6E33" w:rsidP="00D51087">
            <w:r w:rsidRPr="005F2DFA">
              <w:t>STT</w:t>
            </w:r>
          </w:p>
        </w:tc>
        <w:tc>
          <w:tcPr>
            <w:tcW w:w="1833" w:type="dxa"/>
          </w:tcPr>
          <w:p w:rsidR="006A6E33" w:rsidRPr="005F2DFA" w:rsidRDefault="006A6E33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6A6E33" w:rsidRPr="005F2DFA" w:rsidRDefault="006A6E33" w:rsidP="00D51087">
            <w:r w:rsidRPr="005F2DFA">
              <w:t>Kiểu</w:t>
            </w:r>
          </w:p>
        </w:tc>
        <w:tc>
          <w:tcPr>
            <w:tcW w:w="1688" w:type="dxa"/>
          </w:tcPr>
          <w:p w:rsidR="006A6E33" w:rsidRPr="005F2DFA" w:rsidRDefault="006A6E33" w:rsidP="00D51087">
            <w:r w:rsidRPr="005F2DFA">
              <w:t>Ràng buộc</w:t>
            </w:r>
          </w:p>
        </w:tc>
        <w:tc>
          <w:tcPr>
            <w:tcW w:w="2858" w:type="dxa"/>
          </w:tcPr>
          <w:p w:rsidR="006A6E33" w:rsidRPr="005F2DFA" w:rsidRDefault="006A6E33" w:rsidP="00D51087">
            <w:r w:rsidRPr="005F2DFA">
              <w:t>Ý nghĩa/ghi chú</w:t>
            </w:r>
          </w:p>
        </w:tc>
      </w:tr>
      <w:tr w:rsidR="006A6E33" w:rsidRPr="005F2DFA" w:rsidTr="00D51087">
        <w:tc>
          <w:tcPr>
            <w:tcW w:w="801" w:type="dxa"/>
          </w:tcPr>
          <w:p w:rsidR="006A6E33" w:rsidRPr="00122930" w:rsidRDefault="006A6E33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6A6E33" w:rsidRPr="00122930" w:rsidRDefault="006A6E33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MaSach</w:t>
            </w:r>
          </w:p>
        </w:tc>
        <w:tc>
          <w:tcPr>
            <w:tcW w:w="1688" w:type="dxa"/>
          </w:tcPr>
          <w:p w:rsidR="006A6E33" w:rsidRPr="00122930" w:rsidRDefault="006A6E33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6A6E33" w:rsidRPr="00122930" w:rsidRDefault="006A6E33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Null, đã tồn tại trước</w:t>
            </w:r>
          </w:p>
        </w:tc>
        <w:tc>
          <w:tcPr>
            <w:tcW w:w="2858" w:type="dxa"/>
          </w:tcPr>
          <w:p w:rsidR="006A6E33" w:rsidRPr="0092620C" w:rsidRDefault="006A6E33" w:rsidP="00D51087">
            <w:pPr>
              <w:rPr>
                <w:lang w:val="en-US"/>
              </w:rPr>
            </w:pPr>
            <w:r>
              <w:rPr>
                <w:lang w:val="en-US"/>
              </w:rPr>
              <w:t>Mã sách của sách</w:t>
            </w:r>
          </w:p>
        </w:tc>
      </w:tr>
      <w:tr w:rsidR="006A6E33" w:rsidRPr="005F2DFA" w:rsidTr="00D51087">
        <w:tc>
          <w:tcPr>
            <w:tcW w:w="801" w:type="dxa"/>
          </w:tcPr>
          <w:p w:rsidR="006A6E33" w:rsidRPr="00122930" w:rsidRDefault="006A6E33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6A6E33" w:rsidRPr="002C383F" w:rsidRDefault="006A6E33" w:rsidP="00D51087">
            <w:pPr>
              <w:rPr>
                <w:u w:val="single"/>
                <w:lang w:val="en-US"/>
              </w:rPr>
            </w:pPr>
            <w:r w:rsidRPr="002C383F">
              <w:rPr>
                <w:u w:val="single"/>
                <w:lang w:val="en-US"/>
              </w:rPr>
              <w:t>MaT</w:t>
            </w:r>
            <w:r w:rsidR="009F56F5">
              <w:rPr>
                <w:u w:val="single"/>
                <w:lang w:val="en-US"/>
              </w:rPr>
              <w:t>heLoai</w:t>
            </w:r>
          </w:p>
        </w:tc>
        <w:tc>
          <w:tcPr>
            <w:tcW w:w="1688" w:type="dxa"/>
          </w:tcPr>
          <w:p w:rsidR="006A6E33" w:rsidRPr="00122930" w:rsidRDefault="006A6E33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6A6E33" w:rsidRPr="00122930" w:rsidRDefault="006A6E33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Null, đã tồn tại trước</w:t>
            </w:r>
          </w:p>
        </w:tc>
        <w:tc>
          <w:tcPr>
            <w:tcW w:w="2858" w:type="dxa"/>
          </w:tcPr>
          <w:p w:rsidR="006A6E33" w:rsidRPr="0092620C" w:rsidRDefault="006A6E33" w:rsidP="009F56F5">
            <w:pPr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9F56F5">
              <w:rPr>
                <w:lang w:val="en-US"/>
              </w:rPr>
              <w:t>thể loại của thể loại</w:t>
            </w:r>
          </w:p>
        </w:tc>
      </w:tr>
    </w:tbl>
    <w:p w:rsidR="006A6E33" w:rsidRDefault="006A6E33" w:rsidP="006A6E33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TheLoai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B67507" w:rsidRPr="005F2DFA" w:rsidTr="00D51087">
        <w:tc>
          <w:tcPr>
            <w:tcW w:w="801" w:type="dxa"/>
          </w:tcPr>
          <w:p w:rsidR="00B67507" w:rsidRPr="005F2DFA" w:rsidRDefault="00B67507" w:rsidP="00D51087">
            <w:r w:rsidRPr="005F2DFA">
              <w:t>STT</w:t>
            </w:r>
          </w:p>
        </w:tc>
        <w:tc>
          <w:tcPr>
            <w:tcW w:w="1833" w:type="dxa"/>
          </w:tcPr>
          <w:p w:rsidR="00B67507" w:rsidRPr="005F2DFA" w:rsidRDefault="00B67507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B67507" w:rsidRPr="005F2DFA" w:rsidRDefault="00B67507" w:rsidP="00D51087">
            <w:r w:rsidRPr="005F2DFA">
              <w:t>Kiểu</w:t>
            </w:r>
          </w:p>
        </w:tc>
        <w:tc>
          <w:tcPr>
            <w:tcW w:w="1688" w:type="dxa"/>
          </w:tcPr>
          <w:p w:rsidR="00B67507" w:rsidRPr="005F2DFA" w:rsidRDefault="00B67507" w:rsidP="00D51087">
            <w:r w:rsidRPr="005F2DFA">
              <w:t>Ràng buộc</w:t>
            </w:r>
          </w:p>
        </w:tc>
        <w:tc>
          <w:tcPr>
            <w:tcW w:w="2858" w:type="dxa"/>
          </w:tcPr>
          <w:p w:rsidR="00B67507" w:rsidRPr="005F2DFA" w:rsidRDefault="00B67507" w:rsidP="00D51087">
            <w:r w:rsidRPr="005F2DFA">
              <w:t>Ý nghĩa/ghi chú</w:t>
            </w:r>
          </w:p>
        </w:tc>
      </w:tr>
      <w:tr w:rsidR="00B67507" w:rsidRPr="005F2DFA" w:rsidTr="00D51087">
        <w:tc>
          <w:tcPr>
            <w:tcW w:w="801" w:type="dxa"/>
          </w:tcPr>
          <w:p w:rsidR="00B67507" w:rsidRPr="00122930" w:rsidRDefault="00B67507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B67507" w:rsidRPr="00122930" w:rsidRDefault="00B67507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MaT</w:t>
            </w:r>
            <w:r w:rsidR="00F25E8C">
              <w:rPr>
                <w:u w:val="single"/>
                <w:lang w:val="en-US"/>
              </w:rPr>
              <w:t>heLoai</w:t>
            </w:r>
          </w:p>
        </w:tc>
        <w:tc>
          <w:tcPr>
            <w:tcW w:w="1688" w:type="dxa"/>
          </w:tcPr>
          <w:p w:rsidR="00B67507" w:rsidRPr="00122930" w:rsidRDefault="00B67507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B67507" w:rsidRPr="00122930" w:rsidRDefault="00B67507" w:rsidP="00D51087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B67507" w:rsidRPr="0092620C" w:rsidRDefault="00B67507" w:rsidP="00C060B7">
            <w:pPr>
              <w:rPr>
                <w:lang w:val="en-US"/>
              </w:rPr>
            </w:pPr>
            <w:r>
              <w:rPr>
                <w:lang w:val="en-US"/>
              </w:rPr>
              <w:t xml:space="preserve">Mã phân biệt giữa các </w:t>
            </w:r>
            <w:r w:rsidR="00C060B7">
              <w:rPr>
                <w:lang w:val="en-US"/>
              </w:rPr>
              <w:t>thể loại</w:t>
            </w:r>
          </w:p>
        </w:tc>
      </w:tr>
      <w:tr w:rsidR="00B67507" w:rsidRPr="005F2DFA" w:rsidTr="00D51087">
        <w:tc>
          <w:tcPr>
            <w:tcW w:w="801" w:type="dxa"/>
          </w:tcPr>
          <w:p w:rsidR="00B67507" w:rsidRPr="00122930" w:rsidRDefault="00B67507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B67507" w:rsidRPr="00122930" w:rsidRDefault="00B67507" w:rsidP="00D51087">
            <w:pPr>
              <w:rPr>
                <w:lang w:val="en-US"/>
              </w:rPr>
            </w:pPr>
            <w:r>
              <w:rPr>
                <w:lang w:val="en-US"/>
              </w:rPr>
              <w:t>TenT</w:t>
            </w:r>
            <w:r w:rsidR="00F25E8C">
              <w:rPr>
                <w:lang w:val="en-US"/>
              </w:rPr>
              <w:t>heLoai</w:t>
            </w:r>
          </w:p>
        </w:tc>
        <w:tc>
          <w:tcPr>
            <w:tcW w:w="1688" w:type="dxa"/>
          </w:tcPr>
          <w:p w:rsidR="00B67507" w:rsidRPr="00122930" w:rsidRDefault="00B67507" w:rsidP="00D51087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B67507" w:rsidRPr="00122930" w:rsidRDefault="00B67507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B67507" w:rsidRPr="0092620C" w:rsidRDefault="00B67507" w:rsidP="00C060B7">
            <w:pPr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  <w:r w:rsidR="00C060B7">
              <w:rPr>
                <w:lang w:val="en-US"/>
              </w:rPr>
              <w:t>thể loại sách</w:t>
            </w:r>
          </w:p>
        </w:tc>
      </w:tr>
    </w:tbl>
    <w:p w:rsidR="00B67507" w:rsidRDefault="00B67507" w:rsidP="00B67507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QuyDinh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01"/>
        <w:gridCol w:w="3949"/>
        <w:gridCol w:w="1367"/>
        <w:gridCol w:w="1082"/>
        <w:gridCol w:w="1769"/>
      </w:tblGrid>
      <w:tr w:rsidR="00932F17" w:rsidRPr="005F2DFA" w:rsidTr="00D51087">
        <w:tc>
          <w:tcPr>
            <w:tcW w:w="801" w:type="dxa"/>
          </w:tcPr>
          <w:p w:rsidR="00932F17" w:rsidRPr="005F2DFA" w:rsidRDefault="00932F17" w:rsidP="00D51087">
            <w:r w:rsidRPr="005F2DFA">
              <w:t>STT</w:t>
            </w:r>
          </w:p>
        </w:tc>
        <w:tc>
          <w:tcPr>
            <w:tcW w:w="1833" w:type="dxa"/>
          </w:tcPr>
          <w:p w:rsidR="00932F17" w:rsidRPr="005F2DFA" w:rsidRDefault="00932F17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932F17" w:rsidRPr="005F2DFA" w:rsidRDefault="00932F17" w:rsidP="00D51087">
            <w:r w:rsidRPr="005F2DFA">
              <w:t>Kiểu</w:t>
            </w:r>
          </w:p>
        </w:tc>
        <w:tc>
          <w:tcPr>
            <w:tcW w:w="1688" w:type="dxa"/>
          </w:tcPr>
          <w:p w:rsidR="00932F17" w:rsidRPr="005F2DFA" w:rsidRDefault="00932F17" w:rsidP="00D51087">
            <w:r w:rsidRPr="005F2DFA">
              <w:t>Ràng buộc</w:t>
            </w:r>
          </w:p>
        </w:tc>
        <w:tc>
          <w:tcPr>
            <w:tcW w:w="2858" w:type="dxa"/>
          </w:tcPr>
          <w:p w:rsidR="00932F17" w:rsidRPr="005F2DFA" w:rsidRDefault="00932F17" w:rsidP="00D51087">
            <w:r w:rsidRPr="005F2DFA">
              <w:t>Ý nghĩa/ghi chú</w:t>
            </w:r>
          </w:p>
        </w:tc>
      </w:tr>
      <w:tr w:rsidR="00932F17" w:rsidRPr="005F2DFA" w:rsidTr="00D51087">
        <w:tc>
          <w:tcPr>
            <w:tcW w:w="801" w:type="dxa"/>
          </w:tcPr>
          <w:p w:rsidR="00932F17" w:rsidRPr="00122930" w:rsidRDefault="00932F17" w:rsidP="00D510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932F17" w:rsidRPr="00122930" w:rsidRDefault="00932F17" w:rsidP="00D51087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MaQuyDinh</w:t>
            </w:r>
          </w:p>
        </w:tc>
        <w:tc>
          <w:tcPr>
            <w:tcW w:w="1688" w:type="dxa"/>
          </w:tcPr>
          <w:p w:rsidR="00932F17" w:rsidRPr="00122930" w:rsidRDefault="00932F17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932F17" w:rsidRPr="00122930" w:rsidRDefault="009D526B" w:rsidP="00D51087">
            <w:pPr>
              <w:rPr>
                <w:lang w:val="en-US"/>
              </w:rPr>
            </w:pPr>
            <w:r>
              <w:rPr>
                <w:lang w:val="en-US"/>
              </w:rPr>
              <w:t>Tự phát sinh</w:t>
            </w:r>
          </w:p>
        </w:tc>
        <w:tc>
          <w:tcPr>
            <w:tcW w:w="2858" w:type="dxa"/>
          </w:tcPr>
          <w:p w:rsidR="00932F17" w:rsidRPr="0092620C" w:rsidRDefault="00E22D76" w:rsidP="00D51087">
            <w:pPr>
              <w:rPr>
                <w:lang w:val="en-US"/>
              </w:rPr>
            </w:pPr>
            <w:r>
              <w:rPr>
                <w:lang w:val="en-US"/>
              </w:rPr>
              <w:t>Mã phân biệt giữa các quy định</w:t>
            </w:r>
          </w:p>
        </w:tc>
      </w:tr>
      <w:tr w:rsidR="00932F17" w:rsidRPr="005F2DFA" w:rsidTr="00D51087">
        <w:tc>
          <w:tcPr>
            <w:tcW w:w="801" w:type="dxa"/>
          </w:tcPr>
          <w:p w:rsidR="00932F17" w:rsidRPr="00122930" w:rsidRDefault="00932F17" w:rsidP="00D510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932F17" w:rsidRPr="00122930" w:rsidRDefault="00932F17" w:rsidP="00D51087">
            <w:pPr>
              <w:rPr>
                <w:lang w:val="en-US"/>
              </w:rPr>
            </w:pPr>
            <w:r>
              <w:rPr>
                <w:lang w:val="en-US"/>
              </w:rPr>
              <w:t>NgayCapNhat</w:t>
            </w:r>
          </w:p>
        </w:tc>
        <w:tc>
          <w:tcPr>
            <w:tcW w:w="1688" w:type="dxa"/>
          </w:tcPr>
          <w:p w:rsidR="00932F17" w:rsidRPr="00122930" w:rsidRDefault="004E1237" w:rsidP="00D51087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88" w:type="dxa"/>
          </w:tcPr>
          <w:p w:rsidR="00932F17" w:rsidRPr="00122930" w:rsidRDefault="009D526B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932F17" w:rsidRPr="0092620C" w:rsidRDefault="00E22D76" w:rsidP="00D51087">
            <w:pPr>
              <w:rPr>
                <w:lang w:val="en-US"/>
              </w:rPr>
            </w:pPr>
            <w:r>
              <w:rPr>
                <w:lang w:val="en-US"/>
              </w:rPr>
              <w:t>Ngày cập nhật quy định</w:t>
            </w:r>
          </w:p>
        </w:tc>
      </w:tr>
      <w:tr w:rsidR="004E1237" w:rsidRPr="005F2DFA" w:rsidTr="00D51087">
        <w:tc>
          <w:tcPr>
            <w:tcW w:w="801" w:type="dxa"/>
          </w:tcPr>
          <w:p w:rsidR="00932F17" w:rsidRDefault="00932F17" w:rsidP="00D510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932F17" w:rsidRDefault="00932F17" w:rsidP="00D51087">
            <w:pPr>
              <w:rPr>
                <w:lang w:val="en-US"/>
              </w:rPr>
            </w:pPr>
            <w:r>
              <w:rPr>
                <w:lang w:val="en-US"/>
              </w:rPr>
              <w:t>SoLuongSachTonToiThieuDeNhap</w:t>
            </w:r>
          </w:p>
        </w:tc>
        <w:tc>
          <w:tcPr>
            <w:tcW w:w="1688" w:type="dxa"/>
          </w:tcPr>
          <w:p w:rsidR="00932F17" w:rsidRPr="00122930" w:rsidRDefault="004E1237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932F17" w:rsidRPr="00122930" w:rsidRDefault="009D526B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932F17" w:rsidRPr="0092620C" w:rsidRDefault="00E22D76" w:rsidP="00D51087">
            <w:pPr>
              <w:rPr>
                <w:lang w:val="en-US"/>
              </w:rPr>
            </w:pPr>
            <w:r>
              <w:rPr>
                <w:lang w:val="en-US"/>
              </w:rPr>
              <w:t>Số lượng sách tồn tối thiểu để nhập thêm sách</w:t>
            </w:r>
          </w:p>
        </w:tc>
      </w:tr>
      <w:tr w:rsidR="00932F17" w:rsidRPr="005F2DFA" w:rsidTr="00D51087">
        <w:tc>
          <w:tcPr>
            <w:tcW w:w="801" w:type="dxa"/>
          </w:tcPr>
          <w:p w:rsidR="00932F17" w:rsidRDefault="00932F17" w:rsidP="00D510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833" w:type="dxa"/>
          </w:tcPr>
          <w:p w:rsidR="00932F17" w:rsidRDefault="00932F17" w:rsidP="00D51087">
            <w:pPr>
              <w:rPr>
                <w:lang w:val="en-US"/>
              </w:rPr>
            </w:pPr>
            <w:r>
              <w:rPr>
                <w:lang w:val="en-US"/>
              </w:rPr>
              <w:t>SoLuongSachTonToiThieuSauKhiBan</w:t>
            </w:r>
          </w:p>
        </w:tc>
        <w:tc>
          <w:tcPr>
            <w:tcW w:w="1688" w:type="dxa"/>
          </w:tcPr>
          <w:p w:rsidR="00932F17" w:rsidRPr="00122930" w:rsidRDefault="004E1237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932F17" w:rsidRPr="00122930" w:rsidRDefault="009D526B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932F17" w:rsidRPr="0092620C" w:rsidRDefault="00E22D76" w:rsidP="00D51087">
            <w:pPr>
              <w:rPr>
                <w:lang w:val="en-US"/>
              </w:rPr>
            </w:pPr>
            <w:r>
              <w:rPr>
                <w:lang w:val="en-US"/>
              </w:rPr>
              <w:t>Số lượng sách tồn tối thiếu sau khi bán</w:t>
            </w:r>
          </w:p>
        </w:tc>
      </w:tr>
      <w:tr w:rsidR="00932F17" w:rsidRPr="005F2DFA" w:rsidTr="00D51087">
        <w:tc>
          <w:tcPr>
            <w:tcW w:w="801" w:type="dxa"/>
          </w:tcPr>
          <w:p w:rsidR="00932F17" w:rsidRDefault="00932F17" w:rsidP="00D510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932F17" w:rsidRDefault="00932F17" w:rsidP="00D51087">
            <w:pPr>
              <w:rPr>
                <w:lang w:val="en-US"/>
              </w:rPr>
            </w:pPr>
            <w:r>
              <w:rPr>
                <w:lang w:val="en-US"/>
              </w:rPr>
              <w:t>DuocThuVuotSoTienKhachHangNo</w:t>
            </w:r>
          </w:p>
        </w:tc>
        <w:tc>
          <w:tcPr>
            <w:tcW w:w="1688" w:type="dxa"/>
          </w:tcPr>
          <w:p w:rsidR="00932F17" w:rsidRPr="00122930" w:rsidRDefault="009D526B" w:rsidP="00D5108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88" w:type="dxa"/>
          </w:tcPr>
          <w:p w:rsidR="00932F17" w:rsidRPr="00122930" w:rsidRDefault="009D526B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932F17" w:rsidRPr="0092620C" w:rsidRDefault="00FD1E88" w:rsidP="00D51087">
            <w:pPr>
              <w:rPr>
                <w:lang w:val="en-US"/>
              </w:rPr>
            </w:pPr>
            <w:r>
              <w:rPr>
                <w:lang w:val="en-US"/>
              </w:rPr>
              <w:t>Quyền thu vượt số tiền khách hàng đang nợ</w:t>
            </w:r>
          </w:p>
        </w:tc>
      </w:tr>
      <w:tr w:rsidR="00CA6766" w:rsidRPr="005F2DFA" w:rsidTr="00D51087">
        <w:tc>
          <w:tcPr>
            <w:tcW w:w="801" w:type="dxa"/>
          </w:tcPr>
          <w:p w:rsidR="00CA6766" w:rsidRDefault="00CA6766" w:rsidP="00D510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CA6766" w:rsidRDefault="00CA6766" w:rsidP="00D51087">
            <w:pPr>
              <w:rPr>
                <w:lang w:val="en-US"/>
              </w:rPr>
            </w:pPr>
            <w:r>
              <w:rPr>
                <w:lang w:val="en-US"/>
              </w:rPr>
              <w:t>SoLuongSachNhapToiThieu</w:t>
            </w:r>
          </w:p>
        </w:tc>
        <w:tc>
          <w:tcPr>
            <w:tcW w:w="1688" w:type="dxa"/>
          </w:tcPr>
          <w:p w:rsidR="00CA6766" w:rsidRDefault="00AB4A81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CA6766" w:rsidRPr="00122930" w:rsidRDefault="009D526B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CA6766" w:rsidRPr="0092620C" w:rsidRDefault="0076498D" w:rsidP="00D51087">
            <w:pPr>
              <w:rPr>
                <w:lang w:val="en-US"/>
              </w:rPr>
            </w:pPr>
            <w:r>
              <w:rPr>
                <w:lang w:val="en-US"/>
              </w:rPr>
              <w:t>Số lượng sách nhập tối thiểu mỗi lần</w:t>
            </w:r>
          </w:p>
        </w:tc>
      </w:tr>
      <w:tr w:rsidR="00CA6766" w:rsidRPr="005F2DFA" w:rsidTr="00D51087">
        <w:tc>
          <w:tcPr>
            <w:tcW w:w="801" w:type="dxa"/>
          </w:tcPr>
          <w:p w:rsidR="00CA6766" w:rsidRDefault="00CA6766" w:rsidP="00D5108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:rsidR="00CA6766" w:rsidRDefault="00CA6766" w:rsidP="00D51087">
            <w:pPr>
              <w:rPr>
                <w:lang w:val="en-US"/>
              </w:rPr>
            </w:pPr>
            <w:r>
              <w:rPr>
                <w:lang w:val="en-US"/>
              </w:rPr>
              <w:t>TienNoToiDa</w:t>
            </w:r>
          </w:p>
        </w:tc>
        <w:tc>
          <w:tcPr>
            <w:tcW w:w="1688" w:type="dxa"/>
          </w:tcPr>
          <w:p w:rsidR="00CA6766" w:rsidRDefault="00AB4A81" w:rsidP="00D5108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CA6766" w:rsidRPr="00122930" w:rsidRDefault="009D526B" w:rsidP="00D51087">
            <w:pPr>
              <w:rPr>
                <w:lang w:val="en-US"/>
              </w:rPr>
            </w:pPr>
            <w:r>
              <w:rPr>
                <w:lang w:val="en-US"/>
              </w:rPr>
              <w:t>Khác Null</w:t>
            </w:r>
          </w:p>
        </w:tc>
        <w:tc>
          <w:tcPr>
            <w:tcW w:w="2858" w:type="dxa"/>
          </w:tcPr>
          <w:p w:rsidR="00CA6766" w:rsidRPr="0092620C" w:rsidRDefault="0076498D" w:rsidP="00D51087">
            <w:pPr>
              <w:rPr>
                <w:lang w:val="en-US"/>
              </w:rPr>
            </w:pPr>
            <w:r>
              <w:rPr>
                <w:lang w:val="en-US"/>
              </w:rPr>
              <w:t>Tiền nợ tối đa của mỗi khách</w:t>
            </w:r>
            <w:r w:rsidR="00455AAE">
              <w:rPr>
                <w:lang w:val="en-US"/>
              </w:rPr>
              <w:t xml:space="preserve"> hàng</w:t>
            </w:r>
          </w:p>
        </w:tc>
      </w:tr>
    </w:tbl>
    <w:p w:rsidR="00932F17" w:rsidRDefault="00932F17" w:rsidP="00932F17">
      <w:pPr>
        <w:pStyle w:val="BodyText"/>
        <w:rPr>
          <w:color w:val="0000FF"/>
          <w:lang w:val="en-US"/>
        </w:rPr>
      </w:pPr>
    </w:p>
    <w:p w:rsidR="00122930" w:rsidRDefault="00122930" w:rsidP="00122930">
      <w:pPr>
        <w:pStyle w:val="BodyText"/>
        <w:numPr>
          <w:ilvl w:val="0"/>
          <w:numId w:val="36"/>
        </w:numPr>
        <w:rPr>
          <w:color w:val="0000FF"/>
          <w:lang w:val="en-US"/>
        </w:rPr>
      </w:pPr>
      <w:r>
        <w:rPr>
          <w:color w:val="0000FF"/>
          <w:lang w:val="en-US"/>
        </w:rPr>
        <w:t>BangThamSo</w:t>
      </w:r>
    </w:p>
    <w:p w:rsidR="00122930" w:rsidRPr="00122930" w:rsidRDefault="00122930" w:rsidP="00122930">
      <w:pPr>
        <w:pStyle w:val="BodyText"/>
        <w:rPr>
          <w:color w:val="0000FF"/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C2F0F" w:rsidRPr="005F2DFA" w:rsidTr="00D51087">
        <w:tc>
          <w:tcPr>
            <w:tcW w:w="801" w:type="dxa"/>
          </w:tcPr>
          <w:p w:rsidR="003C2F0F" w:rsidRPr="005F2DFA" w:rsidRDefault="003C2F0F" w:rsidP="00D51087">
            <w:r w:rsidRPr="005F2DFA">
              <w:t>STT</w:t>
            </w:r>
          </w:p>
        </w:tc>
        <w:tc>
          <w:tcPr>
            <w:tcW w:w="1833" w:type="dxa"/>
          </w:tcPr>
          <w:p w:rsidR="003C2F0F" w:rsidRPr="005F2DFA" w:rsidRDefault="003C2F0F" w:rsidP="00D51087">
            <w:r w:rsidRPr="005F2DFA">
              <w:t>Tên thuộc tính</w:t>
            </w:r>
          </w:p>
        </w:tc>
        <w:tc>
          <w:tcPr>
            <w:tcW w:w="1688" w:type="dxa"/>
          </w:tcPr>
          <w:p w:rsidR="003C2F0F" w:rsidRPr="005F2DFA" w:rsidRDefault="003C2F0F" w:rsidP="00D51087">
            <w:r w:rsidRPr="005F2DFA">
              <w:t>Kiểu</w:t>
            </w:r>
          </w:p>
        </w:tc>
        <w:tc>
          <w:tcPr>
            <w:tcW w:w="1688" w:type="dxa"/>
          </w:tcPr>
          <w:p w:rsidR="003C2F0F" w:rsidRPr="005F2DFA" w:rsidRDefault="003C2F0F" w:rsidP="00D51087">
            <w:r w:rsidRPr="005F2DFA">
              <w:t>Ràng buộc</w:t>
            </w:r>
          </w:p>
        </w:tc>
        <w:tc>
          <w:tcPr>
            <w:tcW w:w="2858" w:type="dxa"/>
          </w:tcPr>
          <w:p w:rsidR="003C2F0F" w:rsidRPr="005F2DFA" w:rsidRDefault="003C2F0F" w:rsidP="00D51087">
            <w:r w:rsidRPr="005F2DFA">
              <w:t>Ý nghĩa/ghi chú</w:t>
            </w:r>
          </w:p>
        </w:tc>
      </w:tr>
      <w:tr w:rsidR="003C2F0F" w:rsidRPr="005F2DFA" w:rsidTr="00D51087">
        <w:tc>
          <w:tcPr>
            <w:tcW w:w="801" w:type="dxa"/>
          </w:tcPr>
          <w:p w:rsidR="003C2F0F" w:rsidRPr="00E233DD" w:rsidRDefault="005B2C60" w:rsidP="00E233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3C2F0F" w:rsidRPr="007104A8" w:rsidRDefault="007104A8" w:rsidP="00E233DD">
            <w:pPr>
              <w:rPr>
                <w:lang w:val="en-US"/>
              </w:rPr>
            </w:pPr>
            <w:r>
              <w:rPr>
                <w:lang w:val="en-US"/>
              </w:rPr>
              <w:t>MaThamSo</w:t>
            </w:r>
          </w:p>
        </w:tc>
        <w:tc>
          <w:tcPr>
            <w:tcW w:w="1688" w:type="dxa"/>
          </w:tcPr>
          <w:p w:rsidR="003C2F0F" w:rsidRPr="005F2DFA" w:rsidRDefault="003C2F0F" w:rsidP="00E233DD"/>
        </w:tc>
        <w:tc>
          <w:tcPr>
            <w:tcW w:w="1688" w:type="dxa"/>
          </w:tcPr>
          <w:p w:rsidR="003C2F0F" w:rsidRPr="005F2DFA" w:rsidRDefault="003C2F0F" w:rsidP="00E233DD"/>
        </w:tc>
        <w:tc>
          <w:tcPr>
            <w:tcW w:w="2858" w:type="dxa"/>
          </w:tcPr>
          <w:p w:rsidR="003C2F0F" w:rsidRPr="005F2DFA" w:rsidRDefault="003C2F0F" w:rsidP="00E233DD"/>
        </w:tc>
      </w:tr>
      <w:tr w:rsidR="003C2F0F" w:rsidRPr="005F2DFA" w:rsidTr="00D51087">
        <w:tc>
          <w:tcPr>
            <w:tcW w:w="801" w:type="dxa"/>
          </w:tcPr>
          <w:p w:rsidR="003C2F0F" w:rsidRPr="005B2C60" w:rsidRDefault="005B2C60" w:rsidP="00E233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3C2F0F" w:rsidRPr="007104A8" w:rsidRDefault="007104A8" w:rsidP="00E233DD">
            <w:pPr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688" w:type="dxa"/>
          </w:tcPr>
          <w:p w:rsidR="003C2F0F" w:rsidRPr="005F2DFA" w:rsidRDefault="003C2F0F" w:rsidP="00E233DD"/>
        </w:tc>
        <w:tc>
          <w:tcPr>
            <w:tcW w:w="1688" w:type="dxa"/>
          </w:tcPr>
          <w:p w:rsidR="003C2F0F" w:rsidRPr="005F2DFA" w:rsidRDefault="003C2F0F" w:rsidP="00E233DD"/>
        </w:tc>
        <w:tc>
          <w:tcPr>
            <w:tcW w:w="2858" w:type="dxa"/>
          </w:tcPr>
          <w:p w:rsidR="003C2F0F" w:rsidRPr="005F2DFA" w:rsidRDefault="003C2F0F" w:rsidP="00E233DD"/>
        </w:tc>
      </w:tr>
      <w:tr w:rsidR="00E233DD" w:rsidRPr="005F2DFA" w:rsidTr="00D51087">
        <w:tc>
          <w:tcPr>
            <w:tcW w:w="801" w:type="dxa"/>
          </w:tcPr>
          <w:p w:rsidR="00E233DD" w:rsidRPr="005B2C60" w:rsidRDefault="005B2C60" w:rsidP="00E233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E233DD" w:rsidRPr="007104A8" w:rsidRDefault="007104A8" w:rsidP="00E233DD">
            <w:pPr>
              <w:rPr>
                <w:lang w:val="en-US"/>
              </w:rPr>
            </w:pPr>
            <w:r>
              <w:rPr>
                <w:lang w:val="en-US"/>
              </w:rPr>
              <w:t>KieuDuLieu</w:t>
            </w:r>
          </w:p>
        </w:tc>
        <w:tc>
          <w:tcPr>
            <w:tcW w:w="1688" w:type="dxa"/>
          </w:tcPr>
          <w:p w:rsidR="00E233DD" w:rsidRPr="005F2DFA" w:rsidRDefault="00E233DD" w:rsidP="00E233DD"/>
        </w:tc>
        <w:tc>
          <w:tcPr>
            <w:tcW w:w="1688" w:type="dxa"/>
          </w:tcPr>
          <w:p w:rsidR="00E233DD" w:rsidRPr="005F2DFA" w:rsidRDefault="00E233DD" w:rsidP="00E233DD"/>
        </w:tc>
        <w:tc>
          <w:tcPr>
            <w:tcW w:w="2858" w:type="dxa"/>
          </w:tcPr>
          <w:p w:rsidR="00E233DD" w:rsidRPr="005F2DFA" w:rsidRDefault="00E233DD" w:rsidP="00E233DD"/>
        </w:tc>
      </w:tr>
      <w:tr w:rsidR="00E233DD" w:rsidRPr="005F2DFA" w:rsidTr="00D51087">
        <w:tc>
          <w:tcPr>
            <w:tcW w:w="801" w:type="dxa"/>
          </w:tcPr>
          <w:p w:rsidR="00E233DD" w:rsidRPr="005B2C60" w:rsidRDefault="005B2C60" w:rsidP="00E233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E233DD" w:rsidRPr="007104A8" w:rsidRDefault="007104A8" w:rsidP="00E233DD">
            <w:pPr>
              <w:rPr>
                <w:lang w:val="en-US"/>
              </w:rPr>
            </w:pPr>
            <w:r>
              <w:rPr>
                <w:lang w:val="en-US"/>
              </w:rPr>
              <w:t>GiaTri</w:t>
            </w:r>
          </w:p>
        </w:tc>
        <w:tc>
          <w:tcPr>
            <w:tcW w:w="1688" w:type="dxa"/>
          </w:tcPr>
          <w:p w:rsidR="00E233DD" w:rsidRPr="005F2DFA" w:rsidRDefault="00E233DD" w:rsidP="00E233DD"/>
        </w:tc>
        <w:tc>
          <w:tcPr>
            <w:tcW w:w="1688" w:type="dxa"/>
          </w:tcPr>
          <w:p w:rsidR="00E233DD" w:rsidRPr="005F2DFA" w:rsidRDefault="00E233DD" w:rsidP="00E233DD"/>
        </w:tc>
        <w:tc>
          <w:tcPr>
            <w:tcW w:w="2858" w:type="dxa"/>
          </w:tcPr>
          <w:p w:rsidR="00E233DD" w:rsidRPr="005F2DFA" w:rsidRDefault="00E233DD" w:rsidP="00E233DD"/>
        </w:tc>
      </w:tr>
      <w:tr w:rsidR="00E233DD" w:rsidRPr="005F2DFA" w:rsidTr="00D51087">
        <w:tc>
          <w:tcPr>
            <w:tcW w:w="801" w:type="dxa"/>
          </w:tcPr>
          <w:p w:rsidR="00E233DD" w:rsidRPr="005B2C60" w:rsidRDefault="005B2C60" w:rsidP="00E233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E233DD" w:rsidRPr="007104A8" w:rsidRDefault="007104A8" w:rsidP="00E233DD">
            <w:pPr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1688" w:type="dxa"/>
          </w:tcPr>
          <w:p w:rsidR="00E233DD" w:rsidRPr="005F2DFA" w:rsidRDefault="00E233DD" w:rsidP="00E233DD"/>
        </w:tc>
        <w:tc>
          <w:tcPr>
            <w:tcW w:w="1688" w:type="dxa"/>
          </w:tcPr>
          <w:p w:rsidR="00E233DD" w:rsidRPr="005F2DFA" w:rsidRDefault="00E233DD" w:rsidP="00E233DD"/>
        </w:tc>
        <w:tc>
          <w:tcPr>
            <w:tcW w:w="2858" w:type="dxa"/>
          </w:tcPr>
          <w:p w:rsidR="00E233DD" w:rsidRPr="005F2DFA" w:rsidRDefault="00E233DD" w:rsidP="00E233DD"/>
        </w:tc>
      </w:tr>
    </w:tbl>
    <w:p w:rsidR="003C2F0F" w:rsidRP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sectPr w:rsidR="003C2F0F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3EE" w:rsidRDefault="003063EE">
      <w:r>
        <w:separator/>
      </w:r>
    </w:p>
  </w:endnote>
  <w:endnote w:type="continuationSeparator" w:id="0">
    <w:p w:rsidR="003063EE" w:rsidRDefault="0030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87" w:rsidRDefault="00D51087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8480" behindDoc="0" locked="0" layoutInCell="1" allowOverlap="1" wp14:anchorId="3C38CD1D" wp14:editId="6A21A620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D5108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D51087" w:rsidRPr="007A1DE8" w:rsidRDefault="00D51087" w:rsidP="007A1DE8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D51087" w:rsidRPr="00B871C5" w:rsidRDefault="00D51087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8106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D51087" w:rsidRDefault="00D510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3EE" w:rsidRDefault="003063EE">
      <w:r>
        <w:separator/>
      </w:r>
    </w:p>
  </w:footnote>
  <w:footnote w:type="continuationSeparator" w:id="0">
    <w:p w:rsidR="003063EE" w:rsidRDefault="003063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87" w:rsidRDefault="00D51087" w:rsidP="006D084D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B3FB06" wp14:editId="24B1FA43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2A07EF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60288" behindDoc="0" locked="0" layoutInCell="1" allowOverlap="1" wp14:anchorId="5ADA9117" wp14:editId="0DFCF46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51087" w:rsidRDefault="00D51087" w:rsidP="006D084D">
    <w:pPr>
      <w:pStyle w:val="Title"/>
      <w:rPr>
        <w:lang w:val="en-US"/>
      </w:rPr>
    </w:pPr>
  </w:p>
  <w:p w:rsidR="00D51087" w:rsidRPr="003B1A2B" w:rsidRDefault="00D51087" w:rsidP="006D084D">
    <w:pPr>
      <w:rPr>
        <w:lang w:val="en-US"/>
      </w:rPr>
    </w:pPr>
  </w:p>
  <w:p w:rsidR="00D51087" w:rsidRPr="00F53DBB" w:rsidRDefault="00D51087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D51087" w:rsidRPr="0040293A" w:rsidRDefault="00D51087" w:rsidP="006D084D">
    <w:pPr>
      <w:pStyle w:val="Header"/>
      <w:rPr>
        <w:rFonts w:eastAsia="Tahoma"/>
      </w:rPr>
    </w:pPr>
  </w:p>
  <w:p w:rsidR="00D51087" w:rsidRPr="006D084D" w:rsidRDefault="00D5108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87" w:rsidRDefault="00D51087">
    <w:r w:rsidRPr="004257CD">
      <w:rPr>
        <w:noProof/>
        <w:lang w:val="en-US" w:eastAsia="ja-JP"/>
      </w:rPr>
      <w:drawing>
        <wp:anchor distT="0" distB="0" distL="114300" distR="114300" simplePos="0" relativeHeight="251658240" behindDoc="1" locked="0" layoutInCell="1" allowOverlap="1" wp14:anchorId="32F0DE76" wp14:editId="5D9334EC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D51087" w:rsidTr="008D3541">
      <w:tc>
        <w:tcPr>
          <w:tcW w:w="6623" w:type="dxa"/>
          <w:shd w:val="clear" w:color="auto" w:fill="auto"/>
        </w:tcPr>
        <w:p w:rsidR="00D51087" w:rsidRPr="008D3541" w:rsidRDefault="00D51087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nhà sách</w:t>
          </w:r>
        </w:p>
      </w:tc>
      <w:tc>
        <w:tcPr>
          <w:tcW w:w="2845" w:type="dxa"/>
          <w:shd w:val="clear" w:color="auto" w:fill="auto"/>
        </w:tcPr>
        <w:p w:rsidR="00D51087" w:rsidRPr="008D3541" w:rsidRDefault="00D5108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D51087" w:rsidTr="008D3541">
      <w:tc>
        <w:tcPr>
          <w:tcW w:w="6623" w:type="dxa"/>
          <w:shd w:val="clear" w:color="auto" w:fill="auto"/>
        </w:tcPr>
        <w:p w:rsidR="00D51087" w:rsidRPr="008D3541" w:rsidRDefault="00D51087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D51087" w:rsidRPr="008D3541" w:rsidRDefault="00D51087" w:rsidP="00D5108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88106F">
            <w:rPr>
              <w:color w:val="0000FF"/>
              <w:lang w:val="en-US"/>
            </w:rPr>
            <w:t>22/1</w:t>
          </w:r>
          <w:r>
            <w:rPr>
              <w:color w:val="0000FF"/>
              <w:lang w:val="en-US"/>
            </w:rPr>
            <w:t>/2017</w:t>
          </w:r>
        </w:p>
      </w:tc>
    </w:tr>
  </w:tbl>
  <w:p w:rsidR="00D51087" w:rsidRPr="007A1DE8" w:rsidRDefault="00D5108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3606AF5"/>
    <w:multiLevelType w:val="hybridMultilevel"/>
    <w:tmpl w:val="E1D08E94"/>
    <w:lvl w:ilvl="0" w:tplc="BF5EE9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3"/>
  </w:num>
  <w:num w:numId="15">
    <w:abstractNumId w:val="5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6"/>
  </w:num>
  <w:num w:numId="25">
    <w:abstractNumId w:val="4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0306F"/>
    <w:rsid w:val="000519D9"/>
    <w:rsid w:val="00095038"/>
    <w:rsid w:val="000C0CA8"/>
    <w:rsid w:val="000F3981"/>
    <w:rsid w:val="00100800"/>
    <w:rsid w:val="00122930"/>
    <w:rsid w:val="00125792"/>
    <w:rsid w:val="00127CE4"/>
    <w:rsid w:val="00144A24"/>
    <w:rsid w:val="001977F7"/>
    <w:rsid w:val="001A3908"/>
    <w:rsid w:val="001B2351"/>
    <w:rsid w:val="001B5BEE"/>
    <w:rsid w:val="002006A7"/>
    <w:rsid w:val="00211B5E"/>
    <w:rsid w:val="00213ECB"/>
    <w:rsid w:val="002160F2"/>
    <w:rsid w:val="00221A67"/>
    <w:rsid w:val="0026221A"/>
    <w:rsid w:val="002C383F"/>
    <w:rsid w:val="002D61C8"/>
    <w:rsid w:val="00301562"/>
    <w:rsid w:val="003063EE"/>
    <w:rsid w:val="0031511D"/>
    <w:rsid w:val="003548A8"/>
    <w:rsid w:val="003701D7"/>
    <w:rsid w:val="00372086"/>
    <w:rsid w:val="003747E6"/>
    <w:rsid w:val="00380C5F"/>
    <w:rsid w:val="00393A24"/>
    <w:rsid w:val="003C2F0F"/>
    <w:rsid w:val="003D2F0C"/>
    <w:rsid w:val="004176B5"/>
    <w:rsid w:val="00435847"/>
    <w:rsid w:val="00455AAE"/>
    <w:rsid w:val="00487DB8"/>
    <w:rsid w:val="004A0603"/>
    <w:rsid w:val="004B0A34"/>
    <w:rsid w:val="004B45CE"/>
    <w:rsid w:val="004B63ED"/>
    <w:rsid w:val="004B7CC9"/>
    <w:rsid w:val="004C0409"/>
    <w:rsid w:val="004E1237"/>
    <w:rsid w:val="004E4257"/>
    <w:rsid w:val="00525DED"/>
    <w:rsid w:val="00527DCA"/>
    <w:rsid w:val="005802A5"/>
    <w:rsid w:val="005B2C60"/>
    <w:rsid w:val="005F4715"/>
    <w:rsid w:val="0060493B"/>
    <w:rsid w:val="006257BE"/>
    <w:rsid w:val="00672B74"/>
    <w:rsid w:val="006855DC"/>
    <w:rsid w:val="0069080C"/>
    <w:rsid w:val="006A6E33"/>
    <w:rsid w:val="006B488D"/>
    <w:rsid w:val="006C0FC6"/>
    <w:rsid w:val="006C3191"/>
    <w:rsid w:val="006D084D"/>
    <w:rsid w:val="006E420F"/>
    <w:rsid w:val="006E56E2"/>
    <w:rsid w:val="006F29F9"/>
    <w:rsid w:val="00705201"/>
    <w:rsid w:val="007104A8"/>
    <w:rsid w:val="007338F6"/>
    <w:rsid w:val="007472FB"/>
    <w:rsid w:val="0076498D"/>
    <w:rsid w:val="007A1DE8"/>
    <w:rsid w:val="007E76B9"/>
    <w:rsid w:val="007F21C9"/>
    <w:rsid w:val="008243D9"/>
    <w:rsid w:val="00837316"/>
    <w:rsid w:val="0084390B"/>
    <w:rsid w:val="008604FE"/>
    <w:rsid w:val="00864577"/>
    <w:rsid w:val="00877424"/>
    <w:rsid w:val="0088106F"/>
    <w:rsid w:val="008879EA"/>
    <w:rsid w:val="008C56C3"/>
    <w:rsid w:val="008D3541"/>
    <w:rsid w:val="008F5E30"/>
    <w:rsid w:val="0092620C"/>
    <w:rsid w:val="00932F17"/>
    <w:rsid w:val="00963188"/>
    <w:rsid w:val="00984338"/>
    <w:rsid w:val="0099744F"/>
    <w:rsid w:val="009A5949"/>
    <w:rsid w:val="009B2AFC"/>
    <w:rsid w:val="009D526B"/>
    <w:rsid w:val="009F47F5"/>
    <w:rsid w:val="009F56F5"/>
    <w:rsid w:val="00A077C4"/>
    <w:rsid w:val="00A23833"/>
    <w:rsid w:val="00A26FA9"/>
    <w:rsid w:val="00A544E7"/>
    <w:rsid w:val="00A638EF"/>
    <w:rsid w:val="00AA74C9"/>
    <w:rsid w:val="00AB4A81"/>
    <w:rsid w:val="00B21FE4"/>
    <w:rsid w:val="00B411B1"/>
    <w:rsid w:val="00B41DEC"/>
    <w:rsid w:val="00B67507"/>
    <w:rsid w:val="00B74D33"/>
    <w:rsid w:val="00B871C5"/>
    <w:rsid w:val="00BB5444"/>
    <w:rsid w:val="00BC08B0"/>
    <w:rsid w:val="00BC1EEC"/>
    <w:rsid w:val="00C060B7"/>
    <w:rsid w:val="00C14AB8"/>
    <w:rsid w:val="00C25BB4"/>
    <w:rsid w:val="00C74D6D"/>
    <w:rsid w:val="00CA52C8"/>
    <w:rsid w:val="00CA6766"/>
    <w:rsid w:val="00CE3156"/>
    <w:rsid w:val="00CF001E"/>
    <w:rsid w:val="00D04A68"/>
    <w:rsid w:val="00D234F3"/>
    <w:rsid w:val="00D328EA"/>
    <w:rsid w:val="00D51087"/>
    <w:rsid w:val="00D9272C"/>
    <w:rsid w:val="00DA2A6D"/>
    <w:rsid w:val="00DC363E"/>
    <w:rsid w:val="00DD57E3"/>
    <w:rsid w:val="00DD7264"/>
    <w:rsid w:val="00E22D76"/>
    <w:rsid w:val="00E233DD"/>
    <w:rsid w:val="00E84F99"/>
    <w:rsid w:val="00E95D0C"/>
    <w:rsid w:val="00E97C4C"/>
    <w:rsid w:val="00EA7067"/>
    <w:rsid w:val="00EB2815"/>
    <w:rsid w:val="00EE26DE"/>
    <w:rsid w:val="00F2311C"/>
    <w:rsid w:val="00F25E8C"/>
    <w:rsid w:val="00F75760"/>
    <w:rsid w:val="00F84E59"/>
    <w:rsid w:val="00F93BD1"/>
    <w:rsid w:val="00FA2327"/>
    <w:rsid w:val="00FB3FFD"/>
    <w:rsid w:val="00FD1D15"/>
    <w:rsid w:val="00F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6694C6-9526-47D1-B775-CFC88A9C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B911C-0BCD-4D99-81C2-48A2BBAD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172</TotalTime>
  <Pages>9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6189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Kazuo Hiroshi</cp:lastModifiedBy>
  <cp:revision>99</cp:revision>
  <cp:lastPrinted>2013-12-07T15:58:00Z</cp:lastPrinted>
  <dcterms:created xsi:type="dcterms:W3CDTF">2013-10-13T11:14:00Z</dcterms:created>
  <dcterms:modified xsi:type="dcterms:W3CDTF">2017-02-03T05:47:00Z</dcterms:modified>
</cp:coreProperties>
</file>