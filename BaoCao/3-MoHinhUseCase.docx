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B3155E">
        <w:rPr>
          <w:color w:val="0000FF"/>
          <w:lang w:val="en-US"/>
        </w:rPr>
        <w:t xml:space="preserve">Quản lý </w:t>
      </w:r>
      <w:r w:rsidR="00926B91">
        <w:rPr>
          <w:color w:val="0000FF"/>
          <w:lang w:val="en-US"/>
        </w:rPr>
        <w:t>nhà</w:t>
      </w:r>
      <w:r w:rsidR="00B3155E">
        <w:rPr>
          <w:color w:val="0000FF"/>
          <w:lang w:val="en-US"/>
        </w:rPr>
        <w:t xml:space="preserve">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3155E">
        <w:rPr>
          <w:rFonts w:ascii="Arial" w:hAnsi="Arial"/>
          <w:color w:val="0000FF"/>
          <w:sz w:val="34"/>
          <w:szCs w:val="30"/>
          <w:lang w:val="en-US"/>
        </w:rPr>
        <w:t>1.</w:t>
      </w:r>
      <w:r w:rsidR="006172B4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Default="00B3155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1542276 – Tô Chính Tín</w:t>
      </w:r>
    </w:p>
    <w:p w:rsidR="00B3155E" w:rsidRPr="003548A8" w:rsidRDefault="00B3155E" w:rsidP="003548A8">
      <w:pPr>
        <w:jc w:val="center"/>
        <w:rPr>
          <w:sz w:val="30"/>
          <w:szCs w:val="30"/>
          <w:lang w:val="en-US"/>
        </w:rPr>
        <w:sectPr w:rsidR="00B3155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1542255 – Huỳnh Chí Phong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209A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2/1/2017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209A5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0587B" w:rsidP="0080587B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Thiết kế </w:t>
            </w:r>
            <w:r w:rsidR="004209A5">
              <w:rPr>
                <w:rFonts w:eastAsia="SimSun"/>
                <w:color w:val="0000FF"/>
                <w:lang w:val="en-US"/>
              </w:rPr>
              <w:t>Use-case</w:t>
            </w:r>
            <w:r>
              <w:rPr>
                <w:rFonts w:eastAsia="SimSun"/>
                <w:color w:val="0000FF"/>
                <w:lang w:val="en-US"/>
              </w:rPr>
              <w:t xml:space="preserve"> diagram và đặc tả các use-case.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0EA" w:rsidRDefault="004209A5" w:rsidP="004670E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Chí Phong</w:t>
            </w:r>
          </w:p>
          <w:p w:rsidR="00E95D0C" w:rsidRPr="003548A8" w:rsidRDefault="004209A5" w:rsidP="004670E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Tô Chính Tín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4176B5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3/1/2017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4176B5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5103AA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Cập nhật Use-case</w:t>
            </w:r>
            <w:r w:rsidR="005103AA">
              <w:rPr>
                <w:rFonts w:eastAsia="SimSun"/>
                <w:color w:val="365F91" w:themeColor="accent1" w:themeShade="BF"/>
                <w:lang w:val="en-US"/>
              </w:rPr>
              <w:t xml:space="preserve">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6172B4" w:rsidRDefault="006172B4" w:rsidP="00965BA0">
            <w:pPr>
              <w:keepLines/>
              <w:spacing w:after="120"/>
              <w:jc w:val="center"/>
              <w:rPr>
                <w:rFonts w:eastAsia="SimSun"/>
                <w:color w:val="365F91" w:themeColor="accent1" w:themeShade="BF"/>
                <w:lang w:val="en-US"/>
              </w:rPr>
            </w:pPr>
            <w:r w:rsidRPr="006172B4">
              <w:rPr>
                <w:rFonts w:eastAsia="SimSun"/>
                <w:color w:val="365F91" w:themeColor="accent1" w:themeShade="BF"/>
                <w:lang w:val="en-US"/>
              </w:rPr>
              <w:t>Huỳnh Chí Phong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A77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A77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A77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A77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DC6BF2" w:rsidRDefault="00AA77BF" w:rsidP="00A23833">
      <w:pPr>
        <w:jc w:val="both"/>
      </w:pPr>
      <w:r w:rsidRPr="00AA77BF">
        <w:rPr>
          <w:noProof/>
          <w:lang w:val="en-US" w:eastAsia="ja-JP"/>
        </w:rPr>
        <w:drawing>
          <wp:inline distT="0" distB="0" distL="0" distR="0">
            <wp:extent cx="5732145" cy="4146735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F2" w:rsidRDefault="00DC6BF2">
      <w:pPr>
        <w:widowControl/>
        <w:spacing w:line="240" w:lineRule="auto"/>
      </w:pPr>
      <w:r>
        <w:br w:type="page"/>
      </w:r>
    </w:p>
    <w:p w:rsidR="00A23833" w:rsidRPr="00933108" w:rsidRDefault="00A23833" w:rsidP="00A23833">
      <w:pPr>
        <w:jc w:val="both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C4223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C4223E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 cấp thấp, có được các chức năng tra cứu/bán hàng cơ bản.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C4223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quản lý cửa hàng, có đủ mọi chức năng từ cơ bản đến nâng cao (quản lý: thêm/xóa/sửa, thống </w:t>
            </w:r>
            <w:proofErr w:type="gramStart"/>
            <w:r>
              <w:rPr>
                <w:lang w:val="en-US"/>
              </w:rPr>
              <w:t>kê, …)</w:t>
            </w:r>
            <w:proofErr w:type="gramEnd"/>
          </w:p>
        </w:tc>
      </w:tr>
      <w:tr w:rsidR="00C4223E" w:rsidRPr="008D3541" w:rsidTr="008D3541">
        <w:tc>
          <w:tcPr>
            <w:tcW w:w="763" w:type="dxa"/>
            <w:shd w:val="clear" w:color="auto" w:fill="auto"/>
          </w:tcPr>
          <w:p w:rsidR="00C4223E" w:rsidRPr="008D3541" w:rsidRDefault="00C4223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C4223E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Quản trị</w:t>
            </w:r>
          </w:p>
        </w:tc>
        <w:tc>
          <w:tcPr>
            <w:tcW w:w="5651" w:type="dxa"/>
            <w:shd w:val="clear" w:color="auto" w:fill="auto"/>
          </w:tcPr>
          <w:p w:rsidR="00C4223E" w:rsidRPr="008D3541" w:rsidRDefault="00C4223E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tài khoản Nhân viên/Quản lý.</w:t>
            </w:r>
          </w:p>
        </w:tc>
      </w:tr>
      <w:tr w:rsidR="00E454AF" w:rsidRPr="008D3541" w:rsidTr="008D3541">
        <w:tc>
          <w:tcPr>
            <w:tcW w:w="763" w:type="dxa"/>
            <w:shd w:val="clear" w:color="auto" w:fill="auto"/>
          </w:tcPr>
          <w:p w:rsidR="00E454AF" w:rsidRDefault="0093310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E454AF" w:rsidRDefault="00933108" w:rsidP="008D354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E454AF" w:rsidRDefault="00933108" w:rsidP="008D3541">
            <w:pPr>
              <w:rPr>
                <w:lang w:val="en-US"/>
              </w:rPr>
            </w:pPr>
            <w:r>
              <w:rPr>
                <w:lang w:val="en-US"/>
              </w:rPr>
              <w:t>Phân lớp chung của tất cả các phân quyền, có chức năng đăng nhập và đăng xuất đến tất cả phân quyền.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96372B" w:rsidRDefault="0096372B" w:rsidP="00093D1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</w:t>
            </w:r>
            <w:r w:rsidR="00093D11">
              <w:rPr>
                <w:lang w:val="en-US"/>
              </w:rPr>
              <w:t>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96372B" w:rsidP="00902910">
            <w:pPr>
              <w:rPr>
                <w:lang w:val="en-US"/>
              </w:rPr>
            </w:pPr>
            <w:r>
              <w:rPr>
                <w:lang w:val="en-US"/>
              </w:rPr>
              <w:t xml:space="preserve">Thêm/Xóa </w:t>
            </w:r>
            <w:r w:rsidR="00093D11">
              <w:rPr>
                <w:lang w:val="en-US"/>
              </w:rPr>
              <w:t>người dùng</w:t>
            </w:r>
            <w:r>
              <w:rPr>
                <w:lang w:val="en-US"/>
              </w:rPr>
              <w:t xml:space="preserve"> hay </w:t>
            </w:r>
            <w:r w:rsidR="00902910">
              <w:rPr>
                <w:lang w:val="en-US"/>
              </w:rPr>
              <w:t>Cập nhật</w:t>
            </w:r>
            <w:r>
              <w:rPr>
                <w:lang w:val="en-US"/>
              </w:rPr>
              <w:t xml:space="preserve"> thông tin </w:t>
            </w:r>
            <w:r w:rsidR="00A11FF1">
              <w:rPr>
                <w:lang w:val="en-US"/>
              </w:rPr>
              <w:t>người dùng có phân quyền thấp hơn quản trị viên</w:t>
            </w:r>
            <w:r>
              <w:rPr>
                <w:lang w:val="en-US"/>
              </w:rPr>
              <w:t>. Chỉ cho phép</w:t>
            </w:r>
            <w:r w:rsidR="00A11FF1">
              <w:rPr>
                <w:lang w:val="en-US"/>
              </w:rPr>
              <w:t xml:space="preserve"> sử dụng</w:t>
            </w:r>
            <w:r>
              <w:rPr>
                <w:lang w:val="en-US"/>
              </w:rPr>
              <w:t xml:space="preserve"> với phân quyền quản trị.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người dùng mới.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Xóa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Xóa một người dùng (thay đổi thuộc tính đã xóa = true).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người dùng: tên/ngày sinh/địa chỉ/điện thoại</w:t>
            </w:r>
            <w:r w:rsidR="00F769BB">
              <w:rPr>
                <w:lang w:val="en-US"/>
              </w:rPr>
              <w:t>/</w:t>
            </w:r>
            <w:r>
              <w:rPr>
                <w:lang w:val="en-US"/>
              </w:rPr>
              <w:t>…</w:t>
            </w:r>
          </w:p>
        </w:tc>
      </w:tr>
      <w:tr w:rsidR="00902910" w:rsidRPr="008D3541" w:rsidTr="008D3541">
        <w:tc>
          <w:tcPr>
            <w:tcW w:w="763" w:type="dxa"/>
            <w:shd w:val="clear" w:color="auto" w:fill="auto"/>
          </w:tcPr>
          <w:p w:rsidR="00902910" w:rsidRDefault="009274D4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902910" w:rsidRDefault="00902910" w:rsidP="0096372B">
            <w:pPr>
              <w:rPr>
                <w:lang w:val="en-US"/>
              </w:rPr>
            </w:pPr>
            <w:r>
              <w:rPr>
                <w:lang w:val="en-US"/>
              </w:rPr>
              <w:t>Reset mật khẩu</w:t>
            </w:r>
          </w:p>
        </w:tc>
        <w:tc>
          <w:tcPr>
            <w:tcW w:w="5651" w:type="dxa"/>
            <w:shd w:val="clear" w:color="auto" w:fill="auto"/>
          </w:tcPr>
          <w:p w:rsidR="00902910" w:rsidRDefault="00902910" w:rsidP="0096372B">
            <w:pPr>
              <w:rPr>
                <w:lang w:val="en-US"/>
              </w:rPr>
            </w:pPr>
            <w:r>
              <w:rPr>
                <w:lang w:val="en-US"/>
              </w:rPr>
              <w:t>Reset lại mật khẩu giống với username</w:t>
            </w:r>
            <w:r w:rsidR="00296971">
              <w:rPr>
                <w:lang w:val="en-US"/>
              </w:rPr>
              <w:t>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người dùng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người dùng với tên/mã.</w:t>
            </w:r>
          </w:p>
        </w:tc>
      </w:tr>
      <w:tr w:rsidR="0096372B" w:rsidRPr="00A11FF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Lập hóa đơn và thanh toán cho khách hàng.</w:t>
            </w:r>
            <w:r w:rsidR="00F769BB">
              <w:rPr>
                <w:lang w:val="en-US"/>
              </w:rPr>
              <w:t xml:space="preserve"> Nếu khách hàng là hách hàng thân thiết thì cho phép nợ với quy định (Xem Use-case “Cập nhật quy định”), nếu không thì thanh toán theo dạng khách hàng thông thường.</w:t>
            </w:r>
          </w:p>
        </w:tc>
      </w:tr>
      <w:tr w:rsidR="0096372B" w:rsidRPr="00A11FF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hóa đơn cũ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Cung cấp các chức năng xóa/sửa thông tin hóa đơn đã thanh toán nhưng chưa quá thời hạn đổi trả.</w:t>
            </w:r>
          </w:p>
        </w:tc>
      </w:tr>
      <w:tr w:rsidR="00AA77BF" w:rsidRPr="00A11FF1" w:rsidTr="008D3541">
        <w:tc>
          <w:tcPr>
            <w:tcW w:w="763" w:type="dxa"/>
            <w:shd w:val="clear" w:color="auto" w:fill="auto"/>
          </w:tcPr>
          <w:p w:rsidR="00AA77BF" w:rsidRDefault="00AA77BF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A77BF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Xóa hóa đơn cũ</w:t>
            </w:r>
          </w:p>
        </w:tc>
        <w:tc>
          <w:tcPr>
            <w:tcW w:w="5651" w:type="dxa"/>
            <w:shd w:val="clear" w:color="auto" w:fill="auto"/>
          </w:tcPr>
          <w:p w:rsidR="00AA77BF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Xóa hóa đơn.</w:t>
            </w:r>
          </w:p>
        </w:tc>
      </w:tr>
      <w:tr w:rsidR="00AA77BF" w:rsidRPr="00A11FF1" w:rsidTr="008D3541">
        <w:tc>
          <w:tcPr>
            <w:tcW w:w="763" w:type="dxa"/>
            <w:shd w:val="clear" w:color="auto" w:fill="auto"/>
          </w:tcPr>
          <w:p w:rsidR="00AA77BF" w:rsidRDefault="00AA77BF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AA77BF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hóa đơn cũ</w:t>
            </w:r>
          </w:p>
        </w:tc>
        <w:tc>
          <w:tcPr>
            <w:tcW w:w="5651" w:type="dxa"/>
            <w:shd w:val="clear" w:color="auto" w:fill="auto"/>
          </w:tcPr>
          <w:p w:rsidR="00AA77BF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hóa đơn.</w:t>
            </w:r>
          </w:p>
        </w:tc>
      </w:tr>
      <w:tr w:rsidR="00AA77BF" w:rsidRPr="00A11FF1" w:rsidTr="008D3541">
        <w:tc>
          <w:tcPr>
            <w:tcW w:w="763" w:type="dxa"/>
            <w:shd w:val="clear" w:color="auto" w:fill="auto"/>
          </w:tcPr>
          <w:p w:rsidR="00AA77BF" w:rsidRDefault="00AA77BF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A77BF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hóa đon cũ</w:t>
            </w:r>
          </w:p>
        </w:tc>
        <w:tc>
          <w:tcPr>
            <w:tcW w:w="5651" w:type="dxa"/>
            <w:shd w:val="clear" w:color="auto" w:fill="auto"/>
          </w:tcPr>
          <w:p w:rsidR="00AA77BF" w:rsidRDefault="00AA77BF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hóa đơn theo mã hóa đơn.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Cung cấp các chức năng Thêm/Xóa hay Sữa thông tin một đầu sách.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đầu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Thêm một đầu sách mới. Sách mới thêm có số lượng tồn = 0 vì chưa được nhập.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Xóa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Xóa một đầu sách (thay đổi thuộc tính đã xóa = true, sách bị xóa nếu còn số lượng tồn thì tùy quản lý quyết định).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AA77BF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Thay đổi thông tin sách: tên/tác giả/thể loại/…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A11FF1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sách có: mã/tên/tác giả hay thể loại.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Cung cấp chức năng quản lý khách hàng thân thiết. Thêm/Xóa hay Sữa thông tin khách hàng. Mở rộng thêm Use-case “Trả nợ” để có thể dễ dàng thanh toán nợ cho khách hàng.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Thêm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Thêm khách hàng mới.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96372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6372B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Xóa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Xóa khách hàng thân thiết (thay đổi thuộc tính đã xóa = true)</w:t>
            </w:r>
          </w:p>
        </w:tc>
      </w:tr>
      <w:tr w:rsidR="0096372B" w:rsidRPr="008D3541" w:rsidTr="008D3541">
        <w:tc>
          <w:tcPr>
            <w:tcW w:w="763" w:type="dxa"/>
            <w:shd w:val="clear" w:color="auto" w:fill="auto"/>
          </w:tcPr>
          <w:p w:rsidR="0096372B" w:rsidRDefault="00AA77BF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96372B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khách hàng</w:t>
            </w:r>
          </w:p>
        </w:tc>
        <w:tc>
          <w:tcPr>
            <w:tcW w:w="5651" w:type="dxa"/>
            <w:shd w:val="clear" w:color="auto" w:fill="auto"/>
          </w:tcPr>
          <w:p w:rsidR="0096372B" w:rsidRPr="008D3541" w:rsidRDefault="006664C8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khách hàng: tên/ngày sinh/địa chỉ/…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F769B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khách hàng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Tra cứu khách hàng theo: mã/tên.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F769B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Trả nợ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Thanh toán nợ cho khách hàng.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F769B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Quản lý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Thêm/Xóa hay Cập nhật thông tin tác giả.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F769B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Thêm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Thêm tác giả mới.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AA77BF" w:rsidP="009637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Xóa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Xóa một tác giả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F769B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Cập nhật thông tin một tác giả.</w:t>
            </w:r>
          </w:p>
        </w:tc>
      </w:tr>
      <w:tr w:rsidR="00F769BB" w:rsidRPr="008D3541" w:rsidTr="008D3541">
        <w:tc>
          <w:tcPr>
            <w:tcW w:w="763" w:type="dxa"/>
            <w:shd w:val="clear" w:color="auto" w:fill="auto"/>
          </w:tcPr>
          <w:p w:rsidR="00F769BB" w:rsidRDefault="00F769BB" w:rsidP="0096372B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F769BB" w:rsidRDefault="00F769BB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tác giả</w:t>
            </w:r>
          </w:p>
        </w:tc>
        <w:tc>
          <w:tcPr>
            <w:tcW w:w="5651" w:type="dxa"/>
            <w:shd w:val="clear" w:color="auto" w:fill="auto"/>
          </w:tcPr>
          <w:p w:rsidR="00F769BB" w:rsidRPr="008D3541" w:rsidRDefault="00DA67CC" w:rsidP="0096372B">
            <w:pPr>
              <w:rPr>
                <w:lang w:val="en-US"/>
              </w:rPr>
            </w:pPr>
            <w:r>
              <w:rPr>
                <w:lang w:val="en-US"/>
              </w:rPr>
              <w:t>Tìm kiếm tác giả theo tên và các sách có liên quan với tác giả đó.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Quản lý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Thêm/Xóa hay Cập nhật thông tin thể loại.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Thêm thể loại mới.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AA77BF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một thể loại</w:t>
            </w:r>
            <w:proofErr w:type="gramStart"/>
            <w:r>
              <w:rPr>
                <w:lang w:val="en-US"/>
              </w:rPr>
              <w:t>..</w:t>
            </w:r>
            <w:proofErr w:type="gramEnd"/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thông tin một thể loại.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Tìm kiếm thể loại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Tìm kiếm thể loại theo tên và các sách có liên quan với thể loại đó.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Quản lý nhập sách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Cung cấp các chức năng Nhập thêm sách hay Xóa phiếu nhập đã được lập.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Nhập sách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Nhập thêm sách và lập phiếu nhập.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AA77BF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phiếu nhập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Xóa phiếu nhập được lập bởi Use-case “Nhập sách”.</w:t>
            </w:r>
          </w:p>
        </w:tc>
      </w:tr>
      <w:tr w:rsidR="00AA77BF" w:rsidRPr="008D3541" w:rsidTr="008D3541">
        <w:tc>
          <w:tcPr>
            <w:tcW w:w="763" w:type="dxa"/>
            <w:shd w:val="clear" w:color="auto" w:fill="auto"/>
          </w:tcPr>
          <w:p w:rsidR="00AA77BF" w:rsidRDefault="00AA77BF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A77BF" w:rsidRDefault="00AA77BF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phiếu nhập</w:t>
            </w:r>
          </w:p>
        </w:tc>
        <w:tc>
          <w:tcPr>
            <w:tcW w:w="5651" w:type="dxa"/>
            <w:shd w:val="clear" w:color="auto" w:fill="auto"/>
          </w:tcPr>
          <w:p w:rsidR="00AA77BF" w:rsidRDefault="00AA77BF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của lần nhập sách nào đó nhưng chưa đến ngày chuyển giao.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Tra cứu phiếu nhập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Tra cứu phiếu nhập theo ngày tháng, cho thấy sách được nhập và số lượng nhập của sách tương ứng.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Báo cáo tồn kho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Lập báo cáo thống kê số lượng tồn của các loại sách trong khoản thời gian cụ thể.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DA67CC" w:rsidP="00DA67CC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Báo cáo công nợ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Lập báo cáo thống kê nợ của các khách hàng thân thiết.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AA77BF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Tra cứu tài khoản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Cho phép “Quản lý” tra cứu tài khoản người dùng dưới quyền quản trị viên.</w:t>
            </w:r>
          </w:p>
        </w:tc>
      </w:tr>
      <w:tr w:rsidR="00DA67CC" w:rsidRPr="008D3541" w:rsidTr="008D3541">
        <w:tc>
          <w:tcPr>
            <w:tcW w:w="763" w:type="dxa"/>
            <w:shd w:val="clear" w:color="auto" w:fill="auto"/>
          </w:tcPr>
          <w:p w:rsidR="00DA67CC" w:rsidRDefault="00AA77BF" w:rsidP="00DA6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192" w:type="dxa"/>
            <w:shd w:val="clear" w:color="auto" w:fill="auto"/>
          </w:tcPr>
          <w:p w:rsidR="00DA67CC" w:rsidRDefault="00DA67CC" w:rsidP="00DA67CC">
            <w:pPr>
              <w:rPr>
                <w:lang w:val="en-US"/>
              </w:rPr>
            </w:pPr>
            <w:r>
              <w:rPr>
                <w:lang w:val="en-US"/>
              </w:rPr>
              <w:t>Cập nhật quy định</w:t>
            </w:r>
          </w:p>
        </w:tc>
        <w:tc>
          <w:tcPr>
            <w:tcW w:w="5651" w:type="dxa"/>
            <w:shd w:val="clear" w:color="auto" w:fill="auto"/>
          </w:tcPr>
          <w:p w:rsidR="00DA67CC" w:rsidRPr="008D3541" w:rsidRDefault="003A317A" w:rsidP="00DA67CC">
            <w:pPr>
              <w:rPr>
                <w:lang w:val="en-US"/>
              </w:rPr>
            </w:pPr>
            <w:r>
              <w:rPr>
                <w:lang w:val="en-US"/>
              </w:rPr>
              <w:t>Thay đổi các quy định ràng buộc của ứng dụng quản lý.</w:t>
            </w:r>
          </w:p>
        </w:tc>
      </w:tr>
    </w:tbl>
    <w:p w:rsidR="00DC6BF2" w:rsidRDefault="00DC6BF2" w:rsidP="00A23833">
      <w:pPr>
        <w:rPr>
          <w:lang w:val="en-US"/>
        </w:rPr>
      </w:pPr>
    </w:p>
    <w:p w:rsidR="00DC6BF2" w:rsidRDefault="00DC6BF2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A23833" w:rsidRDefault="00A23833" w:rsidP="00A23833">
      <w:pPr>
        <w:rPr>
          <w:lang w:val="en-US"/>
        </w:rPr>
      </w:pPr>
    </w:p>
    <w:p w:rsidR="00F84494" w:rsidRPr="009274D4" w:rsidRDefault="00A23833" w:rsidP="009274D4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“Quản lý người dùng”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AA77BF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dùng: Quản trị viên.</w:t>
      </w:r>
    </w:p>
    <w:p w:rsidR="00F84494" w:rsidRDefault="003B0A9B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Tổng hợp các chức năng Thêm/Xóa hay Cập nhật thông tin một tài khoản người dùng.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662D72" w:rsidRDefault="00662D72" w:rsidP="006469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Nhấn mở chức năng quản lý người dùng.</w:t>
      </w:r>
    </w:p>
    <w:p w:rsidR="00A806F2" w:rsidRPr="00662D72" w:rsidRDefault="00A806F2" w:rsidP="006469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Hiển thị danh sách người dùng hiện có.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Mở rộng sử dụng các Use-case “Thêm người dùng”, “Xóa người dùng”, “Cập nhật người dùng”, “Tra cứu người dùng”.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“Thêm người dùng”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AA77BF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dùng: Quản trị viên.</w:t>
      </w:r>
    </w:p>
    <w:p w:rsidR="003B0A9B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Thêm tài khoản người dùng mới.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662D7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A806F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Nhấn </w:t>
      </w:r>
      <w:r w:rsidR="00902910">
        <w:rPr>
          <w:lang w:val="en-US"/>
        </w:rPr>
        <w:t>nút tạo tài khoản mới.</w:t>
      </w:r>
    </w:p>
    <w:p w:rsidR="00A806F2" w:rsidRPr="00902910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Điền </w:t>
      </w:r>
      <w:r w:rsidR="00902910">
        <w:rPr>
          <w:lang w:val="en-US"/>
        </w:rPr>
        <w:t>thông tin cơ bản.</w:t>
      </w:r>
    </w:p>
    <w:p w:rsidR="00A806F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Chọn phân quyền cho tài khoản.</w:t>
      </w:r>
    </w:p>
    <w:p w:rsidR="00A806F2" w:rsidRPr="00662D72" w:rsidRDefault="00A806F2" w:rsidP="006469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Nhấn </w:t>
      </w:r>
      <w:r w:rsidR="00902910">
        <w:rPr>
          <w:lang w:val="en-US"/>
        </w:rPr>
        <w:t>OK để tạo tài khoản.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nút “Trở về” để quay lại màng hình quản lý</w:t>
      </w:r>
      <w:r w:rsidR="00217A5C">
        <w:rPr>
          <w:lang w:val="en-US"/>
        </w:rPr>
        <w:t>, ngừng Use-case</w:t>
      </w:r>
      <w:r>
        <w:rPr>
          <w:lang w:val="en-US"/>
        </w:rPr>
        <w:t>.</w:t>
      </w:r>
    </w:p>
    <w:p w:rsidR="00902910" w:rsidRDefault="00902910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báo nếu có thông tin không hợp lệ hoặc thiếu thông tin bắt buộc.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lastRenderedPageBreak/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2D72" w:rsidRPr="00296971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“Cập nhật người dùng”</w:t>
      </w:r>
      <w:r w:rsidRPr="00F84494">
        <w:rPr>
          <w:lang w:val="en-US"/>
        </w:rPr>
        <w:t xml:space="preserve"> 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AA77BF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dùng: Quản trị viên.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các thông tin cơ bản của một tài khoản người dùng.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662D72" w:rsidRPr="00A806F2" w:rsidRDefault="00A806F2" w:rsidP="006469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2"/>
        <w:rPr>
          <w:lang w:val="en-US"/>
        </w:rPr>
      </w:pPr>
      <w:r>
        <w:rPr>
          <w:lang w:val="en-US"/>
        </w:rPr>
        <w:t>Đặc tả Use-case “Xóa người dùng”</w:t>
      </w:r>
      <w:r w:rsidRPr="00F84494">
        <w:rPr>
          <w:lang w:val="en-US"/>
        </w:rPr>
        <w:t xml:space="preserve"> 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AA77BF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dùng: Quản trị viên.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tài khoản người dùng.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Chọn một người dùng.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xem chi tiết.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Thay đổi trạng thái của người dụng đó thành đã xóa.</w:t>
      </w:r>
    </w:p>
    <w:p w:rsidR="00296971" w:rsidRPr="00A806F2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cập nhật để thay đổi.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2"/>
        <w:rPr>
          <w:lang w:val="en-US"/>
        </w:rPr>
      </w:pPr>
      <w:r>
        <w:rPr>
          <w:lang w:val="en-US"/>
        </w:rPr>
        <w:t>Đặc tả Use-case “Reset mật khẩu”</w:t>
      </w:r>
      <w:r w:rsidRPr="00F84494">
        <w:rPr>
          <w:lang w:val="en-US"/>
        </w:rPr>
        <w:t xml:space="preserve"> 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AA77BF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dùng: Quản trị viên.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Reset lại mật khẩu của một tài khoản nếu người sở hữu tài khoản có nhu cầu.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Chọn một người dùng.</w:t>
      </w:r>
    </w:p>
    <w:p w:rsidR="00296971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xem chi tiết.</w:t>
      </w:r>
    </w:p>
    <w:p w:rsidR="00296971" w:rsidRPr="00A806F2" w:rsidRDefault="00296971" w:rsidP="006469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Nhấn reset mật khẩu.</w:t>
      </w:r>
    </w:p>
    <w:p w:rsidR="00296971" w:rsidRDefault="00296971" w:rsidP="00296971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296971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296971" w:rsidRDefault="00296971" w:rsidP="00296971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296971" w:rsidRPr="00662D72" w:rsidRDefault="00296971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F84494" w:rsidRDefault="00F84494" w:rsidP="00F84494">
      <w:pPr>
        <w:pStyle w:val="Heading2"/>
        <w:rPr>
          <w:lang w:val="en-US"/>
        </w:rPr>
      </w:pPr>
      <w:r>
        <w:rPr>
          <w:lang w:val="en-US"/>
        </w:rPr>
        <w:t>Đặc tả Use-case “Tra cứu người dùng”</w:t>
      </w:r>
      <w:r w:rsidRPr="00F84494">
        <w:rPr>
          <w:lang w:val="en-US"/>
        </w:rPr>
        <w:t xml:space="preserve"> </w:t>
      </w:r>
    </w:p>
    <w:p w:rsidR="00F84494" w:rsidRDefault="00F84494" w:rsidP="00F8449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AA77BF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Người dùng: Quản trị viên.</w:t>
      </w:r>
    </w:p>
    <w:p w:rsid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Tra cứu người dùng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mã hay tên.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A806F2" w:rsidRPr="00A806F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Mở Use-case “Quản lý người dùng”.</w:t>
      </w:r>
    </w:p>
    <w:p w:rsidR="00662D7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Điền thông tin cần tìm vào khung tìm kiếm.</w:t>
      </w:r>
    </w:p>
    <w:p w:rsidR="00A806F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Nhấn nút tìm kiếm.</w:t>
      </w:r>
    </w:p>
    <w:p w:rsidR="00A806F2" w:rsidRPr="00662D72" w:rsidRDefault="00A806F2" w:rsidP="006469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Hiển thị danh sách kết quả tìm kiếm.</w:t>
      </w:r>
    </w:p>
    <w:p w:rsidR="00662D72" w:rsidRDefault="00662D72" w:rsidP="00662D72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Hiện thông báo nếu không tìm thấy bất kỳ người dùng nào có thông tin đó.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662D72" w:rsidRP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Tích hợp sẵn bên trong Use-case “Quản lý người dùng” để dễ sử dụng.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Quản trị.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662D72" w:rsidRPr="00662D72" w:rsidRDefault="00662D7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662D72" w:rsidRDefault="00662D72" w:rsidP="00662D72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662D72" w:rsidRDefault="00A806F2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CF3146" w:rsidRDefault="00CF3146" w:rsidP="00CF3146">
      <w:pPr>
        <w:pStyle w:val="Heading2"/>
        <w:rPr>
          <w:lang w:val="en-US"/>
        </w:rPr>
      </w:pPr>
      <w:r>
        <w:rPr>
          <w:lang w:val="en-US"/>
        </w:rPr>
        <w:t>Đặc tả Use-case “Lập hóa đơn”</w:t>
      </w:r>
      <w:r w:rsidRPr="00F84494">
        <w:rPr>
          <w:lang w:val="en-US"/>
        </w:rPr>
        <w:t xml:space="preserve"> 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Thanh toán và lập hóa đơn cho khách hàng.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CF3146" w:rsidRDefault="00CF3146" w:rsidP="00CF3146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Chọn khách hàng.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Chọn sách.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Nhập số lượng.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Thêm vào hóa đơn.</w:t>
      </w:r>
    </w:p>
    <w:p w:rsid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Lặp lại bước 2, 3, 4 nếu còn chọn </w:t>
      </w:r>
      <w:proofErr w:type="gramStart"/>
      <w:r>
        <w:rPr>
          <w:lang w:val="en-US"/>
        </w:rPr>
        <w:t>nh</w:t>
      </w:r>
      <w:proofErr w:type="gramEnd"/>
      <w:r>
        <w:rPr>
          <w:lang w:val="en-US"/>
        </w:rPr>
        <w:t>` sách khác.</w:t>
      </w:r>
    </w:p>
    <w:p w:rsidR="00CF3146" w:rsidRPr="00CF3146" w:rsidRDefault="00CF3146" w:rsidP="0064694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Nhấn thanh toán.</w:t>
      </w:r>
    </w:p>
    <w:p w:rsidR="00CF3146" w:rsidRDefault="00CF3146" w:rsidP="00CF3146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CF3146" w:rsidRDefault="006C2C3E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khách hàng không phải khách hàng thân thiết thì chọn thanh toán với dạng khách hàng thông thường.</w:t>
      </w:r>
    </w:p>
    <w:p w:rsidR="006C2C3E" w:rsidRDefault="006C2C3E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nợ quá mức cho phép sẽ không thanh toán hóa đơn và yêu cầu thanh toán tiền đã nợ trước đó.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toán tự động tổng giá trị khi thêm sách vào hóa đơn.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Nhân viên hoặc Quản lý.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Điểm mở rộng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CF3146" w:rsidRDefault="00CF3146" w:rsidP="00CF3146">
      <w:pPr>
        <w:pStyle w:val="Heading2"/>
        <w:rPr>
          <w:lang w:val="en-US"/>
        </w:rPr>
      </w:pPr>
      <w:r>
        <w:rPr>
          <w:lang w:val="en-US"/>
        </w:rPr>
        <w:t>Đặc tả Use-case “</w:t>
      </w:r>
      <w:r w:rsidR="00AA77BF">
        <w:rPr>
          <w:lang w:val="en-US"/>
        </w:rPr>
        <w:t>Quản lý</w:t>
      </w:r>
      <w:r>
        <w:rPr>
          <w:lang w:val="en-US"/>
        </w:rPr>
        <w:t xml:space="preserve"> hóa đơn cũ”</w:t>
      </w:r>
      <w:r w:rsidRPr="00F84494">
        <w:rPr>
          <w:lang w:val="en-US"/>
        </w:rPr>
        <w:t xml:space="preserve"> 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AA77BF" w:rsidRPr="00786440" w:rsidRDefault="00AA77BF" w:rsidP="00AA77BF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 xml:space="preserve">Người </w:t>
      </w:r>
      <w:proofErr w:type="gramStart"/>
      <w:r w:rsidRPr="00786440">
        <w:rPr>
          <w:lang w:val="en-US"/>
        </w:rPr>
        <w:t>dùng :</w:t>
      </w:r>
      <w:proofErr w:type="gramEnd"/>
      <w:r w:rsidRPr="00786440">
        <w:rPr>
          <w:lang w:val="en-US"/>
        </w:rPr>
        <w:t xml:space="preserve"> </w:t>
      </w:r>
      <w:r>
        <w:rPr>
          <w:lang w:val="en-US"/>
        </w:rPr>
        <w:t xml:space="preserve">Nhân viên, </w:t>
      </w:r>
      <w:r w:rsidRPr="00786440">
        <w:rPr>
          <w:lang w:val="en-US"/>
        </w:rPr>
        <w:t>Quản lý</w:t>
      </w:r>
      <w:r>
        <w:rPr>
          <w:lang w:val="en-US"/>
        </w:rPr>
        <w:t>.</w:t>
      </w:r>
    </w:p>
    <w:p w:rsidR="00CF3146" w:rsidRDefault="00AA77BF" w:rsidP="00AA77B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X</w:t>
      </w:r>
      <w:r w:rsidRPr="00786440">
        <w:rPr>
          <w:lang w:val="en-US"/>
        </w:rPr>
        <w:t>oá ,</w:t>
      </w:r>
      <w:proofErr w:type="gramEnd"/>
      <w:r w:rsidRPr="00786440">
        <w:rPr>
          <w:lang w:val="en-US"/>
        </w:rPr>
        <w:t xml:space="preserve"> sửa </w:t>
      </w:r>
      <w:r>
        <w:rPr>
          <w:lang w:val="en-US"/>
        </w:rPr>
        <w:t>hóa đơn đã thanh toán nhưng còn trong thời hạn đổi trả.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6C2C3E" w:rsidRDefault="00CF3146" w:rsidP="004955C9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4955C9" w:rsidRPr="004955C9" w:rsidRDefault="004955C9" w:rsidP="004955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danh sách hóa đơn cũ còn trong thời hạn đổi trả.</w:t>
      </w:r>
    </w:p>
    <w:p w:rsidR="00CF3146" w:rsidRPr="004955C9" w:rsidRDefault="00CF3146" w:rsidP="004955C9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khoản có phân quyền Nhân viên hoặc Quản lý.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CF3146" w:rsidRPr="00662D72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CF3146" w:rsidRDefault="00CF3146" w:rsidP="00CF3146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CF3146" w:rsidRDefault="00CF3146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1822D5" w:rsidRPr="00813323" w:rsidRDefault="001822D5" w:rsidP="001822D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 xml:space="preserve">Đặc tả Use-case “Xoá </w:t>
      </w:r>
      <w:r>
        <w:rPr>
          <w:lang w:val="en-US"/>
        </w:rPr>
        <w:t>hóa đơn cũ</w:t>
      </w:r>
      <w:r w:rsidRPr="00813323">
        <w:rPr>
          <w:lang w:val="en-US"/>
        </w:rPr>
        <w:t>”</w:t>
      </w:r>
    </w:p>
    <w:p w:rsidR="001822D5" w:rsidRPr="00813323" w:rsidRDefault="001822D5" w:rsidP="001822D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6F5833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 xml:space="preserve">Xoá </w:t>
      </w:r>
      <w:r>
        <w:rPr>
          <w:lang w:val="en-US"/>
        </w:rPr>
        <w:t>hóa đơn cũ khi khách hàng đề nghị trả hàng (hóa đơn còn trong thời hạn cho phép trả hàng).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Dòng sự kiện</w:t>
      </w:r>
    </w:p>
    <w:p w:rsidR="001822D5" w:rsidRPr="00813323" w:rsidRDefault="001822D5" w:rsidP="001822D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1822D5" w:rsidRPr="00813323" w:rsidRDefault="00840879" w:rsidP="001822D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 tìm hóa đơn cũ theo mã hóa đơn</w:t>
      </w:r>
    </w:p>
    <w:p w:rsidR="001822D5" w:rsidRPr="00840879" w:rsidRDefault="00840879" w:rsidP="0084087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Hiển thị hóa đơn ra màng hình</w:t>
      </w:r>
      <w:r w:rsidR="001822D5" w:rsidRPr="00840879">
        <w:rPr>
          <w:lang w:val="en-US"/>
        </w:rPr>
        <w:t xml:space="preserve"> </w:t>
      </w:r>
    </w:p>
    <w:p w:rsidR="001822D5" w:rsidRPr="00840879" w:rsidRDefault="001822D5" w:rsidP="0084087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xoá </w:t>
      </w:r>
      <w:r w:rsidR="00840879">
        <w:rPr>
          <w:lang w:val="en-US"/>
        </w:rPr>
        <w:t>hóa đơn</w:t>
      </w:r>
      <w:bookmarkStart w:id="9" w:name="_GoBack"/>
      <w:bookmarkEnd w:id="9"/>
    </w:p>
    <w:p w:rsidR="001822D5" w:rsidRPr="00813323" w:rsidRDefault="001822D5" w:rsidP="001822D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1822D5" w:rsidRPr="00813323" w:rsidRDefault="001822D5" w:rsidP="001822D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</w:pPr>
      <w:r>
        <w:rPr>
          <w:lang w:val="en-US"/>
        </w:rPr>
        <w:t>Xóa mà</w:t>
      </w:r>
      <w:r w:rsidRPr="00134BDD">
        <w:t xml:space="preserve"> chưa được lưu sẽ không ảnh hưởng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Các yêu cầu đặc biệt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1822D5" w:rsidRPr="00813323" w:rsidRDefault="001822D5" w:rsidP="001822D5">
      <w:pPr>
        <w:pStyle w:val="ListParagraph"/>
        <w:numPr>
          <w:ilvl w:val="0"/>
          <w:numId w:val="22"/>
        </w:numPr>
      </w:pPr>
      <w:r>
        <w:t>Quản lý</w:t>
      </w:r>
      <w:r w:rsidR="006F5833" w:rsidRPr="006F5833">
        <w:t xml:space="preserve"> hoặc Nhân viên</w:t>
      </w:r>
      <w:r w:rsidRPr="00813323">
        <w:t xml:space="preserve"> đã đăng nhập thành công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1822D5" w:rsidRPr="00813323" w:rsidRDefault="001822D5" w:rsidP="001822D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1822D5" w:rsidRPr="00813323" w:rsidRDefault="001822D5" w:rsidP="001822D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 xml:space="preserve">Đặc tả Use-case “Cập nhật </w:t>
      </w:r>
      <w:r>
        <w:rPr>
          <w:lang w:val="en-US"/>
        </w:rPr>
        <w:t>hóa đơn cũ</w:t>
      </w:r>
      <w:r w:rsidRPr="00813323">
        <w:rPr>
          <w:lang w:val="en-US"/>
        </w:rPr>
        <w:t>”</w:t>
      </w:r>
    </w:p>
    <w:p w:rsidR="001822D5" w:rsidRPr="00813323" w:rsidRDefault="001822D5" w:rsidP="001822D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6F5833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Cập nhật</w:t>
      </w:r>
      <w:r>
        <w:rPr>
          <w:lang w:val="en-US"/>
        </w:rPr>
        <w:t xml:space="preserve"> hóa đơn cũ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Dòng sự kiện</w:t>
      </w:r>
    </w:p>
    <w:p w:rsidR="001822D5" w:rsidRPr="00813323" w:rsidRDefault="001822D5" w:rsidP="001822D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1822D5" w:rsidRPr="00813323" w:rsidRDefault="001822D5" w:rsidP="001822D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</w:t>
      </w:r>
      <w:r w:rsidR="00840879">
        <w:rPr>
          <w:lang w:val="en-US"/>
        </w:rPr>
        <w:t xml:space="preserve"> tìm hóa đơn cũ theo mã hóa đơn</w:t>
      </w:r>
    </w:p>
    <w:p w:rsidR="001822D5" w:rsidRPr="00813323" w:rsidRDefault="00840879" w:rsidP="001822D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Hiển thị hóa đơn ra màng hình</w:t>
      </w:r>
    </w:p>
    <w:p w:rsidR="001822D5" w:rsidRPr="00840879" w:rsidRDefault="00840879" w:rsidP="0084087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 cập nhật thông tin mới cho hóa đơn</w:t>
      </w:r>
    </w:p>
    <w:p w:rsidR="001822D5" w:rsidRPr="00134BDD" w:rsidRDefault="001822D5" w:rsidP="001822D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1822D5" w:rsidRDefault="001822D5" w:rsidP="001822D5">
      <w:pPr>
        <w:pStyle w:val="Heading4"/>
        <w:spacing w:line="360" w:lineRule="auto"/>
        <w:jc w:val="both"/>
      </w:pPr>
      <w:r w:rsidRPr="00813323">
        <w:t>Các dòng sự kiện khác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</w:pPr>
      <w:r w:rsidRPr="00134BDD">
        <w:t>Cập nhật chưa được lưu sẽ không ảnh hưởng</w:t>
      </w:r>
    </w:p>
    <w:p w:rsidR="001822D5" w:rsidRPr="002806E5" w:rsidRDefault="001822D5" w:rsidP="001822D5">
      <w:pPr>
        <w:pStyle w:val="ListParagraph"/>
        <w:numPr>
          <w:ilvl w:val="0"/>
          <w:numId w:val="22"/>
        </w:numPr>
      </w:pPr>
      <w:r w:rsidRPr="002806E5">
        <w:t>Chưa lưu mà tra cứu lại hay refresh thì sẽ mất dữ liệu cũ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lastRenderedPageBreak/>
        <w:t>Các yêu cầu đặc biệt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1822D5" w:rsidRPr="00813323" w:rsidRDefault="001822D5" w:rsidP="001822D5">
      <w:pPr>
        <w:pStyle w:val="ListParagraph"/>
        <w:numPr>
          <w:ilvl w:val="0"/>
          <w:numId w:val="22"/>
        </w:numPr>
      </w:pPr>
      <w:r>
        <w:t>Quản lý</w:t>
      </w:r>
      <w:r w:rsidR="006F5833" w:rsidRPr="006F5833">
        <w:t xml:space="preserve"> hoặc Nhân viên</w:t>
      </w:r>
      <w:r w:rsidRPr="00813323">
        <w:t xml:space="preserve"> đã đăng nhập thành công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1822D5" w:rsidRPr="00813323" w:rsidRDefault="001822D5" w:rsidP="001822D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1822D5" w:rsidRPr="00813323" w:rsidRDefault="001822D5" w:rsidP="001822D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 xml:space="preserve">Đặc tả Use-case “Tìm kiếm </w:t>
      </w:r>
      <w:r>
        <w:rPr>
          <w:lang w:val="en-US"/>
        </w:rPr>
        <w:t>hóa đơn cũ</w:t>
      </w:r>
      <w:r w:rsidRPr="00813323">
        <w:rPr>
          <w:lang w:val="en-US"/>
        </w:rPr>
        <w:t>”</w:t>
      </w:r>
    </w:p>
    <w:p w:rsidR="001822D5" w:rsidRPr="00813323" w:rsidRDefault="001822D5" w:rsidP="001822D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 xml:space="preserve">Người dùng : </w:t>
      </w:r>
      <w:r w:rsidR="006F5833">
        <w:rPr>
          <w:lang w:val="en-US"/>
        </w:rPr>
        <w:t xml:space="preserve">Nhân viên, </w:t>
      </w:r>
      <w:r w:rsidRPr="00134BDD">
        <w:rPr>
          <w:lang w:val="en-US"/>
        </w:rPr>
        <w:t>Quản lý</w:t>
      </w:r>
    </w:p>
    <w:p w:rsidR="001822D5" w:rsidRPr="00813323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 xml:space="preserve">Tìm kiếm </w:t>
      </w:r>
      <w:r>
        <w:rPr>
          <w:lang w:val="en-US"/>
        </w:rPr>
        <w:t>hóa đơn cũ theo mã hóa đơn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Dòng sự kiện</w:t>
      </w:r>
    </w:p>
    <w:p w:rsidR="001822D5" w:rsidRPr="00813323" w:rsidRDefault="001822D5" w:rsidP="001822D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1822D5" w:rsidRPr="00813323" w:rsidRDefault="001822D5" w:rsidP="001822D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</w:t>
      </w:r>
      <w:r w:rsidR="006F5833">
        <w:rPr>
          <w:lang w:val="en-US"/>
        </w:rPr>
        <w:t>mã hóa đơn vào khung tìm kiếm</w:t>
      </w:r>
    </w:p>
    <w:p w:rsidR="001822D5" w:rsidRPr="00813323" w:rsidRDefault="001822D5" w:rsidP="001822D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tìm kiếm</w:t>
      </w:r>
    </w:p>
    <w:p w:rsidR="001822D5" w:rsidRPr="00813323" w:rsidRDefault="001822D5" w:rsidP="001822D5">
      <w:pPr>
        <w:pStyle w:val="ListParagraph"/>
        <w:numPr>
          <w:ilvl w:val="0"/>
          <w:numId w:val="35"/>
        </w:numPr>
        <w:rPr>
          <w:lang w:val="en-US"/>
        </w:rPr>
      </w:pPr>
      <w:r w:rsidRPr="00813323">
        <w:rPr>
          <w:lang w:val="en-US"/>
        </w:rPr>
        <w:t xml:space="preserve">Hệ thống trả về </w:t>
      </w:r>
      <w:r w:rsidR="006F5833">
        <w:rPr>
          <w:lang w:val="en-US"/>
        </w:rPr>
        <w:t>hóa đơn cần tìm</w:t>
      </w:r>
    </w:p>
    <w:p w:rsidR="001822D5" w:rsidRPr="00813323" w:rsidRDefault="001822D5" w:rsidP="001822D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Các yêu cầu đặc biệt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1822D5" w:rsidRPr="00813323" w:rsidRDefault="001822D5" w:rsidP="001822D5">
      <w:pPr>
        <w:pStyle w:val="ListParagraph"/>
        <w:numPr>
          <w:ilvl w:val="0"/>
          <w:numId w:val="22"/>
        </w:numPr>
      </w:pPr>
      <w:r>
        <w:t>Quản lý</w:t>
      </w:r>
      <w:r w:rsidR="006F5833" w:rsidRPr="006F5833">
        <w:t xml:space="preserve"> hoặc Nhân viên</w:t>
      </w:r>
      <w:r w:rsidRPr="00813323">
        <w:t xml:space="preserve"> đã đăng nhập thành công</w:t>
      </w:r>
    </w:p>
    <w:p w:rsidR="001822D5" w:rsidRPr="00813323" w:rsidRDefault="001822D5" w:rsidP="001822D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1822D5" w:rsidRPr="00134BDD" w:rsidRDefault="001822D5" w:rsidP="001822D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1822D5" w:rsidRPr="00813323" w:rsidRDefault="001822D5" w:rsidP="001822D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1822D5" w:rsidRDefault="001822D5" w:rsidP="001822D5">
      <w:pPr>
        <w:pStyle w:val="ListParagraph"/>
        <w:numPr>
          <w:ilvl w:val="0"/>
          <w:numId w:val="4"/>
        </w:numPr>
        <w:rPr>
          <w:lang w:val="en-US"/>
        </w:rPr>
      </w:pPr>
      <w:r w:rsidRPr="00EA6FC7">
        <w:rPr>
          <w:lang w:val="en-US"/>
        </w:rPr>
        <w:t>Không có</w:t>
      </w:r>
    </w:p>
    <w:p w:rsidR="008A245C" w:rsidRPr="008A245C" w:rsidRDefault="008A245C" w:rsidP="008A245C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</w:t>
      </w:r>
      <w:r w:rsidRPr="008A245C">
        <w:rPr>
          <w:lang w:val="en-US"/>
        </w:rPr>
        <w:t>e “Quản lý sách”</w:t>
      </w:r>
    </w:p>
    <w:p w:rsidR="008A245C" w:rsidRDefault="008A245C" w:rsidP="008A245C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 xml:space="preserve">Người </w:t>
      </w:r>
      <w:proofErr w:type="gramStart"/>
      <w:r w:rsidRPr="00786440">
        <w:rPr>
          <w:lang w:val="en-US"/>
        </w:rPr>
        <w:t>dùng :</w:t>
      </w:r>
      <w:proofErr w:type="gramEnd"/>
      <w:r w:rsidRPr="00786440">
        <w:rPr>
          <w:lang w:val="en-US"/>
        </w:rPr>
        <w:t xml:space="preserve"> Quản lý</w:t>
      </w:r>
      <w:r>
        <w:rPr>
          <w:lang w:val="en-US"/>
        </w:rPr>
        <w:t>.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 xml:space="preserve">Thêm, </w:t>
      </w:r>
      <w:proofErr w:type="gramStart"/>
      <w:r w:rsidRPr="00786440">
        <w:rPr>
          <w:lang w:val="en-US"/>
        </w:rPr>
        <w:t>xoá ,</w:t>
      </w:r>
      <w:proofErr w:type="gramEnd"/>
      <w:r w:rsidRPr="00786440">
        <w:rPr>
          <w:lang w:val="en-US"/>
        </w:rPr>
        <w:t xml:space="preserve"> sửa thông tin sách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</w:pPr>
      <w:r>
        <w:t>Dòng sự kiện</w:t>
      </w:r>
    </w:p>
    <w:p w:rsidR="008A245C" w:rsidRPr="00AA77BF" w:rsidRDefault="008A245C" w:rsidP="00AA77BF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Pr="00786440" w:rsidRDefault="009B4DE6" w:rsidP="0064694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Hiện thị danh sách sách đang có.</w:t>
      </w:r>
    </w:p>
    <w:p w:rsidR="008A245C" w:rsidRDefault="008A245C" w:rsidP="008A245C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</w:pPr>
      <w:r>
        <w:t>Các yêu cầu đặc biệt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</w:pPr>
      <w:r w:rsidRPr="00786440">
        <w:t>Quản lý đã đăng nhập thành công.</w:t>
      </w:r>
    </w:p>
    <w:p w:rsidR="008A245C" w:rsidRDefault="008A245C" w:rsidP="008A245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8A245C" w:rsidRPr="00786440" w:rsidRDefault="008A245C" w:rsidP="0064694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Không </w:t>
      </w:r>
      <w:r w:rsidR="00217A5C">
        <w:rPr>
          <w:lang w:val="en-US"/>
        </w:rPr>
        <w:t>thay đổi</w:t>
      </w:r>
      <w:r>
        <w:rPr>
          <w:lang w:val="en-US"/>
        </w:rPr>
        <w:t>.</w:t>
      </w:r>
    </w:p>
    <w:p w:rsidR="008A245C" w:rsidRDefault="008A245C" w:rsidP="008A245C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8A245C" w:rsidRDefault="00CB5FD8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Mở rộng các Use-case “Thêm sách”, “Cập nhật sách”, “Xóa sách” và “Tra cứu sách”.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</w:t>
      </w:r>
      <w:r w:rsidRPr="009B4DE6">
        <w:rPr>
          <w:lang w:val="en-US"/>
        </w:rPr>
        <w:t>e-case “Thêm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Người </w:t>
      </w:r>
      <w:proofErr w:type="gramStart"/>
      <w:r>
        <w:rPr>
          <w:lang w:val="en-US"/>
        </w:rPr>
        <w:t>dùng :</w:t>
      </w:r>
      <w:proofErr w:type="gramEnd"/>
      <w:r>
        <w:rPr>
          <w:lang w:val="en-US"/>
        </w:rPr>
        <w:t xml:space="preserve"> Quản lý.</w:t>
      </w:r>
    </w:p>
    <w:p w:rsidR="009B4DE6" w:rsidRPr="00B7677C" w:rsidRDefault="008579AC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Thêm sách mới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Nhấn nút thêm.</w:t>
      </w:r>
    </w:p>
    <w:p w:rsidR="009B4DE6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Hệ thống hiển thị biểu mẫu thêm sách mới.</w:t>
      </w:r>
    </w:p>
    <w:p w:rsidR="009B4DE6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Nhập thông tin sách.</w:t>
      </w:r>
    </w:p>
    <w:p w:rsidR="00920235" w:rsidRDefault="00920235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Lặp lại bước 1 nếu mún thêm nhiều sách hơn</w:t>
      </w:r>
    </w:p>
    <w:p w:rsidR="009B4DE6" w:rsidRPr="00B7677C" w:rsidRDefault="009B4DE6" w:rsidP="006469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Lưu lại thao tác.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B4DE6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Thêm sách mới nhưng không lưu lại sẽ không ảnh hưởng.</w:t>
      </w:r>
    </w:p>
    <w:p w:rsidR="00920235" w:rsidRPr="007D2707" w:rsidRDefault="00920235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B7677C">
        <w:rPr>
          <w:lang w:val="en-US"/>
        </w:rPr>
        <w:t>Không có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</w:pPr>
      <w:r w:rsidRPr="00B7677C">
        <w:t>Quản lý</w:t>
      </w:r>
      <w:r w:rsidRPr="00786440">
        <w:t xml:space="preserve"> đã đăng nhập thành công</w:t>
      </w:r>
    </w:p>
    <w:p w:rsidR="009B4DE6" w:rsidRDefault="009B4DE6" w:rsidP="009B4DE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B7677C">
        <w:rPr>
          <w:lang w:val="en-US"/>
        </w:rPr>
        <w:t>Không có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Use-case</w:t>
      </w:r>
      <w:r w:rsidRPr="009B4DE6">
        <w:rPr>
          <w:lang w:val="en-US"/>
        </w:rPr>
        <w:t xml:space="preserve"> “Xoá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Người </w:t>
      </w:r>
      <w:proofErr w:type="gramStart"/>
      <w:r>
        <w:rPr>
          <w:lang w:val="en-US"/>
        </w:rPr>
        <w:t>dùng :</w:t>
      </w:r>
      <w:proofErr w:type="gramEnd"/>
      <w:r>
        <w:rPr>
          <w:lang w:val="en-US"/>
        </w:rPr>
        <w:t xml:space="preserve"> Quản lý.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lastRenderedPageBreak/>
        <w:t>Xoá sách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Pr="005624CA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Sử dụng Use-case “Tra cứu sách” để tìm sách cần xóa</w:t>
      </w:r>
      <w:r w:rsidRPr="005624CA">
        <w:rPr>
          <w:lang w:val="en-US"/>
        </w:rPr>
        <w:t>.</w:t>
      </w:r>
    </w:p>
    <w:p w:rsidR="009B4DE6" w:rsidRPr="005624CA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Hiển thị các sách có thông tin liên quan.</w:t>
      </w:r>
    </w:p>
    <w:p w:rsidR="009B4DE6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Nhấn nút xoá để xoá sách ra khỏi danh sách.</w:t>
      </w:r>
    </w:p>
    <w:p w:rsidR="00920235" w:rsidRDefault="00920235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Lặp lại bước 3 để xóa sách khác</w:t>
      </w:r>
    </w:p>
    <w:p w:rsidR="009B4DE6" w:rsidRPr="00934650" w:rsidRDefault="009B4DE6" w:rsidP="0064694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Nhấn lưu để lưu lại.</w:t>
      </w:r>
    </w:p>
    <w:p w:rsidR="009B4DE6" w:rsidRDefault="009B4DE6" w:rsidP="009B4DE6">
      <w:pPr>
        <w:pStyle w:val="Heading4"/>
        <w:spacing w:line="360" w:lineRule="auto"/>
        <w:jc w:val="both"/>
      </w:pPr>
      <w:r>
        <w:t>Các dòng sự kiện khác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</w:pPr>
      <w:r w:rsidRPr="00446EDB">
        <w:t>Chưa nhấn lưu, có thể khôi phục lại sách xóa.</w:t>
      </w:r>
    </w:p>
    <w:p w:rsidR="009B4DE6" w:rsidRDefault="009B4DE6" w:rsidP="00646943">
      <w:pPr>
        <w:pStyle w:val="ListParagraph"/>
        <w:numPr>
          <w:ilvl w:val="0"/>
          <w:numId w:val="18"/>
        </w:numPr>
      </w:pPr>
      <w:r w:rsidRPr="00446EDB">
        <w:t>Xóa nhưng không lưu sẽ không có ảnh hưởng gì.</w:t>
      </w:r>
    </w:p>
    <w:p w:rsidR="00920235" w:rsidRPr="00446EDB" w:rsidRDefault="00920235" w:rsidP="00646943">
      <w:pPr>
        <w:pStyle w:val="ListParagraph"/>
        <w:numPr>
          <w:ilvl w:val="0"/>
          <w:numId w:val="18"/>
        </w:numPr>
      </w:pPr>
      <w:r w:rsidRPr="00920235">
        <w:t>Chưa lưu mà tra cứu lại hay refresh thì sẽ mất dữ liệu cũ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446EDB">
        <w:rPr>
          <w:lang w:val="en-US"/>
        </w:rPr>
        <w:t>Không có.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</w:pPr>
      <w:r w:rsidRPr="00446EDB">
        <w:t>Quản lý</w:t>
      </w:r>
      <w:r w:rsidRPr="00786440">
        <w:t xml:space="preserve"> đã đăng nhập thành công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446EDB">
        <w:rPr>
          <w:lang w:val="en-US"/>
        </w:rPr>
        <w:t>Không có.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Use-c</w:t>
      </w:r>
      <w:r w:rsidRPr="009B4DE6">
        <w:rPr>
          <w:lang w:val="en-US"/>
        </w:rPr>
        <w:t>ase “Cập nhật thông tin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Người </w:t>
      </w:r>
      <w:proofErr w:type="gramStart"/>
      <w:r>
        <w:rPr>
          <w:lang w:val="en-US"/>
        </w:rPr>
        <w:t>dùng :</w:t>
      </w:r>
      <w:proofErr w:type="gramEnd"/>
      <w:r>
        <w:rPr>
          <w:lang w:val="en-US"/>
        </w:rPr>
        <w:t xml:space="preserve"> Quản lý.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446EDB">
        <w:rPr>
          <w:lang w:val="en-US"/>
        </w:rPr>
        <w:t>Cập nhật thông tin sách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</w:t>
      </w:r>
      <w:r w:rsidR="009B4DE6" w:rsidRPr="00604917">
        <w:rPr>
          <w:lang w:val="en-US"/>
        </w:rPr>
        <w:t>ra cứu sách.</w:t>
      </w:r>
    </w:p>
    <w:p w:rsidR="00920235" w:rsidRPr="00604917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Hiển thị sách có thông tin liên quan</w:t>
      </w:r>
    </w:p>
    <w:p w:rsidR="009B4DE6" w:rsidRPr="00604917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</w:t>
      </w:r>
      <w:r w:rsidR="009B4DE6" w:rsidRPr="00604917">
        <w:rPr>
          <w:lang w:val="en-US"/>
        </w:rPr>
        <w:t>họn sách cần cập nhật thông tin.</w:t>
      </w:r>
    </w:p>
    <w:p w:rsidR="009B4DE6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</w:t>
      </w:r>
      <w:r w:rsidR="009B4DE6" w:rsidRPr="00604917">
        <w:rPr>
          <w:lang w:val="en-US"/>
        </w:rPr>
        <w:t>hập thông tin mới.</w:t>
      </w:r>
    </w:p>
    <w:p w:rsidR="00920235" w:rsidRPr="00604917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Lặp lại bước 3 để cập nhật sách khác</w:t>
      </w:r>
    </w:p>
    <w:p w:rsidR="009B4DE6" w:rsidRPr="00446EDB" w:rsidRDefault="00920235" w:rsidP="0064694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</w:t>
      </w:r>
      <w:r w:rsidR="009B4DE6" w:rsidRPr="00604917">
        <w:rPr>
          <w:lang w:val="en-US"/>
        </w:rPr>
        <w:t>hấn lưu lại thao tác.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B4DE6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Thông báo nếu không có sách nào có thông tin tra cứu.</w:t>
      </w:r>
    </w:p>
    <w:p w:rsidR="009B4DE6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lưu lại dù đã chỉnh sữa thông tin được xem như chưa chỉnh sữa.</w:t>
      </w:r>
    </w:p>
    <w:p w:rsidR="00920235" w:rsidRPr="00446EDB" w:rsidRDefault="00920235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446EDB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446EDB">
        <w:rPr>
          <w:lang w:val="en-US"/>
        </w:rPr>
        <w:t>Không có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9B4DE6" w:rsidRPr="00786440" w:rsidRDefault="009B4DE6" w:rsidP="009B4DE6">
      <w:pPr>
        <w:ind w:firstLine="720"/>
      </w:pPr>
      <w:r w:rsidRPr="00786440">
        <w:t>QL đã đăng nhập thành công</w:t>
      </w:r>
    </w:p>
    <w:p w:rsidR="009B4DE6" w:rsidRDefault="009B4DE6" w:rsidP="009B4DE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B4DE6" w:rsidRPr="00B7677C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B7677C">
        <w:rPr>
          <w:lang w:val="en-US"/>
        </w:rPr>
        <w:t>Không có</w:t>
      </w:r>
    </w:p>
    <w:p w:rsidR="009B4DE6" w:rsidRDefault="009B4DE6" w:rsidP="009B4DE6">
      <w:pPr>
        <w:pStyle w:val="Heading2"/>
        <w:spacing w:line="360" w:lineRule="auto"/>
        <w:jc w:val="both"/>
        <w:rPr>
          <w:color w:val="4F81BD" w:themeColor="accent1"/>
          <w:lang w:val="en-US"/>
        </w:rPr>
      </w:pPr>
      <w:r>
        <w:rPr>
          <w:lang w:val="en-US"/>
        </w:rPr>
        <w:t>Đặc tả Use-case</w:t>
      </w:r>
      <w:r w:rsidRPr="009B4DE6">
        <w:rPr>
          <w:lang w:val="en-US"/>
        </w:rPr>
        <w:t xml:space="preserve"> “Tra cứu sách”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 xml:space="preserve">Người </w:t>
      </w:r>
      <w:proofErr w:type="gramStart"/>
      <w:r w:rsidRPr="00786440">
        <w:rPr>
          <w:lang w:val="en-US"/>
        </w:rPr>
        <w:t>dùng :</w:t>
      </w:r>
      <w:proofErr w:type="gramEnd"/>
      <w:r w:rsidRPr="00786440">
        <w:rPr>
          <w:lang w:val="en-US"/>
        </w:rPr>
        <w:t xml:space="preserve"> </w:t>
      </w:r>
      <w:r w:rsidR="00AA77BF">
        <w:rPr>
          <w:lang w:val="en-US"/>
        </w:rPr>
        <w:t xml:space="preserve">Nhân viên, </w:t>
      </w:r>
      <w:r w:rsidRPr="00786440">
        <w:rPr>
          <w:lang w:val="en-US"/>
        </w:rPr>
        <w:t>Quản lý</w:t>
      </w:r>
      <w:r>
        <w:rPr>
          <w:lang w:val="en-US"/>
        </w:rPr>
        <w:t>.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Tra cứu thông tin sách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>
        <w:t>Dòng sự kiện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9B4DE6" w:rsidRDefault="009B4DE6" w:rsidP="00646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QL nhập thông tin liên quan sách cần tìm.</w:t>
      </w:r>
    </w:p>
    <w:p w:rsidR="009B4DE6" w:rsidRPr="00920235" w:rsidRDefault="009B4DE6" w:rsidP="00646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Hệ thống trả về danh sách các sách có thông tin liên quan</w:t>
      </w:r>
    </w:p>
    <w:p w:rsidR="009B4DE6" w:rsidRDefault="009B4DE6" w:rsidP="009B4D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>
        <w:t>Các yêu cầu đặc biệt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9B4DE6" w:rsidRDefault="009B4DE6" w:rsidP="009B4DE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</w:pPr>
      <w:r w:rsidRPr="00786440">
        <w:t>Quản lý</w:t>
      </w:r>
      <w:r w:rsidR="004955C9" w:rsidRPr="004955C9">
        <w:t xml:space="preserve"> hoặc Nhân viên</w:t>
      </w:r>
      <w:r w:rsidRPr="00786440">
        <w:t xml:space="preserve"> đã đăng nhập thành công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B4DE6" w:rsidRPr="00786440" w:rsidRDefault="009B4DE6" w:rsidP="0064694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Không thay đổi.</w:t>
      </w:r>
    </w:p>
    <w:p w:rsidR="009B4DE6" w:rsidRDefault="009B4DE6" w:rsidP="009B4D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9B4DE6" w:rsidRDefault="009B4DE6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786440">
        <w:rPr>
          <w:lang w:val="en-US"/>
        </w:rPr>
        <w:t>Không có</w:t>
      </w:r>
      <w:r>
        <w:rPr>
          <w:lang w:val="en-US"/>
        </w:rPr>
        <w:t>.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4955C9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Tổng hợp các chức năng thêm/xóa/sửa khách hàng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Dòng sự kiện</w:t>
      </w:r>
    </w:p>
    <w:p w:rsidR="006664C8" w:rsidRDefault="006664C8" w:rsidP="004955C9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Pr="00E90D63" w:rsidRDefault="006664C8" w:rsidP="0064694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Hiện thị danh sách khách hàng sẵn có.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lastRenderedPageBreak/>
        <w:t>Các yêu cầu đặc biệt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 w:rsidRPr="00E3335F">
        <w:t>Quản lý</w:t>
      </w:r>
      <w:r w:rsidR="004955C9" w:rsidRPr="004955C9">
        <w:t xml:space="preserve"> hoặc Nhân viên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Mở rộng các Use-case “Thêm khách hàng”, “Xóa khách hàng”, “Cập nhật khách hàng” và “Trả nợ”.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“Thêm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4164CD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Thêm khách hàng mới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Pr="00813323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“Thêm mới khách hàng”</w:t>
      </w:r>
    </w:p>
    <w:p w:rsidR="006664C8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điền thông tin của khách hàng như họ tên, điện thoại, địa chỉ, email, …</w:t>
      </w:r>
    </w:p>
    <w:p w:rsidR="006664C8" w:rsidRPr="00813323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Lặp lại bước 1 nếu mún thêm nhiều khách hàng</w:t>
      </w:r>
    </w:p>
    <w:p w:rsidR="006664C8" w:rsidRPr="00813323" w:rsidRDefault="006664C8" w:rsidP="0064694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hoàn tất</w:t>
      </w:r>
      <w:r>
        <w:rPr>
          <w:lang w:val="en-US"/>
        </w:rPr>
        <w:t xml:space="preserve"> để lưu lại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Thêm một khách hàng mới nhưng chưa lưu lại sẽ không ảnh hưởng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Các yêu cầu đặc biệt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 w:rsidRPr="00E3335F">
        <w:t>Quản lý</w:t>
      </w:r>
      <w:r w:rsidR="004164CD" w:rsidRPr="004164CD">
        <w:t xml:space="preserve"> hoặc Nhân viên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Không có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 xml:space="preserve">Người dùng : </w:t>
      </w:r>
      <w:r w:rsidR="004164CD">
        <w:rPr>
          <w:lang w:val="en-US"/>
        </w:rPr>
        <w:t xml:space="preserve">Nhân viên, </w:t>
      </w:r>
      <w:r w:rsidRPr="00E3335F">
        <w:rPr>
          <w:lang w:val="en-US"/>
        </w:rPr>
        <w:t>Quản lý</w:t>
      </w:r>
    </w:p>
    <w:p w:rsidR="006664C8" w:rsidRPr="00E3335F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3335F">
        <w:rPr>
          <w:lang w:val="en-US"/>
        </w:rPr>
        <w:t>Xoá khách hàng đã tồn tại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lastRenderedPageBreak/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Pr="00813323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Sử dụng Use-case “Tra cứu khách hàng”</w:t>
      </w:r>
      <w:r w:rsidRPr="00813323">
        <w:rPr>
          <w:lang w:val="en-US"/>
        </w:rPr>
        <w:t xml:space="preserve"> kiếm khách hàng cần xoá</w:t>
      </w:r>
    </w:p>
    <w:p w:rsidR="006664C8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</w:t>
      </w:r>
      <w:r w:rsidRPr="00813323">
        <w:rPr>
          <w:lang w:val="en-US"/>
        </w:rPr>
        <w:t>hấn vào “Xoá”</w:t>
      </w:r>
    </w:p>
    <w:p w:rsidR="006664C8" w:rsidRPr="00813323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Lặp lại bước 1 để xóa nhiều khách hàng</w:t>
      </w:r>
    </w:p>
    <w:p w:rsidR="006664C8" w:rsidRPr="00813323" w:rsidRDefault="006664C8" w:rsidP="0064694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N</w:t>
      </w:r>
      <w:r w:rsidRPr="00813323">
        <w:rPr>
          <w:lang w:val="en-US"/>
        </w:rPr>
        <w:t>hấn nút hoàn tất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Xóa một khách hàng mới nhưng chưa lưu lại sẽ không ảnh hưởng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Các yêu cầu đặc biệt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 w:rsidRPr="00E90D63">
        <w:t>Quản lý</w:t>
      </w:r>
      <w:r w:rsidR="004164CD" w:rsidRPr="004164CD">
        <w:t xml:space="preserve"> hoặc Nhân viên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đổi.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6664C8" w:rsidRPr="00813323" w:rsidRDefault="006664C8" w:rsidP="006664C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“Cập nhật khách hàng”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4164CD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Thay đổi thông tin khách hàng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Dòng sự kiện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6664C8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</w:t>
      </w:r>
      <w:r w:rsidRPr="00813323">
        <w:rPr>
          <w:lang w:val="en-US"/>
        </w:rPr>
        <w:t>ìm khách hàng cần thay đổi thông tin</w:t>
      </w:r>
    </w:p>
    <w:p w:rsidR="006664C8" w:rsidRPr="00813323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Chọn khách hàng muốn cập nhật</w:t>
      </w:r>
    </w:p>
    <w:p w:rsidR="006664C8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Thay đổi thông tin</w:t>
      </w:r>
      <w:r w:rsidRPr="00813323">
        <w:rPr>
          <w:lang w:val="en-US"/>
        </w:rPr>
        <w:t xml:space="preserve"> của khách hàng</w:t>
      </w:r>
    </w:p>
    <w:p w:rsidR="006664C8" w:rsidRPr="00813323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Lặp lại bước 2 để cập nhật nhiều khách hàng cùng lúc</w:t>
      </w:r>
    </w:p>
    <w:p w:rsidR="006664C8" w:rsidRPr="00AD7A67" w:rsidRDefault="006664C8" w:rsidP="0064694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</w:t>
      </w:r>
      <w:r w:rsidRPr="00813323">
        <w:rPr>
          <w:lang w:val="en-US"/>
        </w:rPr>
        <w:t>hấn nút cập nhật</w:t>
      </w:r>
    </w:p>
    <w:p w:rsidR="006664C8" w:rsidRPr="00813323" w:rsidRDefault="006664C8" w:rsidP="006664C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Cập nhật một khách hàng mới nhưng chưa lưu lại sẽ không ảnh hưởng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Chưa lưu mà tra cứu lại hay refresh thì sẽ mất dữ liệu cũ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Các yêu cầu đặc biệt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6664C8" w:rsidRPr="00813323" w:rsidRDefault="006664C8" w:rsidP="00646943">
      <w:pPr>
        <w:pStyle w:val="ListParagraph"/>
        <w:numPr>
          <w:ilvl w:val="0"/>
          <w:numId w:val="22"/>
        </w:numPr>
      </w:pPr>
      <w:r>
        <w:t>Quản lý</w:t>
      </w:r>
      <w:r w:rsidR="004164CD" w:rsidRPr="004164CD">
        <w:t xml:space="preserve"> hoặc Nhân viên</w:t>
      </w:r>
      <w:r w:rsidRPr="00813323">
        <w:t xml:space="preserve"> đã đăng nhập thành công</w:t>
      </w:r>
    </w:p>
    <w:p w:rsidR="006664C8" w:rsidRPr="00813323" w:rsidRDefault="006664C8" w:rsidP="006664C8">
      <w:pPr>
        <w:pStyle w:val="Heading3"/>
        <w:spacing w:line="360" w:lineRule="auto"/>
        <w:jc w:val="both"/>
      </w:pPr>
      <w:r w:rsidRPr="00813323">
        <w:rPr>
          <w:lang w:val="en-US"/>
        </w:rPr>
        <w:lastRenderedPageBreak/>
        <w:t>Trạng thái hệ thống sau khi thực hiện Use-case</w:t>
      </w:r>
    </w:p>
    <w:p w:rsidR="006664C8" w:rsidRPr="00E90D63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6664C8" w:rsidRPr="00813323" w:rsidRDefault="006664C8" w:rsidP="006664C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Default="006664C8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</w:t>
      </w:r>
      <w:r>
        <w:rPr>
          <w:lang w:val="en-US"/>
        </w:rPr>
        <w:t>Tra cứu</w:t>
      </w:r>
      <w:r w:rsidRPr="00813323">
        <w:rPr>
          <w:lang w:val="en-US"/>
        </w:rPr>
        <w:t xml:space="preserve"> khách hàng”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4164CD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Tìm kiếm khách hàng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EA6FC7" w:rsidRDefault="002806E5" w:rsidP="002806E5">
      <w:pPr>
        <w:pStyle w:val="ListParagraph"/>
        <w:numPr>
          <w:ilvl w:val="0"/>
          <w:numId w:val="30"/>
        </w:numPr>
        <w:rPr>
          <w:lang w:val="en-US"/>
        </w:rPr>
      </w:pPr>
      <w:r w:rsidRPr="00EA6FC7">
        <w:rPr>
          <w:lang w:val="en-US"/>
        </w:rPr>
        <w:t>Điền thông tin khách hàng cần tìm</w:t>
      </w:r>
    </w:p>
    <w:p w:rsidR="002806E5" w:rsidRPr="00EA6FC7" w:rsidRDefault="002806E5" w:rsidP="002806E5">
      <w:pPr>
        <w:pStyle w:val="ListParagraph"/>
        <w:numPr>
          <w:ilvl w:val="0"/>
          <w:numId w:val="30"/>
        </w:numPr>
        <w:rPr>
          <w:lang w:val="en-US"/>
        </w:rPr>
      </w:pPr>
      <w:r w:rsidRPr="00EA6FC7">
        <w:rPr>
          <w:lang w:val="en-US"/>
        </w:rPr>
        <w:t>Nhấn nút tìm kiếm</w:t>
      </w:r>
    </w:p>
    <w:p w:rsidR="002806E5" w:rsidRPr="00EA6FC7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="004164CD" w:rsidRPr="004164CD">
        <w:t xml:space="preserve"> hoặc Nhân viên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6664C8" w:rsidRDefault="002806E5" w:rsidP="002806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Mở rộng thêm Use-case “Trả nợ”.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</w:t>
      </w:r>
      <w:r>
        <w:rPr>
          <w:lang w:val="en-US"/>
        </w:rPr>
        <w:t>Trả nợ</w:t>
      </w:r>
      <w:r w:rsidRPr="00813323">
        <w:rPr>
          <w:lang w:val="en-US"/>
        </w:rPr>
        <w:t>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Người dùng : </w:t>
      </w:r>
      <w:r w:rsidR="004164CD">
        <w:rPr>
          <w:lang w:val="en-US"/>
        </w:rPr>
        <w:t xml:space="preserve">Nhân viên, </w:t>
      </w:r>
      <w:r>
        <w:rPr>
          <w:lang w:val="en-US"/>
        </w:rPr>
        <w:t>Quản lý</w:t>
      </w:r>
    </w:p>
    <w:p w:rsidR="002806E5" w:rsidRPr="00E90D63" w:rsidRDefault="00BC6AF3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Thanh toán tiền nợ cho khách hàng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BC6AF3" w:rsidRDefault="00BC6AF3" w:rsidP="00BC6AF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Nhập tiền nhận từ khách hàng</w:t>
      </w:r>
    </w:p>
    <w:p w:rsidR="00BC6AF3" w:rsidRPr="00BC6AF3" w:rsidRDefault="00BC6AF3" w:rsidP="00BC6AF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Nhấn nút thanh toán nợ</w:t>
      </w:r>
    </w:p>
    <w:p w:rsidR="002806E5" w:rsidRPr="00EA6FC7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E90D63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lastRenderedPageBreak/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="004164CD" w:rsidRPr="004164CD">
        <w:t xml:space="preserve"> hoặc Nhân viên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E90D6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Default="00BC6AF3" w:rsidP="002806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Use-case “Tra cứu khách hàng”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Màn hình quản lý các tác giả sách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rPr>
          <w:lang w:val="en-US"/>
        </w:rPr>
      </w:pPr>
      <w:r w:rsidRPr="00813323">
        <w:rPr>
          <w:lang w:val="en-US"/>
        </w:rPr>
        <w:t>Thêm tác giả / xoá tác giả / cập nhật tác giả / tìm kiếm tác giả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“Thêm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Thêm tác giả mới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813323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thêm để thêm mới</w:t>
      </w:r>
    </w:p>
    <w:p w:rsidR="002806E5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tên tác giả mới</w:t>
      </w:r>
    </w:p>
    <w:p w:rsidR="002806E5" w:rsidRPr="00813323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Lpặ lại bước 1 để thêm nhiều tác giả mới cùng lúc</w:t>
      </w:r>
    </w:p>
    <w:p w:rsidR="002806E5" w:rsidRPr="00813323" w:rsidRDefault="002806E5" w:rsidP="002806E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>
        <w:rPr>
          <w:lang w:val="en-US"/>
        </w:rPr>
        <w:t>Thêm mà</w:t>
      </w:r>
      <w:r w:rsidRPr="00134BDD">
        <w:t xml:space="preserve"> chưa được lưu sẽ không ảnh hưởng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 w:rsidRPr="00134BDD">
        <w:lastRenderedPageBreak/>
        <w:t>Chưa lưu mà tra cứu lại hay refresh thì sẽ mất dữ liệu cũ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Xoá tác giả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6F5833" w:rsidRDefault="002806E5" w:rsidP="006F5833">
      <w:pPr>
        <w:pStyle w:val="ListParagraph"/>
        <w:numPr>
          <w:ilvl w:val="0"/>
          <w:numId w:val="46"/>
        </w:numPr>
        <w:rPr>
          <w:lang w:val="en-US"/>
        </w:rPr>
      </w:pPr>
      <w:r w:rsidRPr="006F5833">
        <w:rPr>
          <w:lang w:val="en-US"/>
        </w:rPr>
        <w:t>Quản lý thực hiện tìm kiếm tên tác giả</w:t>
      </w:r>
    </w:p>
    <w:p w:rsidR="002806E5" w:rsidRPr="006F5833" w:rsidRDefault="002806E5" w:rsidP="006F5833">
      <w:pPr>
        <w:pStyle w:val="ListParagraph"/>
        <w:numPr>
          <w:ilvl w:val="0"/>
          <w:numId w:val="46"/>
        </w:numPr>
        <w:rPr>
          <w:lang w:val="en-US"/>
        </w:rPr>
      </w:pPr>
      <w:r w:rsidRPr="006F5833">
        <w:rPr>
          <w:lang w:val="en-US"/>
        </w:rPr>
        <w:t xml:space="preserve">Quản lý chọn tác giả </w:t>
      </w:r>
    </w:p>
    <w:p w:rsidR="002806E5" w:rsidRPr="006F5833" w:rsidRDefault="002806E5" w:rsidP="006F5833">
      <w:pPr>
        <w:pStyle w:val="ListParagraph"/>
        <w:numPr>
          <w:ilvl w:val="0"/>
          <w:numId w:val="46"/>
        </w:numPr>
        <w:rPr>
          <w:lang w:val="en-US"/>
        </w:rPr>
      </w:pPr>
      <w:r w:rsidRPr="006F5833">
        <w:rPr>
          <w:lang w:val="en-US"/>
        </w:rPr>
        <w:t>Quản lý nhấn nút xoá tác giả</w:t>
      </w:r>
    </w:p>
    <w:p w:rsidR="002806E5" w:rsidRPr="006F5833" w:rsidRDefault="002806E5" w:rsidP="006F5833">
      <w:pPr>
        <w:pStyle w:val="ListParagraph"/>
        <w:numPr>
          <w:ilvl w:val="0"/>
          <w:numId w:val="46"/>
        </w:numPr>
        <w:rPr>
          <w:lang w:val="en-US"/>
        </w:rPr>
      </w:pPr>
      <w:r w:rsidRPr="006F5833">
        <w:rPr>
          <w:lang w:val="en-US"/>
        </w:rPr>
        <w:t>Lặp lại bước 2 để xóa nhiều tác giả cùng lúc</w:t>
      </w:r>
    </w:p>
    <w:p w:rsidR="002806E5" w:rsidRPr="006F5833" w:rsidRDefault="002806E5" w:rsidP="006F5833">
      <w:pPr>
        <w:pStyle w:val="ListParagraph"/>
        <w:numPr>
          <w:ilvl w:val="0"/>
          <w:numId w:val="46"/>
        </w:numPr>
        <w:rPr>
          <w:lang w:val="en-US"/>
        </w:rPr>
      </w:pPr>
      <w:r w:rsidRPr="006F5833">
        <w:rPr>
          <w:lang w:val="en-US"/>
        </w:rPr>
        <w:t>Quản lý nhấn nút lưu để lưu thao tác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>
        <w:rPr>
          <w:lang w:val="en-US"/>
        </w:rPr>
        <w:t>Xóa mà</w:t>
      </w:r>
      <w:r w:rsidRPr="00134BDD">
        <w:t xml:space="preserve"> chưa được lưu sẽ không ảnh hưởng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“Cập nhật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Cập nhật tác giả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lastRenderedPageBreak/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6F5833" w:rsidRDefault="002806E5" w:rsidP="006F5833">
      <w:pPr>
        <w:pStyle w:val="ListParagraph"/>
        <w:numPr>
          <w:ilvl w:val="0"/>
          <w:numId w:val="47"/>
        </w:numPr>
        <w:rPr>
          <w:lang w:val="en-US"/>
        </w:rPr>
      </w:pPr>
      <w:r w:rsidRPr="006F5833">
        <w:rPr>
          <w:lang w:val="en-US"/>
        </w:rPr>
        <w:t>Quản lý tra cứu tên tác giả cũ cần thay đổi</w:t>
      </w:r>
    </w:p>
    <w:p w:rsidR="002806E5" w:rsidRPr="006F5833" w:rsidRDefault="002806E5" w:rsidP="006F5833">
      <w:pPr>
        <w:pStyle w:val="ListParagraph"/>
        <w:numPr>
          <w:ilvl w:val="0"/>
          <w:numId w:val="47"/>
        </w:numPr>
        <w:rPr>
          <w:lang w:val="en-US"/>
        </w:rPr>
      </w:pPr>
      <w:r w:rsidRPr="006F5833">
        <w:rPr>
          <w:lang w:val="en-US"/>
        </w:rPr>
        <w:t xml:space="preserve">Quản lý chọn tác giả </w:t>
      </w:r>
    </w:p>
    <w:p w:rsidR="002806E5" w:rsidRPr="006F5833" w:rsidRDefault="002806E5" w:rsidP="006F5833">
      <w:pPr>
        <w:pStyle w:val="ListParagraph"/>
        <w:numPr>
          <w:ilvl w:val="0"/>
          <w:numId w:val="47"/>
        </w:numPr>
        <w:rPr>
          <w:lang w:val="en-US"/>
        </w:rPr>
      </w:pPr>
      <w:r w:rsidRPr="006F5833">
        <w:rPr>
          <w:lang w:val="en-US"/>
        </w:rPr>
        <w:t xml:space="preserve">Quản lý nhập thông tin tác giả mới cần </w:t>
      </w:r>
    </w:p>
    <w:p w:rsidR="002806E5" w:rsidRPr="006F5833" w:rsidRDefault="002806E5" w:rsidP="006F5833">
      <w:pPr>
        <w:pStyle w:val="ListParagraph"/>
        <w:numPr>
          <w:ilvl w:val="0"/>
          <w:numId w:val="47"/>
        </w:numPr>
        <w:rPr>
          <w:lang w:val="en-US"/>
        </w:rPr>
      </w:pPr>
      <w:r w:rsidRPr="006F5833">
        <w:rPr>
          <w:lang w:val="en-US"/>
        </w:rPr>
        <w:t>Lặp lại bước 2 để cập nhật cùng lúc nhiều tác giả</w:t>
      </w:r>
    </w:p>
    <w:p w:rsidR="002806E5" w:rsidRPr="006F5833" w:rsidRDefault="002806E5" w:rsidP="006F5833">
      <w:pPr>
        <w:pStyle w:val="ListParagraph"/>
        <w:numPr>
          <w:ilvl w:val="0"/>
          <w:numId w:val="47"/>
        </w:numPr>
        <w:rPr>
          <w:lang w:val="en-US"/>
        </w:rPr>
      </w:pPr>
      <w:r w:rsidRPr="006F5833">
        <w:rPr>
          <w:lang w:val="en-US"/>
        </w:rPr>
        <w:t>Quản lý nhấn nút lưu để lưu thao tác</w:t>
      </w:r>
    </w:p>
    <w:p w:rsidR="002806E5" w:rsidRDefault="002806E5" w:rsidP="002806E5">
      <w:pPr>
        <w:pStyle w:val="Heading4"/>
        <w:spacing w:line="360" w:lineRule="auto"/>
        <w:jc w:val="both"/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</w:pPr>
      <w:r w:rsidRPr="00134BDD">
        <w:t>Cập nhật chưa được lưu sẽ không ảnh hưởng</w:t>
      </w:r>
    </w:p>
    <w:p w:rsidR="002806E5" w:rsidRPr="002806E5" w:rsidRDefault="002806E5" w:rsidP="002806E5">
      <w:pPr>
        <w:pStyle w:val="ListParagraph"/>
        <w:numPr>
          <w:ilvl w:val="0"/>
          <w:numId w:val="22"/>
        </w:numPr>
      </w:pPr>
      <w:r w:rsidRPr="002806E5">
        <w:t>Chưa lưu mà tra cứu lại hay refresh thì sẽ mất dữ liệu cũ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“Tìm kiếm tác giả”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Người dùng : Quản lý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Tìm kiếm tác giả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Dòng sự kiện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2806E5" w:rsidRPr="006F5833" w:rsidRDefault="002806E5" w:rsidP="006F5833">
      <w:pPr>
        <w:pStyle w:val="ListParagraph"/>
        <w:numPr>
          <w:ilvl w:val="0"/>
          <w:numId w:val="48"/>
        </w:numPr>
        <w:rPr>
          <w:lang w:val="en-US"/>
        </w:rPr>
      </w:pPr>
      <w:r w:rsidRPr="006F5833">
        <w:rPr>
          <w:lang w:val="en-US"/>
        </w:rPr>
        <w:t>Quản lý nhập thông tin liên quan của tác giả cần tìm ở khung tìm kiếm</w:t>
      </w:r>
    </w:p>
    <w:p w:rsidR="002806E5" w:rsidRPr="006F5833" w:rsidRDefault="002806E5" w:rsidP="006F5833">
      <w:pPr>
        <w:pStyle w:val="ListParagraph"/>
        <w:numPr>
          <w:ilvl w:val="0"/>
          <w:numId w:val="48"/>
        </w:numPr>
        <w:rPr>
          <w:lang w:val="en-US"/>
        </w:rPr>
      </w:pPr>
      <w:r w:rsidRPr="006F5833">
        <w:rPr>
          <w:lang w:val="en-US"/>
        </w:rPr>
        <w:t>Quản lý nhấn nút tìm kiếm</w:t>
      </w:r>
    </w:p>
    <w:p w:rsidR="002806E5" w:rsidRPr="006F5833" w:rsidRDefault="002806E5" w:rsidP="006F5833">
      <w:pPr>
        <w:pStyle w:val="ListParagraph"/>
        <w:numPr>
          <w:ilvl w:val="0"/>
          <w:numId w:val="48"/>
        </w:numPr>
        <w:rPr>
          <w:lang w:val="en-US"/>
        </w:rPr>
      </w:pPr>
      <w:r w:rsidRPr="006F5833">
        <w:rPr>
          <w:lang w:val="en-US"/>
        </w:rPr>
        <w:t>Hệ thống trả về các mục tác giả liên quan</w:t>
      </w:r>
    </w:p>
    <w:p w:rsidR="002806E5" w:rsidRPr="00813323" w:rsidRDefault="002806E5" w:rsidP="002806E5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Các yêu cầu đặc biệt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2806E5" w:rsidRPr="00813323" w:rsidRDefault="002806E5" w:rsidP="002806E5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2806E5" w:rsidRPr="00813323" w:rsidRDefault="002806E5" w:rsidP="002806E5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2806E5" w:rsidRPr="00134BDD" w:rsidRDefault="002806E5" w:rsidP="002806E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2806E5" w:rsidRPr="00813323" w:rsidRDefault="002806E5" w:rsidP="002806E5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Điểm mở rộng</w:t>
      </w:r>
    </w:p>
    <w:p w:rsidR="002806E5" w:rsidRDefault="002806E5" w:rsidP="002806E5">
      <w:pPr>
        <w:pStyle w:val="ListParagraph"/>
        <w:numPr>
          <w:ilvl w:val="0"/>
          <w:numId w:val="4"/>
        </w:numPr>
        <w:rPr>
          <w:lang w:val="en-US"/>
        </w:rPr>
      </w:pPr>
      <w:r w:rsidRPr="00EA6FC7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“Quản lý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Màn hình quản lý các thể loại sách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B66BA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Mở rộng các Use-case “Thêm thể loại”, “Xóa thể loại”, “Cập nhật thể loại”, “Tìm kiếm thể loại”.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“Thêm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 –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Thêm thể loại mới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thêm để thêm mới</w:t>
      </w:r>
    </w:p>
    <w:p w:rsidR="00937BB8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tên thể loại mới</w:t>
      </w:r>
    </w:p>
    <w:p w:rsidR="00937BB8" w:rsidRPr="00813323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Lặp lại bước 1 để thêm cùng lúc nhiều thể loại</w:t>
      </w:r>
    </w:p>
    <w:p w:rsidR="00937BB8" w:rsidRPr="00813323" w:rsidRDefault="00937BB8" w:rsidP="00937BB8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</w:pPr>
      <w:r>
        <w:rPr>
          <w:lang w:val="en-US"/>
        </w:rPr>
        <w:t>Thêm mà</w:t>
      </w:r>
      <w:r w:rsidRPr="00134BDD">
        <w:t xml:space="preserve"> chưa được lưu sẽ không ảnh hưởng</w:t>
      </w:r>
    </w:p>
    <w:p w:rsidR="00937BB8" w:rsidRPr="00E77C7F" w:rsidRDefault="00937BB8" w:rsidP="00937BB8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lastRenderedPageBreak/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 –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Xoá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tìm kiếm tên thể loại</w:t>
      </w:r>
    </w:p>
    <w:p w:rsidR="00937BB8" w:rsidRPr="00813323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thể loại </w:t>
      </w:r>
    </w:p>
    <w:p w:rsidR="00937BB8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xoá thể loại</w:t>
      </w:r>
    </w:p>
    <w:p w:rsidR="00937BB8" w:rsidRPr="00813323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Lặp lại bước 2 để xóa cùng lúc nhiều thể loại</w:t>
      </w:r>
    </w:p>
    <w:p w:rsidR="00937BB8" w:rsidRPr="004C6102" w:rsidRDefault="00937BB8" w:rsidP="00937BB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</w:pPr>
      <w:r>
        <w:rPr>
          <w:lang w:val="en-US"/>
        </w:rPr>
        <w:t>Xóa mà</w:t>
      </w:r>
      <w:r w:rsidRPr="00134BDD">
        <w:t xml:space="preserve"> chưa được lưu sẽ không ảnh hưởng</w:t>
      </w:r>
    </w:p>
    <w:p w:rsidR="00937BB8" w:rsidRPr="00E77C7F" w:rsidRDefault="00937BB8" w:rsidP="00937BB8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đổi.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“Cập nhật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Cập nhật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tra cứu tên thể loại cũ cần thay đổi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lastRenderedPageBreak/>
        <w:t>Quản lý</w:t>
      </w:r>
      <w:r w:rsidRPr="00813323">
        <w:rPr>
          <w:lang w:val="en-US"/>
        </w:rPr>
        <w:t xml:space="preserve"> chọn thể loại </w:t>
      </w:r>
    </w:p>
    <w:p w:rsidR="00937BB8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thông tin thể loại mới cần 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Lặp lại bước 2 để cập nhật cùng lúc nhiều thể loại</w:t>
      </w:r>
    </w:p>
    <w:p w:rsidR="00937BB8" w:rsidRPr="00813323" w:rsidRDefault="00937BB8" w:rsidP="00937BB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lưu để lưu thao tác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</w:pPr>
      <w:r>
        <w:rPr>
          <w:lang w:val="en-US"/>
        </w:rPr>
        <w:t>Cập nhật mà</w:t>
      </w:r>
      <w:r w:rsidRPr="00134BDD">
        <w:t xml:space="preserve"> chưa được lưu sẽ không ảnh hưởng</w:t>
      </w:r>
    </w:p>
    <w:p w:rsidR="00937BB8" w:rsidRPr="00E77C7F" w:rsidRDefault="00937BB8" w:rsidP="00937BB8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Pr="008B66BA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937BB8" w:rsidRPr="00813323" w:rsidRDefault="00937BB8" w:rsidP="00937BB8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“Tìm kiếm thể loại”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937BB8" w:rsidRPr="004C6102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Tìm kiếm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Dòng sự kiện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937BB8" w:rsidRPr="00813323" w:rsidRDefault="00937BB8" w:rsidP="00937BB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nhập thông tin liên quan của thể loại cần tìm ở khung tìm kiếm</w:t>
      </w:r>
    </w:p>
    <w:p w:rsidR="00937BB8" w:rsidRPr="00813323" w:rsidRDefault="00937BB8" w:rsidP="00937BB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nút tìm kiếm</w:t>
      </w:r>
    </w:p>
    <w:p w:rsidR="00937BB8" w:rsidRPr="00813323" w:rsidRDefault="00937BB8" w:rsidP="00937BB8">
      <w:pPr>
        <w:pStyle w:val="ListParagraph"/>
        <w:numPr>
          <w:ilvl w:val="0"/>
          <w:numId w:val="40"/>
        </w:numPr>
        <w:rPr>
          <w:lang w:val="en-US"/>
        </w:rPr>
      </w:pPr>
      <w:r w:rsidRPr="00813323">
        <w:rPr>
          <w:lang w:val="en-US"/>
        </w:rPr>
        <w:t>Hệ thống trả về các mục thể loại liên quan</w:t>
      </w:r>
    </w:p>
    <w:p w:rsidR="00937BB8" w:rsidRPr="00813323" w:rsidRDefault="00937BB8" w:rsidP="00937BB8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937BB8" w:rsidRPr="00813323" w:rsidRDefault="00937BB8" w:rsidP="00937BB8">
      <w:pPr>
        <w:ind w:left="720"/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use-case Xoá thể loại</w:t>
      </w:r>
    </w:p>
    <w:p w:rsidR="00937BB8" w:rsidRPr="00813323" w:rsidRDefault="00937BB8" w:rsidP="00937BB8">
      <w:pPr>
        <w:ind w:left="720"/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use-case </w:t>
      </w:r>
      <w:proofErr w:type="gramStart"/>
      <w:r w:rsidRPr="00813323">
        <w:rPr>
          <w:lang w:val="en-US"/>
        </w:rPr>
        <w:t>Thêm</w:t>
      </w:r>
      <w:proofErr w:type="gramEnd"/>
      <w:r w:rsidRPr="00813323">
        <w:rPr>
          <w:lang w:val="en-US"/>
        </w:rPr>
        <w:t xml:space="preserve"> thể loại</w:t>
      </w:r>
    </w:p>
    <w:p w:rsidR="00937BB8" w:rsidRPr="00813323" w:rsidRDefault="00937BB8" w:rsidP="00937BB8">
      <w:pPr>
        <w:ind w:left="720"/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use-case Cập nhật thể loại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Các yêu cầu đặc biệt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 w:rsidRPr="00134BDD">
        <w:rPr>
          <w:lang w:val="en-US"/>
        </w:rPr>
        <w:t>Không có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937BB8" w:rsidRPr="00813323" w:rsidRDefault="00937BB8" w:rsidP="00937BB8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937BB8" w:rsidRPr="00813323" w:rsidRDefault="00937BB8" w:rsidP="00937BB8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937BB8" w:rsidRPr="00134BDD" w:rsidRDefault="00937BB8" w:rsidP="00937BB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937BB8" w:rsidRPr="00813323" w:rsidRDefault="00937BB8" w:rsidP="00937BB8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937BB8" w:rsidRDefault="00937BB8" w:rsidP="00937BB8">
      <w:pPr>
        <w:pStyle w:val="ListParagraph"/>
        <w:numPr>
          <w:ilvl w:val="0"/>
          <w:numId w:val="4"/>
        </w:numPr>
        <w:rPr>
          <w:lang w:val="en-US"/>
        </w:rPr>
      </w:pPr>
      <w:r w:rsidRPr="00134BDD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Đặc tả Use-case “Quản lý nhập sách”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Quản lý nhập sách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Pr="00813323" w:rsidRDefault="0053062A" w:rsidP="0053062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Thư Viện</w:t>
      </w:r>
    </w:p>
    <w:p w:rsidR="0053062A" w:rsidRPr="00813323" w:rsidRDefault="0053062A" w:rsidP="0053062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chọn chức năng Phiếu Nhập / Nhập Sách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“Nhập sách”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Nhập sách đã có trong thư viện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Nhập Sách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tra cứu sách + nhập thông tin sách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nút “Nhập”</w:t>
      </w:r>
    </w:p>
    <w:p w:rsidR="0053062A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 w:rsidRPr="00813323">
        <w:rPr>
          <w:lang w:val="en-US"/>
        </w:rPr>
        <w:t>Hệ thống thêm sách vào danh sách cần nhập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Lặp lại bước 4 để nhập cùng lúc nhiều sách</w:t>
      </w:r>
    </w:p>
    <w:p w:rsidR="0053062A" w:rsidRPr="00813323" w:rsidRDefault="0053062A" w:rsidP="0053062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“Hoàn tất” để hoản tất thao tác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Quản lý xoá sách không muốn nhập nữa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lastRenderedPageBreak/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“Xoá phiếu nhập”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 xml:space="preserve">Xoá phiếu nhập sách 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Phiếu Nhập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thực hiện tra cứu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vào nút “Xoá”</w:t>
      </w:r>
    </w:p>
    <w:p w:rsidR="0053062A" w:rsidRPr="00813323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 w:rsidRPr="00813323">
        <w:rPr>
          <w:lang w:val="en-US"/>
        </w:rPr>
        <w:t>Hệ thống xoá phiếu nhập.</w:t>
      </w:r>
    </w:p>
    <w:p w:rsidR="0053062A" w:rsidRPr="00E77C7F" w:rsidRDefault="0053062A" w:rsidP="0053062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Quản lý</w:t>
      </w:r>
      <w:r w:rsidRPr="00813323">
        <w:rPr>
          <w:lang w:val="en-US"/>
        </w:rPr>
        <w:t xml:space="preserve"> nhấn lưu để hoản tất thao tác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226152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Quản lý xoá phiếu nhập nhưng không lưu.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BC1ED0" w:rsidRPr="00813323" w:rsidRDefault="00BC1ED0" w:rsidP="00BC1ED0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 xml:space="preserve">Đặc tả Use-case “Cập nhật </w:t>
      </w:r>
      <w:r>
        <w:rPr>
          <w:lang w:val="en-US"/>
        </w:rPr>
        <w:t>phiếu nhập</w:t>
      </w:r>
      <w:r w:rsidRPr="00813323">
        <w:rPr>
          <w:lang w:val="en-US"/>
        </w:rPr>
        <w:t>”</w:t>
      </w:r>
    </w:p>
    <w:p w:rsidR="00BC1ED0" w:rsidRPr="00813323" w:rsidRDefault="00BC1ED0" w:rsidP="00BC1ED0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BC1ED0" w:rsidRPr="004C6102" w:rsidRDefault="00BC1ED0" w:rsidP="00BC1ED0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Người dùng : Quản lý</w:t>
      </w:r>
    </w:p>
    <w:p w:rsidR="00BC1ED0" w:rsidRPr="004C6102" w:rsidRDefault="00BC1ED0" w:rsidP="00BC1ED0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 xml:space="preserve">Cập nhật </w:t>
      </w:r>
      <w:r>
        <w:rPr>
          <w:lang w:val="en-US"/>
        </w:rPr>
        <w:t>các phiếu nhập hàng đã lập nhưng còn trong giai đoạn chuyển giao.</w:t>
      </w:r>
    </w:p>
    <w:p w:rsidR="00BC1ED0" w:rsidRPr="00813323" w:rsidRDefault="00BC1ED0" w:rsidP="00BC1ED0">
      <w:pPr>
        <w:pStyle w:val="Heading3"/>
        <w:spacing w:line="360" w:lineRule="auto"/>
        <w:jc w:val="both"/>
      </w:pPr>
      <w:r w:rsidRPr="00813323">
        <w:t>Dòng sự kiện</w:t>
      </w:r>
    </w:p>
    <w:p w:rsidR="00BC1ED0" w:rsidRPr="00BC1ED0" w:rsidRDefault="00BC1ED0" w:rsidP="00BC1ED0">
      <w:pPr>
        <w:pStyle w:val="Heading4"/>
        <w:spacing w:line="360" w:lineRule="auto"/>
        <w:jc w:val="both"/>
      </w:pPr>
      <w:r w:rsidRPr="00813323">
        <w:t>Dòng sự kiện chính</w:t>
      </w:r>
    </w:p>
    <w:p w:rsidR="00BC1ED0" w:rsidRPr="00BC1ED0" w:rsidRDefault="00BC1ED0" w:rsidP="00BC1ED0">
      <w:pPr>
        <w:pStyle w:val="ListParagraph"/>
        <w:numPr>
          <w:ilvl w:val="0"/>
          <w:numId w:val="45"/>
        </w:numPr>
      </w:pPr>
      <w:r w:rsidRPr="00BC1ED0">
        <w:t xml:space="preserve">Quản lý tra cứu </w:t>
      </w:r>
      <w:r w:rsidRPr="00BC1ED0">
        <w:t>phiếu nhập theo mã</w:t>
      </w:r>
    </w:p>
    <w:p w:rsidR="00BC1ED0" w:rsidRPr="00BC1ED0" w:rsidRDefault="00BC1ED0" w:rsidP="00BC1ED0">
      <w:pPr>
        <w:pStyle w:val="ListParagraph"/>
        <w:numPr>
          <w:ilvl w:val="0"/>
          <w:numId w:val="45"/>
        </w:numPr>
      </w:pPr>
      <w:r w:rsidRPr="00BC1ED0">
        <w:t xml:space="preserve">Quản lý chọn </w:t>
      </w:r>
      <w:r w:rsidRPr="00BC1ED0">
        <w:t>phiếu mún chỉnh sửa</w:t>
      </w:r>
      <w:r w:rsidRPr="00BC1ED0">
        <w:t xml:space="preserve"> </w:t>
      </w:r>
    </w:p>
    <w:p w:rsidR="00BC1ED0" w:rsidRPr="00BC1ED0" w:rsidRDefault="00BC1ED0" w:rsidP="00BC1ED0">
      <w:pPr>
        <w:pStyle w:val="ListParagraph"/>
        <w:numPr>
          <w:ilvl w:val="0"/>
          <w:numId w:val="45"/>
        </w:numPr>
      </w:pPr>
      <w:r w:rsidRPr="00BC1ED0">
        <w:lastRenderedPageBreak/>
        <w:t>Quản lý</w:t>
      </w:r>
      <w:r w:rsidRPr="00BC1ED0">
        <w:t xml:space="preserve"> nhập thông tin </w:t>
      </w:r>
      <w:r>
        <w:t>mới: ngày giao, số lượng thay đổi, ...</w:t>
      </w:r>
    </w:p>
    <w:p w:rsidR="00BC1ED0" w:rsidRPr="00BC1ED0" w:rsidRDefault="00BC1ED0" w:rsidP="00BC1ED0">
      <w:pPr>
        <w:pStyle w:val="ListParagraph"/>
        <w:numPr>
          <w:ilvl w:val="0"/>
          <w:numId w:val="45"/>
        </w:numPr>
        <w:rPr>
          <w:lang w:val="en-US"/>
        </w:rPr>
      </w:pPr>
      <w:r w:rsidRPr="00BC1ED0">
        <w:rPr>
          <w:lang w:val="en-US"/>
        </w:rPr>
        <w:t>Lặp lại bước 2 để cập nhật cùng lúc nhiều thể loại</w:t>
      </w:r>
    </w:p>
    <w:p w:rsidR="00BC1ED0" w:rsidRPr="00BC1ED0" w:rsidRDefault="00BC1ED0" w:rsidP="00BC1ED0">
      <w:pPr>
        <w:pStyle w:val="ListParagraph"/>
        <w:numPr>
          <w:ilvl w:val="0"/>
          <w:numId w:val="45"/>
        </w:numPr>
        <w:rPr>
          <w:lang w:val="en-US"/>
        </w:rPr>
      </w:pPr>
      <w:r w:rsidRPr="00BC1ED0">
        <w:rPr>
          <w:lang w:val="en-US"/>
        </w:rPr>
        <w:t>Quản lý nhấn nút lưu để lưu thao tác</w:t>
      </w:r>
    </w:p>
    <w:p w:rsidR="00BC1ED0" w:rsidRPr="00813323" w:rsidRDefault="00BC1ED0" w:rsidP="00BC1ED0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BC1ED0" w:rsidRPr="00134BDD" w:rsidRDefault="00BC1ED0" w:rsidP="00BC1ED0">
      <w:pPr>
        <w:pStyle w:val="ListParagraph"/>
        <w:numPr>
          <w:ilvl w:val="0"/>
          <w:numId w:val="22"/>
        </w:numPr>
      </w:pPr>
      <w:r>
        <w:rPr>
          <w:lang w:val="en-US"/>
        </w:rPr>
        <w:t>Cập nhật mà</w:t>
      </w:r>
      <w:r w:rsidRPr="00134BDD">
        <w:t xml:space="preserve"> chưa được lưu sẽ không ảnh hưởng</w:t>
      </w:r>
    </w:p>
    <w:p w:rsidR="00BC1ED0" w:rsidRPr="00E77C7F" w:rsidRDefault="00BC1ED0" w:rsidP="00BC1ED0">
      <w:pPr>
        <w:pStyle w:val="ListParagraph"/>
        <w:numPr>
          <w:ilvl w:val="0"/>
          <w:numId w:val="22"/>
        </w:numPr>
      </w:pPr>
      <w:r w:rsidRPr="00134BDD">
        <w:t>Chưa lưu mà tra cứu lại hay refresh thì sẽ mất dữ liệu cũ</w:t>
      </w:r>
    </w:p>
    <w:p w:rsidR="00BC1ED0" w:rsidRPr="00813323" w:rsidRDefault="00BC1ED0" w:rsidP="00BC1ED0">
      <w:pPr>
        <w:pStyle w:val="Heading3"/>
        <w:spacing w:line="360" w:lineRule="auto"/>
        <w:jc w:val="both"/>
      </w:pPr>
      <w:r w:rsidRPr="00813323">
        <w:t>Các yêu cầu đặc biệt</w:t>
      </w:r>
    </w:p>
    <w:p w:rsidR="00BC1ED0" w:rsidRPr="004C6102" w:rsidRDefault="00BC1ED0" w:rsidP="00BC1ED0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BC1ED0" w:rsidRPr="00813323" w:rsidRDefault="00BC1ED0" w:rsidP="00BC1ED0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BC1ED0" w:rsidRPr="00813323" w:rsidRDefault="00BC1ED0" w:rsidP="00BC1ED0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BC1ED0" w:rsidRPr="00813323" w:rsidRDefault="00BC1ED0" w:rsidP="00BC1ED0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BC1ED0" w:rsidRPr="004C6102" w:rsidRDefault="00BC1ED0" w:rsidP="00BC1ED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BC1ED0" w:rsidRPr="00813323" w:rsidRDefault="00BC1ED0" w:rsidP="00BC1ED0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BC1ED0" w:rsidRPr="00E77C7F" w:rsidRDefault="00BC1ED0" w:rsidP="00BC1ED0">
      <w:pPr>
        <w:pStyle w:val="ListParagraph"/>
        <w:numPr>
          <w:ilvl w:val="0"/>
          <w:numId w:val="22"/>
        </w:numPr>
        <w:rPr>
          <w:lang w:val="en-US"/>
        </w:rPr>
      </w:pPr>
      <w:r w:rsidRPr="004C6102">
        <w:rPr>
          <w:lang w:val="en-US"/>
        </w:rPr>
        <w:t>Không có</w:t>
      </w:r>
    </w:p>
    <w:p w:rsidR="0053062A" w:rsidRPr="00813323" w:rsidRDefault="0053062A" w:rsidP="0053062A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“Tra cứu phiếu nhập”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Người dùng : Quản lý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Tra cứu phiếu nhập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Dòng sự kiện</w:t>
      </w:r>
    </w:p>
    <w:p w:rsidR="0053062A" w:rsidRPr="00813323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53062A" w:rsidRDefault="0053062A" w:rsidP="0053062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Nhập thông tin phiếu nhập cần tìm</w:t>
      </w:r>
    </w:p>
    <w:p w:rsidR="0053062A" w:rsidRPr="00E77C7F" w:rsidRDefault="0053062A" w:rsidP="0053062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Nhấn tìm kiếm</w:t>
      </w:r>
    </w:p>
    <w:p w:rsidR="0053062A" w:rsidRPr="00226152" w:rsidRDefault="0053062A" w:rsidP="0053062A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53062A" w:rsidRPr="00226152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Các yêu cầu đặc biệt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 w:rsidRPr="00E77C7F">
        <w:rPr>
          <w:lang w:val="en-US"/>
        </w:rPr>
        <w:t>Không có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53062A" w:rsidRPr="00813323" w:rsidRDefault="0053062A" w:rsidP="0053062A">
      <w:pPr>
        <w:pStyle w:val="ListParagraph"/>
        <w:numPr>
          <w:ilvl w:val="0"/>
          <w:numId w:val="22"/>
        </w:numPr>
      </w:pPr>
      <w:r>
        <w:t>Quản lý</w:t>
      </w:r>
      <w:r w:rsidRPr="00813323">
        <w:t xml:space="preserve"> đã đăng nhập thành công</w:t>
      </w:r>
    </w:p>
    <w:p w:rsidR="0053062A" w:rsidRPr="00813323" w:rsidRDefault="0053062A" w:rsidP="0053062A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53062A" w:rsidRPr="00E77C7F" w:rsidRDefault="0053062A" w:rsidP="0053062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</w:t>
      </w:r>
    </w:p>
    <w:p w:rsidR="0053062A" w:rsidRPr="00813323" w:rsidRDefault="0053062A" w:rsidP="0053062A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53062A" w:rsidRDefault="0053062A" w:rsidP="0053062A">
      <w:pPr>
        <w:pStyle w:val="ListParagraph"/>
        <w:rPr>
          <w:lang w:val="en-US"/>
        </w:rPr>
      </w:pPr>
      <w:r w:rsidRPr="00E77C7F">
        <w:rPr>
          <w:lang w:val="en-US"/>
        </w:rPr>
        <w:t>Không có</w:t>
      </w:r>
    </w:p>
    <w:p w:rsidR="008579AC" w:rsidRPr="00813323" w:rsidRDefault="008579AC" w:rsidP="008579AC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“Báo cáo tồn kho”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Người dùng : Quản lý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Lập b</w:t>
      </w:r>
      <w:r w:rsidRPr="00813323">
        <w:rPr>
          <w:lang w:val="en-US"/>
        </w:rPr>
        <w:t>áo cáo tồn kho</w:t>
      </w:r>
      <w:r>
        <w:rPr>
          <w:lang w:val="en-US"/>
        </w:rPr>
        <w:t xml:space="preserve"> cho các đầu sách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Dòng sự kiện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Nhấn nút mở Use-case “Báo cáo tồn kho”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Chọn thời gian thống kê.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Nhấn nút thông kê.</w:t>
      </w:r>
    </w:p>
    <w:p w:rsidR="008579AC" w:rsidRPr="00813323" w:rsidRDefault="008579AC" w:rsidP="00646943">
      <w:pPr>
        <w:pStyle w:val="ListParagraph"/>
        <w:numPr>
          <w:ilvl w:val="0"/>
          <w:numId w:val="23"/>
        </w:numPr>
        <w:rPr>
          <w:lang w:val="en-US"/>
        </w:rPr>
      </w:pPr>
      <w:r w:rsidRPr="00813323">
        <w:rPr>
          <w:lang w:val="en-US"/>
        </w:rPr>
        <w:t>Hiển thị kết quả thống kê.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Các yêu cầu đặc biệt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</w:pPr>
      <w:r w:rsidRPr="00813323">
        <w:t>Quản lý đã đăng nhập thành công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thay đổi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ind w:firstLine="720"/>
        <w:rPr>
          <w:lang w:val="en-US"/>
        </w:rPr>
      </w:pPr>
    </w:p>
    <w:p w:rsidR="008579AC" w:rsidRPr="00813323" w:rsidRDefault="008579AC" w:rsidP="008579AC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“Báo cáo công nợ”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Lập b</w:t>
      </w:r>
      <w:r w:rsidRPr="00813323">
        <w:rPr>
          <w:lang w:val="en-US"/>
        </w:rPr>
        <w:t>áo cáo công nợ</w:t>
      </w:r>
      <w:r>
        <w:rPr>
          <w:lang w:val="en-US"/>
        </w:rPr>
        <w:t xml:space="preserve"> của các khách hàng thân thiết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Dòng sự kiện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Nhấn nút mở Use-case “Báo cáo tồn kho”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Chọn thời gian thống kê.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Nhấn nút thông kê.</w:t>
      </w:r>
    </w:p>
    <w:p w:rsidR="008579AC" w:rsidRPr="00813323" w:rsidRDefault="008579AC" w:rsidP="00646943">
      <w:pPr>
        <w:pStyle w:val="ListParagraph"/>
        <w:numPr>
          <w:ilvl w:val="0"/>
          <w:numId w:val="24"/>
        </w:numPr>
        <w:rPr>
          <w:lang w:val="en-US"/>
        </w:rPr>
      </w:pPr>
      <w:r w:rsidRPr="00813323">
        <w:rPr>
          <w:lang w:val="en-US"/>
        </w:rPr>
        <w:t>Hiển thị kết quả thống kê.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Các yêu cầu đặc biệt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</w:pPr>
      <w:r w:rsidRPr="00813323">
        <w:t>Quản lý đã đăng nhập thành công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thay đổi.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lastRenderedPageBreak/>
        <w:t>Điểm mở rộng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2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Đặc tả Use-case “Tra cứu tài khoản”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t>Tóm tắt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Người dùng : Quản lý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Tra cứu tài khoản nhân viên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Dòng sự kiện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Dòng sự kiện chính</w:t>
      </w:r>
    </w:p>
    <w:p w:rsidR="008579AC" w:rsidRPr="00813323" w:rsidRDefault="008579AC" w:rsidP="00646943">
      <w:pPr>
        <w:pStyle w:val="ListParagraph"/>
        <w:numPr>
          <w:ilvl w:val="0"/>
          <w:numId w:val="25"/>
        </w:numPr>
        <w:rPr>
          <w:lang w:val="en-US"/>
        </w:rPr>
      </w:pPr>
      <w:r w:rsidRPr="00813323">
        <w:rPr>
          <w:lang w:val="en-US"/>
        </w:rPr>
        <w:t>Điển thông tin tài khoản cần tra.</w:t>
      </w:r>
    </w:p>
    <w:p w:rsidR="008579AC" w:rsidRPr="00813323" w:rsidRDefault="008579AC" w:rsidP="00646943">
      <w:pPr>
        <w:pStyle w:val="ListParagraph"/>
        <w:numPr>
          <w:ilvl w:val="0"/>
          <w:numId w:val="25"/>
        </w:numPr>
        <w:rPr>
          <w:lang w:val="en-US"/>
        </w:rPr>
      </w:pPr>
      <w:r w:rsidRPr="00813323">
        <w:rPr>
          <w:lang w:val="en-US"/>
        </w:rPr>
        <w:t>Hiển thị các tài khoản có thông tin liên quan.</w:t>
      </w:r>
    </w:p>
    <w:p w:rsidR="008579AC" w:rsidRPr="00813323" w:rsidRDefault="008579AC" w:rsidP="008579AC">
      <w:pPr>
        <w:pStyle w:val="Heading4"/>
        <w:spacing w:line="360" w:lineRule="auto"/>
        <w:jc w:val="both"/>
        <w:rPr>
          <w:lang w:val="en-US"/>
        </w:rPr>
      </w:pPr>
      <w:r w:rsidRPr="00813323">
        <w:t>Các dòng sự kiện khác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Các yêu cầu đặc biệt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 w:rsidRPr="00813323">
        <w:rPr>
          <w:lang w:val="en-US"/>
        </w:rPr>
        <w:t>Không có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t>Trạng thái hệ thống khi bắt đầu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</w:pPr>
      <w:r w:rsidRPr="00813323">
        <w:t>Quản lý đã đăng nhập thành công</w:t>
      </w:r>
    </w:p>
    <w:p w:rsidR="008579AC" w:rsidRPr="00813323" w:rsidRDefault="008579AC" w:rsidP="008579AC">
      <w:pPr>
        <w:pStyle w:val="Heading3"/>
        <w:spacing w:line="360" w:lineRule="auto"/>
        <w:jc w:val="both"/>
      </w:pPr>
      <w:r w:rsidRPr="00813323">
        <w:rPr>
          <w:lang w:val="en-US"/>
        </w:rPr>
        <w:t>Trạng thái hệ thống sau khi thực hiện Use-case</w:t>
      </w:r>
    </w:p>
    <w:p w:rsidR="008579AC" w:rsidRPr="00813323" w:rsidRDefault="008579AC" w:rsidP="0064694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Không thay đổi.</w:t>
      </w:r>
    </w:p>
    <w:p w:rsidR="008579AC" w:rsidRPr="00813323" w:rsidRDefault="008579AC" w:rsidP="008579AC">
      <w:pPr>
        <w:pStyle w:val="Heading3"/>
        <w:spacing w:line="360" w:lineRule="auto"/>
        <w:jc w:val="both"/>
        <w:rPr>
          <w:lang w:val="en-US"/>
        </w:rPr>
      </w:pPr>
      <w:r w:rsidRPr="00813323">
        <w:rPr>
          <w:lang w:val="en-US"/>
        </w:rPr>
        <w:t>Điểm mở rộng</w:t>
      </w:r>
    </w:p>
    <w:p w:rsidR="008579AC" w:rsidRPr="00662D72" w:rsidRDefault="008579AC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813323">
        <w:rPr>
          <w:lang w:val="en-US"/>
        </w:rPr>
        <w:t>Không có</w:t>
      </w:r>
    </w:p>
    <w:p w:rsidR="009832E4" w:rsidRDefault="009832E4" w:rsidP="009832E4">
      <w:pPr>
        <w:pStyle w:val="Heading2"/>
        <w:rPr>
          <w:lang w:val="en-US"/>
        </w:rPr>
      </w:pPr>
      <w:r>
        <w:rPr>
          <w:lang w:val="en-US"/>
        </w:rPr>
        <w:t>Đặc tả Use-case “Cập nhật quy định”</w:t>
      </w:r>
      <w:r w:rsidRPr="00F84494">
        <w:rPr>
          <w:lang w:val="en-US"/>
        </w:rPr>
        <w:t xml:space="preserve"> 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Tóm tắt</w:t>
      </w:r>
    </w:p>
    <w:p w:rsidR="009832E4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các quy định ràng buộc của ứng dụng.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Dòng sự kiện</w:t>
      </w:r>
    </w:p>
    <w:p w:rsidR="009832E4" w:rsidRDefault="009832E4" w:rsidP="009832E4">
      <w:pPr>
        <w:pStyle w:val="Heading4"/>
        <w:rPr>
          <w:lang w:val="en-US"/>
        </w:rPr>
      </w:pPr>
      <w:r>
        <w:rPr>
          <w:lang w:val="en-US"/>
        </w:rPr>
        <w:t>Dòng sự kiện chính</w:t>
      </w:r>
    </w:p>
    <w:p w:rsidR="009832E4" w:rsidRDefault="004E7231" w:rsidP="00646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Mở bảng quy định.</w:t>
      </w:r>
    </w:p>
    <w:p w:rsidR="004E7231" w:rsidRDefault="004E7231" w:rsidP="00646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Cập nhật các quy định.</w:t>
      </w:r>
    </w:p>
    <w:p w:rsidR="004E7231" w:rsidRPr="009832E4" w:rsidRDefault="004E7231" w:rsidP="00646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Nhấn nút lưu lại các quy định sau khi cập nhật.</w:t>
      </w:r>
    </w:p>
    <w:p w:rsidR="009832E4" w:rsidRDefault="009832E4" w:rsidP="009832E4">
      <w:pPr>
        <w:pStyle w:val="Heading4"/>
        <w:rPr>
          <w:lang w:val="en-US"/>
        </w:rPr>
      </w:pPr>
      <w:r>
        <w:rPr>
          <w:lang w:val="en-US"/>
        </w:rPr>
        <w:t>Các dòng sự kiện khác</w:t>
      </w:r>
    </w:p>
    <w:p w:rsidR="009832E4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Các yêu cầu đặc biệt</w:t>
      </w:r>
    </w:p>
    <w:p w:rsidR="009832E4" w:rsidRPr="00662D72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có.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Trạng thái hệ thống khi bắt đầu thực hiện Use-case</w:t>
      </w:r>
    </w:p>
    <w:p w:rsidR="009832E4" w:rsidRPr="00662D72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 thành công với tài khoả</w:t>
      </w:r>
      <w:r w:rsidR="004E7231">
        <w:rPr>
          <w:lang w:val="en-US"/>
        </w:rPr>
        <w:t xml:space="preserve">n có phân quyền </w:t>
      </w:r>
      <w:r>
        <w:rPr>
          <w:lang w:val="en-US"/>
        </w:rPr>
        <w:t>Quản lý.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9832E4" w:rsidRPr="00662D72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thay đổi.</w:t>
      </w:r>
    </w:p>
    <w:p w:rsidR="009832E4" w:rsidRDefault="009832E4" w:rsidP="009832E4">
      <w:pPr>
        <w:pStyle w:val="Heading3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662D72" w:rsidRPr="004E7231" w:rsidRDefault="009832E4" w:rsidP="00646943">
      <w:pPr>
        <w:pStyle w:val="ListParagraph"/>
        <w:numPr>
          <w:ilvl w:val="0"/>
          <w:numId w:val="4"/>
        </w:numPr>
        <w:rPr>
          <w:lang w:val="en-US"/>
        </w:rPr>
      </w:pPr>
      <w:r w:rsidRPr="004E7231">
        <w:rPr>
          <w:lang w:val="en-US"/>
        </w:rPr>
        <w:t>Không có.</w:t>
      </w:r>
    </w:p>
    <w:sectPr w:rsidR="00662D72" w:rsidRPr="004E7231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FB7" w:rsidRDefault="00AE4FB7">
      <w:r>
        <w:separator/>
      </w:r>
    </w:p>
  </w:endnote>
  <w:endnote w:type="continuationSeparator" w:id="0">
    <w:p w:rsidR="00AE4FB7" w:rsidRDefault="00AE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7BF" w:rsidRDefault="00AA77BF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A77B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AA77BF" w:rsidRPr="007A1DE8" w:rsidRDefault="00AA77BF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AA77BF" w:rsidRPr="00B871C5" w:rsidRDefault="00AA77B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40879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AA77BF" w:rsidRDefault="00AA7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FB7" w:rsidRDefault="00AE4FB7">
      <w:r>
        <w:separator/>
      </w:r>
    </w:p>
  </w:footnote>
  <w:footnote w:type="continuationSeparator" w:id="0">
    <w:p w:rsidR="00AE4FB7" w:rsidRDefault="00AE4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7BF" w:rsidRDefault="00AA77BF" w:rsidP="00FC77E2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8FBB3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A77BF" w:rsidRDefault="00AA77BF" w:rsidP="00FC77E2">
    <w:pPr>
      <w:pStyle w:val="Title"/>
      <w:rPr>
        <w:lang w:val="en-US"/>
      </w:rPr>
    </w:pPr>
  </w:p>
  <w:p w:rsidR="00AA77BF" w:rsidRPr="003B1A2B" w:rsidRDefault="00AA77BF" w:rsidP="00FC77E2">
    <w:pPr>
      <w:rPr>
        <w:lang w:val="en-US"/>
      </w:rPr>
    </w:pPr>
  </w:p>
  <w:p w:rsidR="00AA77BF" w:rsidRPr="00F53DBB" w:rsidRDefault="00AA77BF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AA77BF" w:rsidRPr="0040293A" w:rsidRDefault="00AA77BF" w:rsidP="00FC77E2">
    <w:pPr>
      <w:pStyle w:val="Header"/>
      <w:rPr>
        <w:rFonts w:eastAsia="Tahoma"/>
      </w:rPr>
    </w:pPr>
  </w:p>
  <w:p w:rsidR="00AA77BF" w:rsidRPr="00FC77E2" w:rsidRDefault="00AA77BF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7BF" w:rsidRDefault="00AA77BF">
    <w:r w:rsidRPr="004257CD">
      <w:rPr>
        <w:noProof/>
        <w:lang w:val="en-US" w:eastAsia="ja-JP"/>
      </w:rPr>
      <w:drawing>
        <wp:anchor distT="0" distB="0" distL="114300" distR="114300" simplePos="0" relativeHeight="251657728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A77BF" w:rsidTr="008D3541">
      <w:tc>
        <w:tcPr>
          <w:tcW w:w="6623" w:type="dxa"/>
          <w:shd w:val="clear" w:color="auto" w:fill="auto"/>
        </w:tcPr>
        <w:p w:rsidR="00AA77BF" w:rsidRPr="008D3541" w:rsidRDefault="00AA77BF" w:rsidP="006172B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nhà sách</w:t>
          </w:r>
        </w:p>
      </w:tc>
      <w:tc>
        <w:tcPr>
          <w:tcW w:w="2845" w:type="dxa"/>
          <w:shd w:val="clear" w:color="auto" w:fill="auto"/>
        </w:tcPr>
        <w:p w:rsidR="00AA77BF" w:rsidRPr="008D3541" w:rsidRDefault="00AA77BF" w:rsidP="006172B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1.1</w:t>
          </w:r>
        </w:p>
      </w:tc>
    </w:tr>
    <w:tr w:rsidR="00AA77BF" w:rsidTr="008D3541">
      <w:tc>
        <w:tcPr>
          <w:tcW w:w="6623" w:type="dxa"/>
          <w:shd w:val="clear" w:color="auto" w:fill="auto"/>
        </w:tcPr>
        <w:p w:rsidR="00AA77BF" w:rsidRPr="008D3541" w:rsidRDefault="00AA77B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AA77BF" w:rsidRPr="008D3541" w:rsidRDefault="00AA77BF" w:rsidP="006172B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3/1/2017</w:t>
          </w:r>
        </w:p>
      </w:tc>
    </w:tr>
  </w:tbl>
  <w:p w:rsidR="00AA77BF" w:rsidRPr="007A1DE8" w:rsidRDefault="00AA77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BB6AC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07219A"/>
    <w:multiLevelType w:val="hybridMultilevel"/>
    <w:tmpl w:val="82E8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A5B94"/>
    <w:multiLevelType w:val="hybridMultilevel"/>
    <w:tmpl w:val="B8EA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F53"/>
    <w:multiLevelType w:val="hybridMultilevel"/>
    <w:tmpl w:val="AE989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90CFA"/>
    <w:multiLevelType w:val="hybridMultilevel"/>
    <w:tmpl w:val="D33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050BF"/>
    <w:multiLevelType w:val="hybridMultilevel"/>
    <w:tmpl w:val="084454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67882"/>
    <w:multiLevelType w:val="hybridMultilevel"/>
    <w:tmpl w:val="11C8A466"/>
    <w:lvl w:ilvl="0" w:tplc="36ACF0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C3992"/>
    <w:multiLevelType w:val="hybridMultilevel"/>
    <w:tmpl w:val="1612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41B72"/>
    <w:multiLevelType w:val="hybridMultilevel"/>
    <w:tmpl w:val="2858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41FC7"/>
    <w:multiLevelType w:val="hybridMultilevel"/>
    <w:tmpl w:val="B200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C6910"/>
    <w:multiLevelType w:val="hybridMultilevel"/>
    <w:tmpl w:val="B4B2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4A0C6D"/>
    <w:multiLevelType w:val="hybridMultilevel"/>
    <w:tmpl w:val="A920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575C4"/>
    <w:multiLevelType w:val="hybridMultilevel"/>
    <w:tmpl w:val="8278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2B0CD6"/>
    <w:multiLevelType w:val="hybridMultilevel"/>
    <w:tmpl w:val="6A7EE258"/>
    <w:lvl w:ilvl="0" w:tplc="BAC255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91EE0"/>
    <w:multiLevelType w:val="hybridMultilevel"/>
    <w:tmpl w:val="8124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2321A"/>
    <w:multiLevelType w:val="hybridMultilevel"/>
    <w:tmpl w:val="7BAE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265D8"/>
    <w:multiLevelType w:val="hybridMultilevel"/>
    <w:tmpl w:val="B900A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390753"/>
    <w:multiLevelType w:val="hybridMultilevel"/>
    <w:tmpl w:val="5BAC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1549E"/>
    <w:multiLevelType w:val="hybridMultilevel"/>
    <w:tmpl w:val="F78AF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82352"/>
    <w:multiLevelType w:val="hybridMultilevel"/>
    <w:tmpl w:val="80A4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743F9"/>
    <w:multiLevelType w:val="hybridMultilevel"/>
    <w:tmpl w:val="F9BA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B42FA"/>
    <w:multiLevelType w:val="hybridMultilevel"/>
    <w:tmpl w:val="5054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16AAA"/>
    <w:multiLevelType w:val="hybridMultilevel"/>
    <w:tmpl w:val="724C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91C4B"/>
    <w:multiLevelType w:val="hybridMultilevel"/>
    <w:tmpl w:val="0F0E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DF03D8"/>
    <w:multiLevelType w:val="hybridMultilevel"/>
    <w:tmpl w:val="62BAE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33C4A"/>
    <w:multiLevelType w:val="hybridMultilevel"/>
    <w:tmpl w:val="4DF4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255EE1"/>
    <w:multiLevelType w:val="hybridMultilevel"/>
    <w:tmpl w:val="5C464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A0081E"/>
    <w:multiLevelType w:val="hybridMultilevel"/>
    <w:tmpl w:val="32AC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5AB40321"/>
    <w:multiLevelType w:val="hybridMultilevel"/>
    <w:tmpl w:val="6052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1F77D5"/>
    <w:multiLevelType w:val="hybridMultilevel"/>
    <w:tmpl w:val="FBBE3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054BD7"/>
    <w:multiLevelType w:val="hybridMultilevel"/>
    <w:tmpl w:val="B0D6B320"/>
    <w:lvl w:ilvl="0" w:tplc="9006B1B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BA66C6"/>
    <w:multiLevelType w:val="hybridMultilevel"/>
    <w:tmpl w:val="8EC4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6336A"/>
    <w:multiLevelType w:val="hybridMultilevel"/>
    <w:tmpl w:val="85A6C652"/>
    <w:lvl w:ilvl="0" w:tplc="F6BEA3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61D52"/>
    <w:multiLevelType w:val="hybridMultilevel"/>
    <w:tmpl w:val="F2E8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143BD0"/>
    <w:multiLevelType w:val="hybridMultilevel"/>
    <w:tmpl w:val="EDE2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C94C92"/>
    <w:multiLevelType w:val="hybridMultilevel"/>
    <w:tmpl w:val="8C56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1D3B4E"/>
    <w:multiLevelType w:val="hybridMultilevel"/>
    <w:tmpl w:val="C494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F4DC4"/>
    <w:multiLevelType w:val="hybridMultilevel"/>
    <w:tmpl w:val="3E303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A9075A"/>
    <w:multiLevelType w:val="hybridMultilevel"/>
    <w:tmpl w:val="952E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B2C6F"/>
    <w:multiLevelType w:val="hybridMultilevel"/>
    <w:tmpl w:val="0B90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010AB5"/>
    <w:multiLevelType w:val="hybridMultilevel"/>
    <w:tmpl w:val="0450B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301BF8"/>
    <w:multiLevelType w:val="hybridMultilevel"/>
    <w:tmpl w:val="65D63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62F45"/>
    <w:multiLevelType w:val="hybridMultilevel"/>
    <w:tmpl w:val="473E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E00AD3"/>
    <w:multiLevelType w:val="hybridMultilevel"/>
    <w:tmpl w:val="CB2E5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B43310"/>
    <w:multiLevelType w:val="hybridMultilevel"/>
    <w:tmpl w:val="6B46B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85BB6"/>
    <w:multiLevelType w:val="hybridMultilevel"/>
    <w:tmpl w:val="ED78A59E"/>
    <w:lvl w:ilvl="0" w:tplc="B17EB3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4D03454">
      <w:start w:val="1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3A3ED13C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E9744B"/>
    <w:multiLevelType w:val="hybridMultilevel"/>
    <w:tmpl w:val="A7F28342"/>
    <w:lvl w:ilvl="0" w:tplc="B3C2AA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7"/>
  </w:num>
  <w:num w:numId="4">
    <w:abstractNumId w:val="13"/>
  </w:num>
  <w:num w:numId="5">
    <w:abstractNumId w:val="31"/>
  </w:num>
  <w:num w:numId="6">
    <w:abstractNumId w:val="9"/>
  </w:num>
  <w:num w:numId="7">
    <w:abstractNumId w:val="36"/>
  </w:num>
  <w:num w:numId="8">
    <w:abstractNumId w:val="22"/>
  </w:num>
  <w:num w:numId="9">
    <w:abstractNumId w:val="39"/>
  </w:num>
  <w:num w:numId="10">
    <w:abstractNumId w:val="23"/>
  </w:num>
  <w:num w:numId="11">
    <w:abstractNumId w:val="40"/>
  </w:num>
  <w:num w:numId="12">
    <w:abstractNumId w:val="32"/>
  </w:num>
  <w:num w:numId="13">
    <w:abstractNumId w:val="2"/>
  </w:num>
  <w:num w:numId="14">
    <w:abstractNumId w:val="35"/>
  </w:num>
  <w:num w:numId="15">
    <w:abstractNumId w:val="4"/>
  </w:num>
  <w:num w:numId="16">
    <w:abstractNumId w:val="47"/>
  </w:num>
  <w:num w:numId="17">
    <w:abstractNumId w:val="14"/>
  </w:num>
  <w:num w:numId="18">
    <w:abstractNumId w:val="33"/>
  </w:num>
  <w:num w:numId="19">
    <w:abstractNumId w:val="41"/>
  </w:num>
  <w:num w:numId="20">
    <w:abstractNumId w:val="26"/>
  </w:num>
  <w:num w:numId="21">
    <w:abstractNumId w:val="1"/>
  </w:num>
  <w:num w:numId="22">
    <w:abstractNumId w:val="6"/>
  </w:num>
  <w:num w:numId="23">
    <w:abstractNumId w:val="45"/>
  </w:num>
  <w:num w:numId="24">
    <w:abstractNumId w:val="5"/>
  </w:num>
  <w:num w:numId="25">
    <w:abstractNumId w:val="29"/>
  </w:num>
  <w:num w:numId="26">
    <w:abstractNumId w:val="10"/>
  </w:num>
  <w:num w:numId="27">
    <w:abstractNumId w:val="11"/>
  </w:num>
  <w:num w:numId="28">
    <w:abstractNumId w:val="24"/>
  </w:num>
  <w:num w:numId="29">
    <w:abstractNumId w:val="3"/>
  </w:num>
  <w:num w:numId="30">
    <w:abstractNumId w:val="16"/>
  </w:num>
  <w:num w:numId="31">
    <w:abstractNumId w:val="46"/>
  </w:num>
  <w:num w:numId="32">
    <w:abstractNumId w:val="21"/>
  </w:num>
  <w:num w:numId="33">
    <w:abstractNumId w:val="12"/>
  </w:num>
  <w:num w:numId="34">
    <w:abstractNumId w:val="25"/>
  </w:num>
  <w:num w:numId="35">
    <w:abstractNumId w:val="20"/>
  </w:num>
  <w:num w:numId="36">
    <w:abstractNumId w:val="30"/>
  </w:num>
  <w:num w:numId="37">
    <w:abstractNumId w:val="43"/>
  </w:num>
  <w:num w:numId="38">
    <w:abstractNumId w:val="37"/>
  </w:num>
  <w:num w:numId="39">
    <w:abstractNumId w:val="15"/>
  </w:num>
  <w:num w:numId="40">
    <w:abstractNumId w:val="18"/>
  </w:num>
  <w:num w:numId="41">
    <w:abstractNumId w:val="34"/>
  </w:num>
  <w:num w:numId="42">
    <w:abstractNumId w:val="19"/>
  </w:num>
  <w:num w:numId="43">
    <w:abstractNumId w:val="27"/>
  </w:num>
  <w:num w:numId="44">
    <w:abstractNumId w:val="17"/>
  </w:num>
  <w:num w:numId="45">
    <w:abstractNumId w:val="42"/>
  </w:num>
  <w:num w:numId="46">
    <w:abstractNumId w:val="44"/>
  </w:num>
  <w:num w:numId="47">
    <w:abstractNumId w:val="38"/>
  </w:num>
  <w:num w:numId="48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30913"/>
    <w:rsid w:val="000519D9"/>
    <w:rsid w:val="000860D8"/>
    <w:rsid w:val="00093D11"/>
    <w:rsid w:val="000C0CA8"/>
    <w:rsid w:val="001822D5"/>
    <w:rsid w:val="00185356"/>
    <w:rsid w:val="001A4721"/>
    <w:rsid w:val="002160F2"/>
    <w:rsid w:val="00217A5C"/>
    <w:rsid w:val="00221A67"/>
    <w:rsid w:val="002806E5"/>
    <w:rsid w:val="00296971"/>
    <w:rsid w:val="00301562"/>
    <w:rsid w:val="0031511D"/>
    <w:rsid w:val="003548A8"/>
    <w:rsid w:val="003701D7"/>
    <w:rsid w:val="00372480"/>
    <w:rsid w:val="003747E6"/>
    <w:rsid w:val="003A2D1C"/>
    <w:rsid w:val="003A317A"/>
    <w:rsid w:val="003B0A9B"/>
    <w:rsid w:val="003C469A"/>
    <w:rsid w:val="004164CD"/>
    <w:rsid w:val="004176B5"/>
    <w:rsid w:val="004209A5"/>
    <w:rsid w:val="00435847"/>
    <w:rsid w:val="004670EA"/>
    <w:rsid w:val="004955C9"/>
    <w:rsid w:val="004B7CC9"/>
    <w:rsid w:val="004E4257"/>
    <w:rsid w:val="004E7231"/>
    <w:rsid w:val="005103AA"/>
    <w:rsid w:val="0053062A"/>
    <w:rsid w:val="00541D59"/>
    <w:rsid w:val="00575F91"/>
    <w:rsid w:val="005802A5"/>
    <w:rsid w:val="005F5D4B"/>
    <w:rsid w:val="0060493B"/>
    <w:rsid w:val="006172B4"/>
    <w:rsid w:val="006257BE"/>
    <w:rsid w:val="00646943"/>
    <w:rsid w:val="00662D72"/>
    <w:rsid w:val="006664C8"/>
    <w:rsid w:val="006855DC"/>
    <w:rsid w:val="006A0868"/>
    <w:rsid w:val="006C2C3E"/>
    <w:rsid w:val="006C4C2A"/>
    <w:rsid w:val="006D1692"/>
    <w:rsid w:val="006E2567"/>
    <w:rsid w:val="006E420F"/>
    <w:rsid w:val="006E56E2"/>
    <w:rsid w:val="006F5833"/>
    <w:rsid w:val="007338F6"/>
    <w:rsid w:val="00754C73"/>
    <w:rsid w:val="007A1DE8"/>
    <w:rsid w:val="007B5048"/>
    <w:rsid w:val="007F21C9"/>
    <w:rsid w:val="0080587B"/>
    <w:rsid w:val="008243D9"/>
    <w:rsid w:val="00840879"/>
    <w:rsid w:val="008579AC"/>
    <w:rsid w:val="008A245C"/>
    <w:rsid w:val="008C2E3A"/>
    <w:rsid w:val="008D3541"/>
    <w:rsid w:val="00902910"/>
    <w:rsid w:val="009047FC"/>
    <w:rsid w:val="00920235"/>
    <w:rsid w:val="00926B91"/>
    <w:rsid w:val="009274D4"/>
    <w:rsid w:val="00933108"/>
    <w:rsid w:val="00937BB8"/>
    <w:rsid w:val="009507BA"/>
    <w:rsid w:val="0096372B"/>
    <w:rsid w:val="00965BA0"/>
    <w:rsid w:val="009832E4"/>
    <w:rsid w:val="00984338"/>
    <w:rsid w:val="0099744F"/>
    <w:rsid w:val="009B2AFC"/>
    <w:rsid w:val="009B4DE6"/>
    <w:rsid w:val="009F47F5"/>
    <w:rsid w:val="00A11FF1"/>
    <w:rsid w:val="00A23833"/>
    <w:rsid w:val="00A544E7"/>
    <w:rsid w:val="00A638EF"/>
    <w:rsid w:val="00A806F2"/>
    <w:rsid w:val="00AA77BF"/>
    <w:rsid w:val="00AB34E8"/>
    <w:rsid w:val="00AC3388"/>
    <w:rsid w:val="00AE4FB7"/>
    <w:rsid w:val="00B07BF9"/>
    <w:rsid w:val="00B1776A"/>
    <w:rsid w:val="00B3155E"/>
    <w:rsid w:val="00B60E4E"/>
    <w:rsid w:val="00B8634F"/>
    <w:rsid w:val="00B871C5"/>
    <w:rsid w:val="00BB5444"/>
    <w:rsid w:val="00BC1ED0"/>
    <w:rsid w:val="00BC6AF3"/>
    <w:rsid w:val="00C1619A"/>
    <w:rsid w:val="00C26F27"/>
    <w:rsid w:val="00C4223E"/>
    <w:rsid w:val="00C74D6D"/>
    <w:rsid w:val="00CA52C8"/>
    <w:rsid w:val="00CB5FD8"/>
    <w:rsid w:val="00CF3146"/>
    <w:rsid w:val="00D03638"/>
    <w:rsid w:val="00D234F3"/>
    <w:rsid w:val="00D473D7"/>
    <w:rsid w:val="00D532D0"/>
    <w:rsid w:val="00DA2A6D"/>
    <w:rsid w:val="00DA67CC"/>
    <w:rsid w:val="00DC363E"/>
    <w:rsid w:val="00DC6BF2"/>
    <w:rsid w:val="00DD57E3"/>
    <w:rsid w:val="00E04CA8"/>
    <w:rsid w:val="00E454AF"/>
    <w:rsid w:val="00E93E49"/>
    <w:rsid w:val="00E95D0C"/>
    <w:rsid w:val="00F2302A"/>
    <w:rsid w:val="00F769BB"/>
    <w:rsid w:val="00F84494"/>
    <w:rsid w:val="00F8522E"/>
    <w:rsid w:val="00FA0831"/>
    <w:rsid w:val="00FA2327"/>
    <w:rsid w:val="00FA5C37"/>
    <w:rsid w:val="00FB3FFD"/>
    <w:rsid w:val="00FB51AB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BA8AEE-467C-4010-90DD-DCAF88A0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9047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A245C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8A245C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8A245C"/>
    <w:rPr>
      <w:rFonts w:ascii="Arial" w:hAnsi="Arial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1130</TotalTime>
  <Pages>30</Pages>
  <Words>4080</Words>
  <Characters>23261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27287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38</cp:revision>
  <cp:lastPrinted>2013-12-07T15:57:00Z</cp:lastPrinted>
  <dcterms:created xsi:type="dcterms:W3CDTF">2013-10-13T11:06:00Z</dcterms:created>
  <dcterms:modified xsi:type="dcterms:W3CDTF">2017-02-05T04:27:00Z</dcterms:modified>
</cp:coreProperties>
</file>