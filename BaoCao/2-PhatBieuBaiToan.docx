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Phát biểu bài toán </w:t>
      </w:r>
      <w:r w:rsidR="00F7047C">
        <w:rPr>
          <w:color w:val="0000FF"/>
          <w:lang w:val="en-US"/>
        </w:rPr>
        <w:t xml:space="preserve">Quản lý </w:t>
      </w:r>
      <w:r w:rsidR="00795B0E">
        <w:rPr>
          <w:color w:val="0000FF"/>
          <w:lang w:val="en-US"/>
        </w:rPr>
        <w:t>nhà</w:t>
      </w:r>
      <w:r w:rsidR="00F7047C">
        <w:rPr>
          <w:color w:val="0000FF"/>
          <w:lang w:val="en-US"/>
        </w:rPr>
        <w:t xml:space="preserve">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7047C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F7047C" w:rsidRDefault="00F7047C" w:rsidP="00F7047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 – Tô Chính Tín</w:t>
      </w:r>
    </w:p>
    <w:p w:rsidR="00F7047C" w:rsidRPr="00F7047C" w:rsidRDefault="00F7047C" w:rsidP="00F7047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F7047C" w:rsidRPr="00F7047C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 – Huỳnh Chí Phong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047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047C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E14D0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Khảo sát và tiếp nhận yêu cầu lần 1</w:t>
            </w:r>
            <w:bookmarkStart w:id="0" w:name="_GoBack"/>
            <w:bookmarkEnd w:id="0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F7047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Tô Chính Tín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Default="00D234F3">
      <w:pPr>
        <w:jc w:val="both"/>
        <w:rPr>
          <w:lang w:val="en-US"/>
        </w:rPr>
      </w:pPr>
    </w:p>
    <w:p w:rsidR="00F7047C" w:rsidRDefault="00F7047C" w:rsidP="00F7047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Khảo sát hiện trạng:</w:t>
      </w:r>
    </w:p>
    <w:p w:rsidR="00F7047C" w:rsidRDefault="00D11BA9" w:rsidP="00F704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Nhu cầu: C</w:t>
      </w:r>
      <w:r w:rsidR="00F7047C">
        <w:rPr>
          <w:lang w:val="en-US"/>
        </w:rPr>
        <w:t>ác cửa hàng sách</w:t>
      </w:r>
      <w:r>
        <w:rPr>
          <w:lang w:val="en-US"/>
        </w:rPr>
        <w:t xml:space="preserve"> cần</w:t>
      </w:r>
      <w:r w:rsidR="00F7047C">
        <w:rPr>
          <w:lang w:val="en-US"/>
        </w:rPr>
        <w:t xml:space="preserve"> 1 giải pháp giúp họ có thể quản lý các đầu sách và bán sách cho khách hàng.</w:t>
      </w:r>
    </w:p>
    <w:p w:rsidR="00F7047C" w:rsidRDefault="00D11BA9" w:rsidP="00F7047C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Hiện trạng: </w:t>
      </w:r>
      <w:r w:rsidR="00F7047C">
        <w:rPr>
          <w:lang w:val="en-US"/>
        </w:rPr>
        <w:t xml:space="preserve">Đơn vị là 1 cửa hàng sách bán lẻ, sử dụng sổ tay và trí nhớ của cá nhân </w:t>
      </w:r>
      <w:r w:rsidR="00A43901">
        <w:rPr>
          <w:lang w:val="en-US"/>
        </w:rPr>
        <w:t>con người để nhớ tất cả các đầu sách và giá bán. Hoặc chỉ có thể dùng các tài liệu Excel để quản lý 1 cách cơ bản.</w:t>
      </w:r>
    </w:p>
    <w:p w:rsidR="00A43901" w:rsidRDefault="00D11BA9" w:rsidP="00A4390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Công nghệ đang sử dụng: </w:t>
      </w:r>
      <w:r w:rsidR="00A43901">
        <w:rPr>
          <w:lang w:val="en-US"/>
        </w:rPr>
        <w:t>Microsoft Excel hoặc không sử dụng công nghệ thông tin.</w:t>
      </w:r>
    </w:p>
    <w:p w:rsidR="00A43901" w:rsidRDefault="00A43901" w:rsidP="00A43901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Hạn chế</w:t>
      </w:r>
      <w:r w:rsidR="00D11BA9">
        <w:rPr>
          <w:lang w:val="en-US"/>
        </w:rPr>
        <w:t xml:space="preserve"> những phần mềm hiện có</w:t>
      </w:r>
      <w:r>
        <w:rPr>
          <w:lang w:val="en-US"/>
        </w:rPr>
        <w:t>: Không có ứng dụng chuyên biệt cho cả 2 việc bán sách và quản lý.</w:t>
      </w:r>
    </w:p>
    <w:p w:rsidR="00652CD0" w:rsidRDefault="00A43901" w:rsidP="00652CD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Yêu cầu</w:t>
      </w:r>
      <w:r w:rsidR="00652CD0">
        <w:rPr>
          <w:lang w:val="en-US"/>
        </w:rPr>
        <w:t xml:space="preserve"> hệ thống:</w:t>
      </w:r>
    </w:p>
    <w:p w:rsidR="00D11BA9" w:rsidRPr="00D11BA9" w:rsidRDefault="00652CD0" w:rsidP="00D11BA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Hỗ trợ thêm/xóa/sửa sách và thông tin sách</w:t>
      </w:r>
      <w:r w:rsidR="00D11BA9">
        <w:rPr>
          <w:lang w:val="en-US"/>
        </w:rPr>
        <w:t xml:space="preserve">. </w:t>
      </w:r>
      <w:r w:rsidR="00D11BA9" w:rsidRPr="00D11BA9">
        <w:rPr>
          <w:lang w:val="en-US"/>
        </w:rPr>
        <w:t>Nhập sách.</w:t>
      </w:r>
    </w:p>
    <w:p w:rsidR="00652CD0" w:rsidRDefault="00652CD0" w:rsidP="00652CD0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Hỗ trợ phân loại, tác giả của từng đầu sách</w:t>
      </w:r>
      <w:r w:rsidR="00D11BA9">
        <w:rPr>
          <w:lang w:val="en-US"/>
        </w:rPr>
        <w:t>.</w:t>
      </w:r>
    </w:p>
    <w:p w:rsidR="00652CD0" w:rsidRDefault="00652CD0" w:rsidP="00652CD0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Tích hợp hệ thống thanh toán cho cửa hàng.</w:t>
      </w:r>
    </w:p>
    <w:p w:rsidR="00652CD0" w:rsidRDefault="00D11BA9" w:rsidP="00652CD0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Thống kê doanh thu.</w:t>
      </w:r>
    </w:p>
    <w:p w:rsidR="00D11BA9" w:rsidRDefault="00D11BA9" w:rsidP="00D11BA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Quản lý nhân viên.</w:t>
      </w:r>
    </w:p>
    <w:p w:rsidR="00D11BA9" w:rsidRPr="00652CD0" w:rsidRDefault="00D11BA9" w:rsidP="00D11BA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Quản lý khách hàng.</w:t>
      </w:r>
    </w:p>
    <w:sectPr w:rsidR="00D11BA9" w:rsidRPr="00652CD0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119" w:rsidRDefault="00654119">
      <w:r>
        <w:separator/>
      </w:r>
    </w:p>
  </w:endnote>
  <w:endnote w:type="continuationSeparator" w:id="0">
    <w:p w:rsidR="00654119" w:rsidRDefault="00654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6704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14D0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119" w:rsidRDefault="00654119">
      <w:r>
        <w:separator/>
      </w:r>
    </w:p>
  </w:footnote>
  <w:footnote w:type="continuationSeparator" w:id="0">
    <w:p w:rsidR="00654119" w:rsidRDefault="00654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089F1B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 w:eastAsia="ja-JP"/>
      </w:rPr>
      <w:drawing>
        <wp:anchor distT="0" distB="0" distL="114300" distR="114300" simplePos="0" relativeHeight="251657728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val="en-US" w:eastAsia="ja-JP"/>
      </w:rPr>
      <w:drawing>
        <wp:anchor distT="0" distB="0" distL="114300" distR="114300" simplePos="0" relativeHeight="251658752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F7047C" w:rsidP="00E14D0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Quản lý </w:t>
          </w:r>
          <w:r w:rsidR="00E14D09">
            <w:rPr>
              <w:color w:val="0000FF"/>
              <w:lang w:val="en-US"/>
            </w:rPr>
            <w:t>nhà</w:t>
          </w:r>
          <w:r>
            <w:rPr>
              <w:color w:val="0000FF"/>
              <w:lang w:val="en-US"/>
            </w:rPr>
            <w:t xml:space="preserve"> sách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 w:rsidP="00F7047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F7047C">
            <w:rPr>
              <w:color w:val="0000FF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 w:rsidP="00F7047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F7047C">
            <w:rPr>
              <w:color w:val="0000FF"/>
              <w:lang w:val="en-US"/>
            </w:rPr>
            <w:t>2/1/2017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221A67"/>
    <w:rsid w:val="002707EB"/>
    <w:rsid w:val="00301562"/>
    <w:rsid w:val="003058D4"/>
    <w:rsid w:val="0031511D"/>
    <w:rsid w:val="003548A8"/>
    <w:rsid w:val="003701D7"/>
    <w:rsid w:val="003747E6"/>
    <w:rsid w:val="003831D9"/>
    <w:rsid w:val="0040293A"/>
    <w:rsid w:val="004176B5"/>
    <w:rsid w:val="00435847"/>
    <w:rsid w:val="004B7CC9"/>
    <w:rsid w:val="004E21B2"/>
    <w:rsid w:val="004E4257"/>
    <w:rsid w:val="005802A5"/>
    <w:rsid w:val="006257BE"/>
    <w:rsid w:val="00652CD0"/>
    <w:rsid w:val="00654119"/>
    <w:rsid w:val="006855DC"/>
    <w:rsid w:val="006E1FA9"/>
    <w:rsid w:val="006E420F"/>
    <w:rsid w:val="006E56E2"/>
    <w:rsid w:val="007338F6"/>
    <w:rsid w:val="00795B0E"/>
    <w:rsid w:val="007A1DE8"/>
    <w:rsid w:val="007F21C9"/>
    <w:rsid w:val="008243D9"/>
    <w:rsid w:val="00922040"/>
    <w:rsid w:val="00984338"/>
    <w:rsid w:val="0099744F"/>
    <w:rsid w:val="009B2AFC"/>
    <w:rsid w:val="009F47F5"/>
    <w:rsid w:val="00A43901"/>
    <w:rsid w:val="00A544E7"/>
    <w:rsid w:val="00A638EF"/>
    <w:rsid w:val="00A97AD6"/>
    <w:rsid w:val="00B871C5"/>
    <w:rsid w:val="00BB5444"/>
    <w:rsid w:val="00BE4660"/>
    <w:rsid w:val="00C74D6D"/>
    <w:rsid w:val="00CA52C8"/>
    <w:rsid w:val="00CC42BC"/>
    <w:rsid w:val="00D11BA9"/>
    <w:rsid w:val="00D234F3"/>
    <w:rsid w:val="00DA2A6D"/>
    <w:rsid w:val="00DC363E"/>
    <w:rsid w:val="00E14D09"/>
    <w:rsid w:val="00E95D0C"/>
    <w:rsid w:val="00F53DBB"/>
    <w:rsid w:val="00F7047C"/>
    <w:rsid w:val="00FA2327"/>
    <w:rsid w:val="00FB3FFD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F6E9B5D-01CF-4B10-9A6F-6EA7685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F7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54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11</cp:revision>
  <cp:lastPrinted>2000-10-31T04:37:00Z</cp:lastPrinted>
  <dcterms:created xsi:type="dcterms:W3CDTF">2013-10-13T11:06:00Z</dcterms:created>
  <dcterms:modified xsi:type="dcterms:W3CDTF">2017-02-03T05:40:00Z</dcterms:modified>
</cp:coreProperties>
</file>