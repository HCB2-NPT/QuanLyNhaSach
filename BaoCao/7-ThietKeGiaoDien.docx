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48A8" w:rsidRDefault="003548A8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548A8" w:rsidRPr="003548A8" w:rsidRDefault="003548A8" w:rsidP="003548A8">
      <w:pPr>
        <w:rPr>
          <w:lang w:val="en-US"/>
        </w:rPr>
      </w:pPr>
    </w:p>
    <w:p w:rsidR="00D234F3" w:rsidRDefault="00C14AB8" w:rsidP="007A1DE8">
      <w:pPr>
        <w:pStyle w:val="Title"/>
        <w:jc w:val="right"/>
        <w:rPr>
          <w:lang w:val="en-US"/>
        </w:rPr>
      </w:pPr>
      <w:r>
        <w:rPr>
          <w:lang w:val="en-US"/>
        </w:rPr>
        <w:t xml:space="preserve">Thiết kế </w:t>
      </w:r>
      <w:r w:rsidR="00767CB6">
        <w:rPr>
          <w:lang w:val="en-US"/>
        </w:rPr>
        <w:t>giao diện</w:t>
      </w:r>
      <w:r w:rsidR="007A1DE8">
        <w:rPr>
          <w:lang w:val="en-US"/>
        </w:rPr>
        <w:t xml:space="preserve"> </w:t>
      </w:r>
      <w:r w:rsidR="00A007D6">
        <w:rPr>
          <w:color w:val="0000FF"/>
          <w:lang w:val="en-US"/>
        </w:rPr>
        <w:t>Quản lý nhà sách</w:t>
      </w:r>
    </w:p>
    <w:p w:rsidR="007A1DE8" w:rsidRPr="007A1DE8" w:rsidRDefault="007A1DE8" w:rsidP="007A1DE8">
      <w:pPr>
        <w:rPr>
          <w:lang w:val="en-US"/>
        </w:rPr>
      </w:pPr>
    </w:p>
    <w:p w:rsidR="007A1DE8" w:rsidRPr="007A1DE8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  <w:r w:rsidRPr="007A1DE8">
        <w:rPr>
          <w:rFonts w:ascii="Arial" w:hAnsi="Arial"/>
          <w:sz w:val="34"/>
          <w:szCs w:val="30"/>
          <w:lang w:val="en-US"/>
        </w:rPr>
        <w:t xml:space="preserve">Version </w:t>
      </w:r>
      <w:r w:rsidR="00A007D6">
        <w:rPr>
          <w:rFonts w:ascii="Arial" w:hAnsi="Arial"/>
          <w:color w:val="0000FF"/>
          <w:sz w:val="34"/>
          <w:szCs w:val="30"/>
          <w:lang w:val="en-US"/>
        </w:rPr>
        <w:t>1.</w:t>
      </w:r>
      <w:r w:rsidR="00176F22">
        <w:rPr>
          <w:rFonts w:ascii="Arial" w:hAnsi="Arial"/>
          <w:color w:val="0000FF"/>
          <w:sz w:val="34"/>
          <w:szCs w:val="30"/>
          <w:lang w:val="en-US"/>
        </w:rPr>
        <w:t>2</w:t>
      </w:r>
    </w:p>
    <w:p w:rsidR="00D234F3" w:rsidRDefault="00D234F3">
      <w:pPr>
        <w:pStyle w:val="Title"/>
        <w:jc w:val="both"/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Pr="003548A8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3548A8">
        <w:rPr>
          <w:rFonts w:ascii="Arial" w:hAnsi="Arial" w:cs="Arial"/>
          <w:sz w:val="30"/>
          <w:szCs w:val="30"/>
          <w:lang w:val="en-US"/>
        </w:rPr>
        <w:t>Sinh viên thực hiện:</w:t>
      </w:r>
    </w:p>
    <w:p w:rsidR="0061154D" w:rsidRDefault="0061154D" w:rsidP="0061154D">
      <w:pPr>
        <w:jc w:val="center"/>
        <w:rPr>
          <w:rFonts w:ascii="Arial" w:hAnsi="Arial" w:cs="Arial"/>
          <w:color w:val="0000FF"/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>1542255 – Huỳnh Chí Phong</w:t>
      </w:r>
    </w:p>
    <w:p w:rsidR="0061154D" w:rsidRPr="003548A8" w:rsidRDefault="0061154D" w:rsidP="0061154D">
      <w:pPr>
        <w:jc w:val="center"/>
        <w:rPr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>1542276 – Tô Chính Tín</w:t>
      </w:r>
    </w:p>
    <w:p w:rsidR="00DC363E" w:rsidRPr="003548A8" w:rsidRDefault="00DC363E" w:rsidP="003548A8">
      <w:pPr>
        <w:jc w:val="center"/>
        <w:rPr>
          <w:sz w:val="30"/>
          <w:szCs w:val="30"/>
          <w:lang w:val="en-US"/>
        </w:rPr>
        <w:sectPr w:rsidR="00DC363E" w:rsidRPr="003548A8" w:rsidSect="00301562">
          <w:headerReference w:type="default" r:id="rId7"/>
          <w:footerReference w:type="default" r:id="rId8"/>
          <w:pgSz w:w="11907" w:h="16839" w:code="9"/>
          <w:pgMar w:top="1440" w:right="1440" w:bottom="1440" w:left="1440" w:header="720" w:footer="720" w:gutter="0"/>
          <w:cols w:space="720"/>
          <w:vAlign w:val="center"/>
          <w:docGrid w:linePitch="326"/>
        </w:sectPr>
      </w:pPr>
    </w:p>
    <w:p w:rsidR="007A1DE8" w:rsidRPr="007A1DE8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  <w:lang w:val="en-US"/>
        </w:rPr>
      </w:pPr>
      <w:r w:rsidRPr="007A1DE8">
        <w:rPr>
          <w:rFonts w:ascii="Arial" w:eastAsia="SimSun" w:hAnsi="Arial"/>
          <w:b/>
          <w:sz w:val="36"/>
          <w:lang w:val="en-US"/>
        </w:rPr>
        <w:lastRenderedPageBreak/>
        <w:t>Bảng ghi nhận thay đổi tài liệu</w:t>
      </w:r>
      <w:r w:rsidR="0099744F">
        <w:rPr>
          <w:rFonts w:ascii="Arial" w:eastAsia="SimSun" w:hAnsi="Arial"/>
          <w:b/>
          <w:sz w:val="36"/>
          <w:lang w:val="en-US"/>
        </w:rPr>
        <w:t xml:space="preserve"> </w:t>
      </w:r>
    </w:p>
    <w:p w:rsidR="007A1DE8" w:rsidRPr="007A1DE8" w:rsidRDefault="007A1DE8" w:rsidP="007A1DE8">
      <w:pPr>
        <w:jc w:val="both"/>
        <w:rPr>
          <w:rFonts w:eastAsia="SimSun"/>
          <w:lang w:val="en-US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E95D0C" w:rsidRPr="007A1DE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DC363E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 w:rsidR="00E95D0C" w:rsidRPr="000C0CA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3548A8" w:rsidRDefault="00176F22" w:rsidP="00176F22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24</w:t>
            </w:r>
            <w:r w:rsidR="000D77EB"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-US"/>
              </w:rPr>
              <w:t>1</w:t>
            </w:r>
            <w:r w:rsidR="000D77EB">
              <w:rPr>
                <w:rFonts w:eastAsia="SimSun"/>
                <w:color w:val="0000FF"/>
                <w:lang w:val="en-US"/>
              </w:rPr>
              <w:t>/2017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3548A8" w:rsidRDefault="000D77EB" w:rsidP="004176B5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37628A" w:rsidRDefault="000D77EB" w:rsidP="00FA29DE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Phác thảo bố cục giao diện với WPF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3548A8" w:rsidRDefault="000D77EB" w:rsidP="00DC363E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Huỳnh Chí Phong</w:t>
            </w:r>
          </w:p>
        </w:tc>
      </w:tr>
      <w:tr w:rsidR="00E95D0C" w:rsidRPr="007A1DE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D14003" w:rsidP="00176F22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>
              <w:rPr>
                <w:rFonts w:eastAsia="SimSun"/>
                <w:color w:val="365F91" w:themeColor="accent1" w:themeShade="BF"/>
                <w:lang w:val="en-US"/>
              </w:rPr>
              <w:t>27</w:t>
            </w:r>
            <w:r w:rsidR="000D77EB" w:rsidRPr="00FA29DE">
              <w:rPr>
                <w:rFonts w:eastAsia="SimSun"/>
                <w:color w:val="365F91" w:themeColor="accent1" w:themeShade="BF"/>
                <w:lang w:val="en-US"/>
              </w:rPr>
              <w:t>/</w:t>
            </w:r>
            <w:r w:rsidR="00176F22">
              <w:rPr>
                <w:rFonts w:eastAsia="SimSun"/>
                <w:color w:val="365F91" w:themeColor="accent1" w:themeShade="BF"/>
                <w:lang w:val="en-US"/>
              </w:rPr>
              <w:t>1</w:t>
            </w:r>
            <w:r w:rsidR="000D77EB" w:rsidRPr="00FA29DE">
              <w:rPr>
                <w:rFonts w:eastAsia="SimSun"/>
                <w:color w:val="365F91" w:themeColor="accent1" w:themeShade="BF"/>
                <w:lang w:val="en-US"/>
              </w:rPr>
              <w:t>/2017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0D77EB" w:rsidP="004176B5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1.1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FA29DE" w:rsidP="00FA29DE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Đổ màu và thêm hình ảnh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FA29DE" w:rsidP="00FA29DE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Huỳnh Chí Phong</w:t>
            </w:r>
          </w:p>
        </w:tc>
      </w:tr>
      <w:tr w:rsidR="00E95D0C" w:rsidRPr="007A1DE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D14003" w:rsidP="00176F22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>
              <w:rPr>
                <w:rFonts w:eastAsia="SimSun"/>
                <w:color w:val="365F91" w:themeColor="accent1" w:themeShade="BF"/>
                <w:lang w:val="en-US"/>
              </w:rPr>
              <w:t>29</w:t>
            </w:r>
            <w:r w:rsidR="00FA29DE" w:rsidRPr="00FA29DE">
              <w:rPr>
                <w:rFonts w:eastAsia="SimSun"/>
                <w:color w:val="365F91" w:themeColor="accent1" w:themeShade="BF"/>
                <w:lang w:val="en-US"/>
              </w:rPr>
              <w:t>/</w:t>
            </w:r>
            <w:r w:rsidR="00176F22">
              <w:rPr>
                <w:rFonts w:eastAsia="SimSun"/>
                <w:color w:val="365F91" w:themeColor="accent1" w:themeShade="BF"/>
                <w:lang w:val="en-US"/>
              </w:rPr>
              <w:t>1</w:t>
            </w:r>
            <w:r w:rsidR="00FA29DE" w:rsidRPr="00FA29DE">
              <w:rPr>
                <w:rFonts w:eastAsia="SimSun"/>
                <w:color w:val="365F91" w:themeColor="accent1" w:themeShade="BF"/>
                <w:lang w:val="en-US"/>
              </w:rPr>
              <w:t>/2017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FA29DE" w:rsidP="00FA29DE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1.2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176F22" w:rsidP="00176F22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>
              <w:rPr>
                <w:rFonts w:eastAsia="SimSun"/>
                <w:color w:val="365F91" w:themeColor="accent1" w:themeShade="BF"/>
                <w:lang w:val="en-US"/>
              </w:rPr>
              <w:t>Bổ sung</w:t>
            </w:r>
            <w:r w:rsidR="00FA29DE" w:rsidRPr="00FA29DE">
              <w:rPr>
                <w:rFonts w:eastAsia="SimSun"/>
                <w:color w:val="365F91" w:themeColor="accent1" w:themeShade="BF"/>
                <w:lang w:val="en-US"/>
              </w:rPr>
              <w:t xml:space="preserve"> animation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FA29DE" w:rsidRDefault="00FA29DE" w:rsidP="00FA29DE">
            <w:pPr>
              <w:keepLines/>
              <w:spacing w:after="120"/>
              <w:jc w:val="center"/>
              <w:rPr>
                <w:rFonts w:eastAsia="SimSun"/>
                <w:color w:val="365F91" w:themeColor="accent1" w:themeShade="BF"/>
                <w:lang w:val="en-US"/>
              </w:rPr>
            </w:pPr>
            <w:r w:rsidRPr="00FA29DE">
              <w:rPr>
                <w:rFonts w:eastAsia="SimSun"/>
                <w:color w:val="365F91" w:themeColor="accent1" w:themeShade="BF"/>
                <w:lang w:val="en-US"/>
              </w:rPr>
              <w:t>Huỳnh Chí Phong</w:t>
            </w:r>
          </w:p>
        </w:tc>
      </w:tr>
      <w:tr w:rsidR="00E95D0C" w:rsidRPr="007A1DE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</w:tbl>
    <w:p w:rsidR="00A23833" w:rsidRDefault="00A23833" w:rsidP="0031511D">
      <w:pPr>
        <w:pStyle w:val="Title"/>
        <w:rPr>
          <w:lang w:val="en-US"/>
        </w:rPr>
      </w:pPr>
    </w:p>
    <w:p w:rsidR="00A23833" w:rsidRDefault="00A23833" w:rsidP="00A23833">
      <w:pPr>
        <w:pStyle w:val="Title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Mục lục</w:t>
      </w:r>
    </w:p>
    <w:p w:rsidR="004B36E4" w:rsidRDefault="00A23833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"1-2" \h \z \u </w:instrText>
      </w:r>
      <w:r>
        <w:rPr>
          <w:lang w:val="en-US"/>
        </w:rPr>
        <w:fldChar w:fldCharType="separate"/>
      </w:r>
      <w:hyperlink w:anchor="_Toc474154174" w:history="1">
        <w:r w:rsidR="004B36E4" w:rsidRPr="00424376">
          <w:rPr>
            <w:rStyle w:val="Hyperlink"/>
            <w:noProof/>
          </w:rPr>
          <w:t>1.</w:t>
        </w:r>
        <w:r w:rsidR="004B36E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4B36E4" w:rsidRPr="00424376">
          <w:rPr>
            <w:rStyle w:val="Hyperlink"/>
            <w:noProof/>
          </w:rPr>
          <w:t>Danh sách các màn hình</w:t>
        </w:r>
        <w:r w:rsidR="004B36E4">
          <w:rPr>
            <w:noProof/>
            <w:webHidden/>
          </w:rPr>
          <w:tab/>
        </w:r>
        <w:r w:rsidR="004B36E4">
          <w:rPr>
            <w:noProof/>
            <w:webHidden/>
          </w:rPr>
          <w:fldChar w:fldCharType="begin"/>
        </w:r>
        <w:r w:rsidR="004B36E4">
          <w:rPr>
            <w:noProof/>
            <w:webHidden/>
          </w:rPr>
          <w:instrText xml:space="preserve"> PAGEREF _Toc474154174 \h </w:instrText>
        </w:r>
        <w:r w:rsidR="004B36E4">
          <w:rPr>
            <w:noProof/>
            <w:webHidden/>
          </w:rPr>
        </w:r>
        <w:r w:rsidR="004B36E4"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3</w:t>
        </w:r>
        <w:r w:rsidR="004B36E4">
          <w:rPr>
            <w:noProof/>
            <w:webHidden/>
          </w:rPr>
          <w:fldChar w:fldCharType="end"/>
        </w:r>
      </w:hyperlink>
    </w:p>
    <w:p w:rsidR="004B36E4" w:rsidRDefault="004B36E4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75" w:history="1">
        <w:r w:rsidRPr="0042437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</w:rPr>
          <w:t>Mô tả chi tiết mỗi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76" w:history="1">
        <w:r w:rsidRPr="00424376">
          <w:rPr>
            <w:rStyle w:val="Hyperlink"/>
            <w:noProof/>
            <w:lang w:val="en-US"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77" w:history="1">
        <w:r w:rsidRPr="00424376">
          <w:rPr>
            <w:rStyle w:val="Hyperlink"/>
            <w:noProof/>
            <w:lang w:val="en-US"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MainWindow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78" w:history="1">
        <w:r w:rsidRPr="00424376">
          <w:rPr>
            <w:rStyle w:val="Hyperlink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About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79" w:history="1">
        <w:r w:rsidRPr="00424376">
          <w:rPr>
            <w:rStyle w:val="Hyperlink"/>
            <w:noProof/>
            <w:lang w:val="en-US"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WarningBox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0" w:history="1">
        <w:r w:rsidRPr="00424376">
          <w:rPr>
            <w:rStyle w:val="Hyperlink"/>
            <w:noProof/>
            <w:lang w:val="en-US"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Quản lý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1" w:history="1">
        <w:r w:rsidRPr="00424376">
          <w:rPr>
            <w:rStyle w:val="Hyperlink"/>
            <w:noProof/>
            <w:lang w:val="en-US"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Tra cứu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2" w:history="1">
        <w:r w:rsidRPr="00424376">
          <w:rPr>
            <w:rStyle w:val="Hyperlink"/>
            <w:noProof/>
            <w:lang w:val="en-US"/>
          </w:rPr>
          <w:t>2.7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Quản lý 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3" w:history="1">
        <w:r w:rsidRPr="00424376">
          <w:rPr>
            <w:rStyle w:val="Hyperlink"/>
            <w:noProof/>
            <w:lang w:val="en-US"/>
          </w:rPr>
          <w:t>2.8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Quản lý tác giả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4" w:history="1">
        <w:r w:rsidRPr="00424376">
          <w:rPr>
            <w:rStyle w:val="Hyperlink"/>
            <w:noProof/>
            <w:lang w:val="en-US"/>
          </w:rPr>
          <w:t>2.9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Nhập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5" w:history="1">
        <w:r w:rsidRPr="00424376">
          <w:rPr>
            <w:rStyle w:val="Hyperlink"/>
            <w:noProof/>
            <w:lang w:val="en-US"/>
          </w:rPr>
          <w:t>2.10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Quản lý phiếu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6" w:history="1">
        <w:r w:rsidRPr="00424376">
          <w:rPr>
            <w:rStyle w:val="Hyperlink"/>
            <w:noProof/>
            <w:lang w:val="en-US"/>
          </w:rPr>
          <w:t>2.11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Lập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7" w:history="1">
        <w:r w:rsidRPr="00424376">
          <w:rPr>
            <w:rStyle w:val="Hyperlink"/>
            <w:noProof/>
            <w:lang w:val="en-US"/>
          </w:rPr>
          <w:t>2.12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Hóa đơn cũ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8" w:history="1">
        <w:r w:rsidRPr="00424376">
          <w:rPr>
            <w:rStyle w:val="Hyperlink"/>
            <w:noProof/>
            <w:lang w:val="en-US"/>
          </w:rPr>
          <w:t>2.13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89" w:history="1">
        <w:r w:rsidRPr="00424376">
          <w:rPr>
            <w:rStyle w:val="Hyperlink"/>
            <w:noProof/>
            <w:lang w:val="en-US"/>
          </w:rPr>
          <w:t>2.14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Đòi nợ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90" w:history="1">
        <w:r w:rsidRPr="00424376">
          <w:rPr>
            <w:rStyle w:val="Hyperlink"/>
            <w:noProof/>
            <w:lang w:val="en-US"/>
          </w:rPr>
          <w:t>2.15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Tra cứu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  <w:bookmarkStart w:id="0" w:name="_GoBack"/>
      <w:bookmarkEnd w:id="0"/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91" w:history="1">
        <w:r w:rsidRPr="00424376">
          <w:rPr>
            <w:rStyle w:val="Hyperlink"/>
            <w:noProof/>
            <w:lang w:val="en-US"/>
          </w:rPr>
          <w:t>2.16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Báo cáo tồn 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92" w:history="1">
        <w:r w:rsidRPr="00424376">
          <w:rPr>
            <w:rStyle w:val="Hyperlink"/>
            <w:noProof/>
            <w:lang w:val="en-US"/>
          </w:rPr>
          <w:t>2.17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Báo cáo con nợ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93" w:history="1">
        <w:r w:rsidRPr="00424376">
          <w:rPr>
            <w:rStyle w:val="Hyperlink"/>
            <w:noProof/>
            <w:lang w:val="en-US"/>
          </w:rPr>
          <w:t>2.18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Quy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94" w:history="1">
        <w:r w:rsidRPr="00424376">
          <w:rPr>
            <w:rStyle w:val="Hyperlink"/>
            <w:noProof/>
            <w:lang w:val="en-US"/>
          </w:rPr>
          <w:t>2.19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95" w:history="1">
        <w:r w:rsidRPr="00424376">
          <w:rPr>
            <w:rStyle w:val="Hyperlink"/>
            <w:noProof/>
            <w:lang w:val="en-US"/>
          </w:rPr>
          <w:t>2.20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Tạo tài khoản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B36E4" w:rsidRDefault="004B36E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74154196" w:history="1">
        <w:r w:rsidRPr="00424376">
          <w:rPr>
            <w:rStyle w:val="Hyperlink"/>
            <w:noProof/>
            <w:lang w:val="en-US"/>
          </w:rPr>
          <w:t>2.21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Pr="00424376">
          <w:rPr>
            <w:rStyle w:val="Hyperlink"/>
            <w:noProof/>
            <w:lang w:val="en-US"/>
          </w:rPr>
          <w:t>Cập nhật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_Toc474154196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128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14AB8" w:rsidRDefault="00A23833" w:rsidP="00C14AB8">
      <w:pPr>
        <w:pStyle w:val="BodyText"/>
        <w:jc w:val="both"/>
        <w:rPr>
          <w:lang w:val="en-US"/>
        </w:rPr>
      </w:pPr>
      <w:r>
        <w:rPr>
          <w:lang w:val="en-US"/>
        </w:rPr>
        <w:fldChar w:fldCharType="end"/>
      </w:r>
    </w:p>
    <w:p w:rsidR="00767CB6" w:rsidRPr="00905E0A" w:rsidRDefault="00C14AB8" w:rsidP="00905E0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" w:name="_Toc176926925"/>
      <w:bookmarkStart w:id="2" w:name="_Toc474154174"/>
      <w:r w:rsidR="00767CB6" w:rsidRPr="00905E0A">
        <w:lastRenderedPageBreak/>
        <w:t>Danh</w:t>
      </w:r>
      <w:r w:rsidR="00767CB6">
        <w:t xml:space="preserve"> sách các màn hìn</w:t>
      </w:r>
      <w:bookmarkEnd w:id="1"/>
      <w:bookmarkEnd w:id="2"/>
      <w:r w:rsidR="00905E0A">
        <w:t>h</w:t>
      </w:r>
    </w:p>
    <w:tbl>
      <w:tblPr>
        <w:tblStyle w:val="TableGrid"/>
        <w:tblW w:w="9641" w:type="dxa"/>
        <w:tblLook w:val="01E0" w:firstRow="1" w:lastRow="1" w:firstColumn="1" w:lastColumn="1" w:noHBand="0" w:noVBand="0"/>
      </w:tblPr>
      <w:tblGrid>
        <w:gridCol w:w="1363"/>
        <w:gridCol w:w="2957"/>
        <w:gridCol w:w="5321"/>
      </w:tblGrid>
      <w:tr w:rsidR="00767CB6" w:rsidTr="00BB1583">
        <w:tc>
          <w:tcPr>
            <w:tcW w:w="1363" w:type="dxa"/>
          </w:tcPr>
          <w:p w:rsidR="00767CB6" w:rsidRDefault="00767CB6" w:rsidP="007E5004">
            <w:pPr>
              <w:pStyle w:val="BodyText"/>
              <w:spacing w:after="0" w:line="240" w:lineRule="auto"/>
            </w:pPr>
            <w:r>
              <w:t>STT</w:t>
            </w:r>
          </w:p>
        </w:tc>
        <w:tc>
          <w:tcPr>
            <w:tcW w:w="2957" w:type="dxa"/>
          </w:tcPr>
          <w:p w:rsidR="00767CB6" w:rsidRDefault="00767CB6" w:rsidP="007E5004">
            <w:pPr>
              <w:pStyle w:val="BodyText"/>
              <w:spacing w:after="0" w:line="240" w:lineRule="auto"/>
            </w:pPr>
            <w:r>
              <w:t>Tên màn hình</w:t>
            </w:r>
          </w:p>
        </w:tc>
        <w:tc>
          <w:tcPr>
            <w:tcW w:w="5321" w:type="dxa"/>
          </w:tcPr>
          <w:p w:rsidR="00767CB6" w:rsidRDefault="00767CB6" w:rsidP="007E5004">
            <w:pPr>
              <w:pStyle w:val="BodyText"/>
              <w:spacing w:after="0" w:line="240" w:lineRule="auto"/>
            </w:pPr>
            <w:r>
              <w:t>Ý nghĩa/Ghi chú</w:t>
            </w:r>
          </w:p>
        </w:tc>
      </w:tr>
      <w:tr w:rsidR="00767CB6" w:rsidTr="00BB1583">
        <w:tc>
          <w:tcPr>
            <w:tcW w:w="1363" w:type="dxa"/>
          </w:tcPr>
          <w:p w:rsidR="00767CB6" w:rsidRPr="00BB1583" w:rsidRDefault="00BB1583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957" w:type="dxa"/>
          </w:tcPr>
          <w:p w:rsidR="00767CB6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321" w:type="dxa"/>
          </w:tcPr>
          <w:p w:rsidR="00767CB6" w:rsidRPr="00DE104C" w:rsidRDefault="00DE104C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Đăng nhập, mỗi tài khoản có phân quyền nhất định, được cung cấp các chức năng nhất định.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MainWindow</w:t>
            </w:r>
          </w:p>
        </w:tc>
        <w:tc>
          <w:tcPr>
            <w:tcW w:w="5321" w:type="dxa"/>
          </w:tcPr>
          <w:p w:rsidR="00BB1583" w:rsidRPr="00DE104C" w:rsidRDefault="00DE104C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Màng hình chính, tùy theo phân quyền sẽ hiển thị chức năng tương ứng.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About</w:t>
            </w:r>
          </w:p>
        </w:tc>
        <w:tc>
          <w:tcPr>
            <w:tcW w:w="5321" w:type="dxa"/>
          </w:tcPr>
          <w:p w:rsidR="00BB1583" w:rsidRPr="00DE104C" w:rsidRDefault="00DE104C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Thông tin chương trình.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WarningBox</w:t>
            </w:r>
          </w:p>
        </w:tc>
        <w:tc>
          <w:tcPr>
            <w:tcW w:w="5321" w:type="dxa"/>
          </w:tcPr>
          <w:p w:rsidR="00BB1583" w:rsidRPr="00DE104C" w:rsidRDefault="00DE104C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Giao diện thông báo các tin nhắn từ hệ thống đến người dùng.</w:t>
            </w:r>
          </w:p>
        </w:tc>
      </w:tr>
      <w:tr w:rsidR="00BB1583" w:rsidTr="00BB1583">
        <w:tc>
          <w:tcPr>
            <w:tcW w:w="1363" w:type="dxa"/>
          </w:tcPr>
          <w:p w:rsidR="00BB1583" w:rsidRPr="00BB1583" w:rsidRDefault="00BB1583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Quản lý sách</w:t>
            </w:r>
          </w:p>
        </w:tc>
        <w:tc>
          <w:tcPr>
            <w:tcW w:w="5321" w:type="dxa"/>
          </w:tcPr>
          <w:p w:rsidR="00BB1583" w:rsidRPr="002368FF" w:rsidRDefault="00DE104C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Thêm/Xóa/Sửa/Tra cứu </w:t>
            </w:r>
            <w:r w:rsidRPr="007E5004">
              <w:rPr>
                <w:u w:val="single"/>
                <w:lang w:val="en-US"/>
              </w:rPr>
              <w:t>đầu sách</w:t>
            </w:r>
            <w:r>
              <w:rPr>
                <w:lang w:val="en-US"/>
              </w:rPr>
              <w:t xml:space="preserve">, </w:t>
            </w:r>
            <w:r w:rsidR="002368FF">
              <w:rPr>
                <w:lang w:val="en-US"/>
              </w:rPr>
              <w:t xml:space="preserve">chỉ </w:t>
            </w:r>
            <w:r w:rsidR="002368FF">
              <w:rPr>
                <w:b/>
                <w:lang w:val="en-US"/>
              </w:rPr>
              <w:t>Quản lý</w:t>
            </w:r>
            <w:r w:rsidR="002368FF">
              <w:rPr>
                <w:lang w:val="en-US"/>
              </w:rPr>
              <w:t xml:space="preserve"> mới được dùng.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Tra cứu sách</w:t>
            </w:r>
          </w:p>
        </w:tc>
        <w:tc>
          <w:tcPr>
            <w:tcW w:w="5321" w:type="dxa"/>
          </w:tcPr>
          <w:p w:rsidR="00BB1583" w:rsidRPr="002368FF" w:rsidRDefault="002368FF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Tra cứu đầu sách, sử dụng với phân quyền </w:t>
            </w:r>
            <w:r>
              <w:rPr>
                <w:b/>
                <w:lang w:val="en-US"/>
              </w:rPr>
              <w:t>Nhân viên</w:t>
            </w:r>
            <w:r>
              <w:rPr>
                <w:lang w:val="en-US"/>
              </w:rPr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Quản lý thể loại</w:t>
            </w:r>
          </w:p>
        </w:tc>
        <w:tc>
          <w:tcPr>
            <w:tcW w:w="5321" w:type="dxa"/>
          </w:tcPr>
          <w:p w:rsidR="00BB1583" w:rsidRDefault="007E5004" w:rsidP="007E5004">
            <w:pPr>
              <w:pStyle w:val="BodyText"/>
              <w:spacing w:after="0" w:line="240" w:lineRule="auto"/>
            </w:pPr>
            <w:r>
              <w:rPr>
                <w:lang w:val="en-US"/>
              </w:rPr>
              <w:t xml:space="preserve">Thêm/Xóa/Sửa/Tra cứu </w:t>
            </w:r>
            <w:r w:rsidRPr="007E5004">
              <w:rPr>
                <w:u w:val="single"/>
                <w:lang w:val="en-US"/>
              </w:rPr>
              <w:t>thể loại</w:t>
            </w:r>
            <w:r>
              <w:rPr>
                <w:lang w:val="en-US"/>
              </w:rPr>
              <w:t xml:space="preserve">, chỉ </w:t>
            </w:r>
            <w:r>
              <w:rPr>
                <w:b/>
                <w:lang w:val="en-US"/>
              </w:rPr>
              <w:t>Quản lý</w:t>
            </w:r>
            <w:r>
              <w:rPr>
                <w:lang w:val="en-US"/>
              </w:rPr>
              <w:t xml:space="preserve"> mới được dùng.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Quản lý tác giả</w:t>
            </w:r>
          </w:p>
        </w:tc>
        <w:tc>
          <w:tcPr>
            <w:tcW w:w="5321" w:type="dxa"/>
          </w:tcPr>
          <w:p w:rsidR="00BB1583" w:rsidRDefault="007E5004" w:rsidP="007E5004">
            <w:pPr>
              <w:pStyle w:val="BodyText"/>
              <w:spacing w:after="0" w:line="240" w:lineRule="auto"/>
            </w:pPr>
            <w:r>
              <w:rPr>
                <w:lang w:val="en-US"/>
              </w:rPr>
              <w:t xml:space="preserve">Thêm/Xóa/Sửa/Tra cứu </w:t>
            </w:r>
            <w:r w:rsidRPr="007E5004">
              <w:rPr>
                <w:u w:val="single"/>
                <w:lang w:val="en-US"/>
              </w:rPr>
              <w:t>tác giả</w:t>
            </w:r>
            <w:r>
              <w:rPr>
                <w:lang w:val="en-US"/>
              </w:rPr>
              <w:t xml:space="preserve">, chỉ </w:t>
            </w:r>
            <w:r>
              <w:rPr>
                <w:b/>
                <w:lang w:val="en-US"/>
              </w:rPr>
              <w:t>Quản lý</w:t>
            </w:r>
            <w:r>
              <w:rPr>
                <w:lang w:val="en-US"/>
              </w:rPr>
              <w:t xml:space="preserve"> mới được dùng.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Nhập sách</w:t>
            </w:r>
          </w:p>
        </w:tc>
        <w:tc>
          <w:tcPr>
            <w:tcW w:w="5321" w:type="dxa"/>
          </w:tcPr>
          <w:p w:rsidR="00BB1583" w:rsidRPr="007E5004" w:rsidRDefault="007E500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Lên lịch nhập sách mới vào kho, lập phiếu nhập. Sử dụng với phân quyền </w:t>
            </w:r>
            <w:r>
              <w:rPr>
                <w:b/>
                <w:lang w:val="en-US"/>
              </w:rPr>
              <w:t>Quản lý</w:t>
            </w:r>
            <w:r>
              <w:rPr>
                <w:lang w:val="en-US"/>
              </w:rPr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Pr="00BB1583" w:rsidRDefault="00BB1583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Quản lý phiếu nhập</w:t>
            </w:r>
          </w:p>
        </w:tc>
        <w:tc>
          <w:tcPr>
            <w:tcW w:w="5321" w:type="dxa"/>
          </w:tcPr>
          <w:p w:rsidR="00BB1583" w:rsidRPr="00A7721A" w:rsidRDefault="007E500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Xóa/Sửa phiếu nhập đã lập </w:t>
            </w:r>
            <w:r>
              <w:rPr>
                <w:u w:val="single"/>
                <w:lang w:val="en-US"/>
              </w:rPr>
              <w:t>nhưng chưa đến ngày giao hàng</w:t>
            </w:r>
            <w:r>
              <w:rPr>
                <w:lang w:val="en-US"/>
              </w:rPr>
              <w:t>.</w:t>
            </w:r>
            <w:r w:rsidR="00A7721A">
              <w:rPr>
                <w:lang w:val="en-US"/>
              </w:rPr>
              <w:t xml:space="preserve"> Phân quyền sử dụng: </w:t>
            </w:r>
            <w:r w:rsidR="00A7721A">
              <w:rPr>
                <w:b/>
                <w:lang w:val="en-US"/>
              </w:rPr>
              <w:t>Nhân viên, Quản lý</w:t>
            </w:r>
            <w:r w:rsidR="00A7721A">
              <w:rPr>
                <w:lang w:val="en-US"/>
              </w:rPr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Lập hóa đơn</w:t>
            </w:r>
          </w:p>
        </w:tc>
        <w:tc>
          <w:tcPr>
            <w:tcW w:w="5321" w:type="dxa"/>
          </w:tcPr>
          <w:p w:rsidR="00BB1583" w:rsidRPr="007E5004" w:rsidRDefault="007E500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Tạo hóa đơn, bán hàng cho khách hàng.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Hóa đơn cũ</w:t>
            </w:r>
          </w:p>
        </w:tc>
        <w:tc>
          <w:tcPr>
            <w:tcW w:w="5321" w:type="dxa"/>
          </w:tcPr>
          <w:p w:rsidR="00BB1583" w:rsidRPr="00A7721A" w:rsidRDefault="007E500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Xóa/Sửa hóa đơn cũ </w:t>
            </w:r>
            <w:r>
              <w:rPr>
                <w:u w:val="single"/>
                <w:lang w:val="en-US"/>
              </w:rPr>
              <w:t>nhưng còn trong</w:t>
            </w:r>
            <w:r w:rsidR="00A7721A">
              <w:rPr>
                <w:u w:val="single"/>
                <w:lang w:val="en-US"/>
              </w:rPr>
              <w:t xml:space="preserve"> thời hạn đổi trả</w:t>
            </w:r>
            <w:r w:rsidR="00A7721A">
              <w:rPr>
                <w:lang w:val="en-US"/>
              </w:rPr>
              <w:t>.</w:t>
            </w:r>
            <w:r w:rsidR="00A7721A">
              <w:rPr>
                <w:lang w:val="en-US"/>
              </w:rPr>
              <w:t xml:space="preserve"> Phân quyền sử dụng: </w:t>
            </w:r>
            <w:r w:rsidR="00A7721A">
              <w:rPr>
                <w:b/>
                <w:lang w:val="en-US"/>
              </w:rPr>
              <w:t>Nhân viên, Quản lý</w:t>
            </w:r>
            <w:r w:rsidR="00A7721A">
              <w:rPr>
                <w:lang w:val="en-US"/>
              </w:rPr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Quản lý khách hàng</w:t>
            </w:r>
          </w:p>
        </w:tc>
        <w:tc>
          <w:tcPr>
            <w:tcW w:w="5321" w:type="dxa"/>
          </w:tcPr>
          <w:p w:rsidR="00BB1583" w:rsidRPr="00A7721A" w:rsidRDefault="00A7721A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Thêm/Xóa/Sửa khách hàng thân thiết. </w:t>
            </w:r>
            <w:r>
              <w:rPr>
                <w:lang w:val="en-US"/>
              </w:rPr>
              <w:t xml:space="preserve">Phân quyền sử dụng: </w:t>
            </w:r>
            <w:r>
              <w:rPr>
                <w:b/>
                <w:lang w:val="en-US"/>
              </w:rPr>
              <w:t>Nhân viên, Quản lý</w:t>
            </w:r>
            <w:r>
              <w:rPr>
                <w:lang w:val="en-US"/>
              </w:rPr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Đòi nợ</w:t>
            </w:r>
          </w:p>
        </w:tc>
        <w:tc>
          <w:tcPr>
            <w:tcW w:w="5321" w:type="dxa"/>
          </w:tcPr>
          <w:p w:rsidR="00BB1583" w:rsidRPr="00A7721A" w:rsidRDefault="00A7721A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Thanh toán nợ cho các khách hàng thân thiết.</w:t>
            </w:r>
            <w:r>
              <w:rPr>
                <w:lang w:val="en-US"/>
              </w:rPr>
              <w:t xml:space="preserve"> Phân quyền sử dụng: </w:t>
            </w:r>
            <w:r>
              <w:rPr>
                <w:b/>
                <w:lang w:val="en-US"/>
              </w:rPr>
              <w:t>Nhân viên, Quản lý</w:t>
            </w:r>
            <w:r>
              <w:rPr>
                <w:lang w:val="en-US"/>
              </w:rPr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Pr="00BB1583" w:rsidRDefault="00BB1583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957" w:type="dxa"/>
          </w:tcPr>
          <w:p w:rsidR="00BB1583" w:rsidRDefault="004B36E4" w:rsidP="007E5004">
            <w:pPr>
              <w:pStyle w:val="BodyText"/>
              <w:spacing w:after="0" w:line="240" w:lineRule="auto"/>
            </w:pPr>
            <w:r>
              <w:rPr>
                <w:lang w:val="en-US"/>
              </w:rPr>
              <w:t>Tra cứu tài khoản</w:t>
            </w:r>
          </w:p>
        </w:tc>
        <w:tc>
          <w:tcPr>
            <w:tcW w:w="5321" w:type="dxa"/>
          </w:tcPr>
          <w:p w:rsidR="00BB1583" w:rsidRPr="00A7721A" w:rsidRDefault="00A7721A" w:rsidP="007E5004">
            <w:pPr>
              <w:pStyle w:val="BodyText"/>
              <w:spacing w:after="0" w:line="240" w:lineRule="auto"/>
            </w:pPr>
            <w:r w:rsidRPr="00A7721A">
              <w:t>Tìm kiếm tài khoản, thông tin nhân viên.</w:t>
            </w:r>
            <w:r w:rsidRPr="00A7721A">
              <w:t xml:space="preserve"> Phân quyền sử dụng: </w:t>
            </w:r>
            <w:r w:rsidRPr="00A7721A">
              <w:rPr>
                <w:b/>
              </w:rPr>
              <w:t>Quản lý</w:t>
            </w:r>
            <w:r w:rsidRPr="00A7721A"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A7721A" w:rsidRDefault="004B36E4" w:rsidP="007E5004">
            <w:pPr>
              <w:pStyle w:val="BodyText"/>
              <w:spacing w:after="0" w:line="240" w:lineRule="auto"/>
            </w:pPr>
            <w:r w:rsidRPr="00A7721A">
              <w:t>Báo cáo tồn kho</w:t>
            </w:r>
          </w:p>
        </w:tc>
        <w:tc>
          <w:tcPr>
            <w:tcW w:w="5321" w:type="dxa"/>
          </w:tcPr>
          <w:p w:rsidR="00BB1583" w:rsidRPr="00A7721A" w:rsidRDefault="00A7721A" w:rsidP="007E5004">
            <w:pPr>
              <w:pStyle w:val="BodyText"/>
              <w:spacing w:after="0" w:line="240" w:lineRule="auto"/>
            </w:pPr>
            <w:r w:rsidRPr="00A7721A">
              <w:t xml:space="preserve">Lập báo cáo cho thấy số lượng tồn kho trong khoản thời gian cụ thể. </w:t>
            </w:r>
            <w:r w:rsidRPr="00A7721A">
              <w:t xml:space="preserve">Phân quyền sử dụng: </w:t>
            </w:r>
            <w:r w:rsidRPr="00A7721A">
              <w:rPr>
                <w:b/>
              </w:rPr>
              <w:t>Quản lý</w:t>
            </w:r>
            <w:r w:rsidRPr="00A7721A"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A7721A" w:rsidRDefault="004B36E4" w:rsidP="007E5004">
            <w:pPr>
              <w:pStyle w:val="BodyText"/>
              <w:spacing w:after="0" w:line="240" w:lineRule="auto"/>
            </w:pPr>
            <w:r w:rsidRPr="00A7721A">
              <w:t>Báo cáo con nợ</w:t>
            </w:r>
          </w:p>
        </w:tc>
        <w:tc>
          <w:tcPr>
            <w:tcW w:w="5321" w:type="dxa"/>
          </w:tcPr>
          <w:p w:rsidR="00BB1583" w:rsidRDefault="00A7721A" w:rsidP="007E5004">
            <w:pPr>
              <w:pStyle w:val="BodyText"/>
              <w:spacing w:after="0" w:line="240" w:lineRule="auto"/>
            </w:pPr>
            <w:r w:rsidRPr="00A7721A">
              <w:t xml:space="preserve">Lập báo cáo cho thấy các khách hàng còn nợ. </w:t>
            </w:r>
            <w:r w:rsidRPr="00A7721A">
              <w:t xml:space="preserve">Phân quyền sử dụng: </w:t>
            </w:r>
            <w:r w:rsidRPr="00A7721A">
              <w:rPr>
                <w:b/>
              </w:rPr>
              <w:t>Quản lý</w:t>
            </w:r>
            <w:r w:rsidRPr="00A7721A"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A7721A" w:rsidRDefault="004B36E4" w:rsidP="007E5004">
            <w:pPr>
              <w:pStyle w:val="BodyText"/>
              <w:spacing w:after="0" w:line="240" w:lineRule="auto"/>
            </w:pPr>
            <w:r w:rsidRPr="00A7721A">
              <w:t>Quy định</w:t>
            </w:r>
          </w:p>
        </w:tc>
        <w:tc>
          <w:tcPr>
            <w:tcW w:w="5321" w:type="dxa"/>
          </w:tcPr>
          <w:p w:rsidR="00BB1583" w:rsidRPr="00A7721A" w:rsidRDefault="00A7721A" w:rsidP="007E5004">
            <w:pPr>
              <w:pStyle w:val="BodyText"/>
              <w:spacing w:after="0" w:line="240" w:lineRule="auto"/>
            </w:pPr>
            <w:r w:rsidRPr="00A7721A">
              <w:t xml:space="preserve">Thiết lập quy định ràng buộc của chương trình. </w:t>
            </w:r>
            <w:r w:rsidRPr="00A7721A">
              <w:t xml:space="preserve">Phân quyền sử dụng: </w:t>
            </w:r>
            <w:r w:rsidRPr="00A7721A">
              <w:rPr>
                <w:b/>
              </w:rPr>
              <w:t>Quản lý</w:t>
            </w:r>
            <w:r w:rsidRPr="00A7721A"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Default="00BB1583" w:rsidP="007E5004">
            <w:pPr>
              <w:pStyle w:val="BodyText"/>
              <w:spacing w:after="0" w:line="240" w:lineRule="auto"/>
            </w:pPr>
          </w:p>
        </w:tc>
        <w:tc>
          <w:tcPr>
            <w:tcW w:w="2957" w:type="dxa"/>
          </w:tcPr>
          <w:p w:rsidR="00BB1583" w:rsidRPr="00A7721A" w:rsidRDefault="004B36E4" w:rsidP="007E5004">
            <w:pPr>
              <w:pStyle w:val="BodyText"/>
              <w:spacing w:after="0" w:line="240" w:lineRule="auto"/>
            </w:pPr>
            <w:r w:rsidRPr="00A7721A">
              <w:t>Quản lý tài khoản</w:t>
            </w:r>
          </w:p>
        </w:tc>
        <w:tc>
          <w:tcPr>
            <w:tcW w:w="5321" w:type="dxa"/>
          </w:tcPr>
          <w:p w:rsidR="00BB1583" w:rsidRPr="00A7721A" w:rsidRDefault="00A7721A" w:rsidP="00A7721A">
            <w:pPr>
              <w:pStyle w:val="BodyText"/>
              <w:spacing w:after="0" w:line="240" w:lineRule="auto"/>
            </w:pPr>
            <w:r w:rsidRPr="00A7721A">
              <w:t xml:space="preserve">Quản lý thông tin tài khoản sử dụng của chương trình. </w:t>
            </w:r>
            <w:r w:rsidRPr="00A7721A">
              <w:t xml:space="preserve">Phân quyền sử dụng: </w:t>
            </w:r>
            <w:r w:rsidRPr="00A7721A">
              <w:rPr>
                <w:b/>
              </w:rPr>
              <w:t xml:space="preserve">Quản </w:t>
            </w:r>
            <w:r w:rsidRPr="00A7721A">
              <w:rPr>
                <w:b/>
              </w:rPr>
              <w:t>trị</w:t>
            </w:r>
            <w:r w:rsidRPr="00A7721A">
              <w:t>.</w:t>
            </w:r>
          </w:p>
        </w:tc>
      </w:tr>
      <w:tr w:rsidR="00BB1583" w:rsidTr="00BB1583">
        <w:tc>
          <w:tcPr>
            <w:tcW w:w="1363" w:type="dxa"/>
          </w:tcPr>
          <w:p w:rsidR="00BB1583" w:rsidRPr="00A7721A" w:rsidRDefault="00BB1583" w:rsidP="007E5004">
            <w:pPr>
              <w:pStyle w:val="BodyText"/>
              <w:spacing w:after="0" w:line="240" w:lineRule="auto"/>
            </w:pPr>
            <w:r w:rsidRPr="00A7721A">
              <w:t>20</w:t>
            </w:r>
          </w:p>
        </w:tc>
        <w:tc>
          <w:tcPr>
            <w:tcW w:w="2957" w:type="dxa"/>
          </w:tcPr>
          <w:p w:rsidR="00BB1583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 w:rsidRPr="00A7721A">
              <w:t xml:space="preserve">Tạo tài khoản </w:t>
            </w:r>
            <w:r>
              <w:rPr>
                <w:lang w:val="en-US"/>
              </w:rPr>
              <w:t>mới</w:t>
            </w:r>
          </w:p>
        </w:tc>
        <w:tc>
          <w:tcPr>
            <w:tcW w:w="5321" w:type="dxa"/>
          </w:tcPr>
          <w:p w:rsidR="00BB1583" w:rsidRDefault="00A7721A" w:rsidP="007E5004">
            <w:pPr>
              <w:pStyle w:val="BodyText"/>
              <w:spacing w:after="0" w:line="240" w:lineRule="auto"/>
            </w:pPr>
            <w:r>
              <w:rPr>
                <w:lang w:val="en-US"/>
              </w:rPr>
              <w:t xml:space="preserve">Tạo tài khoản mới. </w:t>
            </w:r>
            <w:r w:rsidRPr="00A7721A">
              <w:t xml:space="preserve">Phân quyền sử dụng: </w:t>
            </w:r>
            <w:r w:rsidRPr="00A7721A">
              <w:rPr>
                <w:b/>
              </w:rPr>
              <w:t>Quản trị</w:t>
            </w:r>
            <w:r w:rsidRPr="00A7721A">
              <w:t>.</w:t>
            </w:r>
          </w:p>
        </w:tc>
      </w:tr>
      <w:tr w:rsidR="004B36E4" w:rsidTr="00BB1583">
        <w:tc>
          <w:tcPr>
            <w:tcW w:w="1363" w:type="dxa"/>
          </w:tcPr>
          <w:p w:rsid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957" w:type="dxa"/>
          </w:tcPr>
          <w:p w:rsidR="004B36E4" w:rsidRPr="004B36E4" w:rsidRDefault="004B36E4" w:rsidP="007E5004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Cập nhật tài khoản</w:t>
            </w:r>
          </w:p>
        </w:tc>
        <w:tc>
          <w:tcPr>
            <w:tcW w:w="5321" w:type="dxa"/>
          </w:tcPr>
          <w:p w:rsidR="004B36E4" w:rsidRDefault="00A7721A" w:rsidP="007E5004">
            <w:pPr>
              <w:pStyle w:val="BodyText"/>
              <w:spacing w:after="0" w:line="240" w:lineRule="auto"/>
            </w:pPr>
            <w:r>
              <w:rPr>
                <w:lang w:val="en-US"/>
              </w:rPr>
              <w:t xml:space="preserve">Cập nhật tài khoản. </w:t>
            </w:r>
            <w:r w:rsidRPr="00A7721A">
              <w:t xml:space="preserve">Phân quyền sử dụng: </w:t>
            </w:r>
            <w:r w:rsidRPr="00A7721A">
              <w:rPr>
                <w:b/>
              </w:rPr>
              <w:t>Quản trị</w:t>
            </w:r>
            <w:r w:rsidRPr="00A7721A">
              <w:t>.</w:t>
            </w:r>
          </w:p>
        </w:tc>
      </w:tr>
    </w:tbl>
    <w:p w:rsidR="004B36E4" w:rsidRDefault="004B36E4">
      <w:pPr>
        <w:widowControl/>
        <w:spacing w:line="240" w:lineRule="auto"/>
      </w:pPr>
      <w:bookmarkStart w:id="3" w:name="_Toc176926926"/>
      <w:r>
        <w:br w:type="page"/>
      </w:r>
    </w:p>
    <w:p w:rsidR="003C2F0F" w:rsidRDefault="00767CB6" w:rsidP="00905E0A">
      <w:pPr>
        <w:pStyle w:val="Heading1"/>
      </w:pPr>
      <w:bookmarkStart w:id="4" w:name="_Toc474154175"/>
      <w:r>
        <w:lastRenderedPageBreak/>
        <w:t>Mô tả chi tiết mỗi màn hình</w:t>
      </w:r>
      <w:bookmarkEnd w:id="3"/>
      <w:bookmarkEnd w:id="4"/>
    </w:p>
    <w:p w:rsidR="009701B1" w:rsidRDefault="009701B1" w:rsidP="009701B1">
      <w:pPr>
        <w:pStyle w:val="Heading2"/>
        <w:rPr>
          <w:lang w:val="en-US"/>
        </w:rPr>
      </w:pPr>
      <w:bookmarkStart w:id="5" w:name="_Toc474154176"/>
      <w:r>
        <w:rPr>
          <w:lang w:val="en-US"/>
        </w:rPr>
        <w:t>Login</w:t>
      </w:r>
      <w:bookmarkEnd w:id="5"/>
    </w:p>
    <w:p w:rsidR="009701B1" w:rsidRDefault="009701B1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2BD389F0" wp14:editId="01BA0954">
            <wp:extent cx="3514725" cy="2400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Pr="000A0E84" w:rsidRDefault="00852C8A" w:rsidP="000A0E84">
      <w:pPr>
        <w:pStyle w:val="ListParagraph"/>
        <w:numPr>
          <w:ilvl w:val="0"/>
          <w:numId w:val="40"/>
        </w:numPr>
        <w:rPr>
          <w:lang w:val="en-US"/>
        </w:rPr>
      </w:pPr>
      <w:r w:rsidRPr="000A0E84">
        <w:rPr>
          <w:lang w:val="en-US"/>
        </w:rPr>
        <w:t>Người dùng điền thông tin Username/Password để đăng nhập.</w:t>
      </w:r>
    </w:p>
    <w:p w:rsidR="00852C8A" w:rsidRPr="000A0E84" w:rsidRDefault="00852C8A" w:rsidP="000A0E84">
      <w:pPr>
        <w:pStyle w:val="ListParagraph"/>
        <w:numPr>
          <w:ilvl w:val="0"/>
          <w:numId w:val="40"/>
        </w:numPr>
        <w:rPr>
          <w:lang w:val="en-US"/>
        </w:rPr>
      </w:pPr>
      <w:r w:rsidRPr="000A0E84">
        <w:rPr>
          <w:lang w:val="en-US"/>
        </w:rPr>
        <w:t>Nếu đăng nhập thất bại quá số lần cho phép (thiết lập trong App.config) sẽ tự tắt chương trình.</w:t>
      </w:r>
    </w:p>
    <w:p w:rsidR="009701B1" w:rsidRDefault="009701B1" w:rsidP="009701B1">
      <w:pPr>
        <w:rPr>
          <w:lang w:val="en-US"/>
        </w:rPr>
      </w:pPr>
    </w:p>
    <w:p w:rsidR="009701B1" w:rsidRDefault="009701B1" w:rsidP="009701B1">
      <w:pPr>
        <w:pStyle w:val="Heading2"/>
        <w:rPr>
          <w:lang w:val="en-US"/>
        </w:rPr>
      </w:pPr>
      <w:bookmarkStart w:id="6" w:name="_Toc474154177"/>
      <w:r>
        <w:rPr>
          <w:lang w:val="en-US"/>
        </w:rPr>
        <w:t>MainWindow</w:t>
      </w:r>
      <w:bookmarkEnd w:id="6"/>
    </w:p>
    <w:p w:rsidR="009701B1" w:rsidRDefault="009701B1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08DB8AFF" wp14:editId="7F97E42E">
            <wp:extent cx="5732145" cy="322262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B1" w:rsidRPr="000A0E84" w:rsidRDefault="00852C8A" w:rsidP="000A0E84">
      <w:pPr>
        <w:pStyle w:val="ListParagraph"/>
        <w:numPr>
          <w:ilvl w:val="0"/>
          <w:numId w:val="39"/>
        </w:numPr>
        <w:rPr>
          <w:lang w:val="en-US"/>
        </w:rPr>
      </w:pPr>
      <w:r w:rsidRPr="000A0E84">
        <w:rPr>
          <w:lang w:val="en-US"/>
        </w:rPr>
        <w:t>Với mỗi tài khoản sẽ có phân quyền mà họ có thể truy cập, chương trình hỗ sẵn 3 loại phân quyền: Nhân viên, Quản lý, Quản trị.</w:t>
      </w:r>
    </w:p>
    <w:p w:rsidR="00852C8A" w:rsidRPr="000A0E84" w:rsidRDefault="00852C8A" w:rsidP="000A0E84">
      <w:pPr>
        <w:pStyle w:val="ListParagraph"/>
        <w:numPr>
          <w:ilvl w:val="0"/>
          <w:numId w:val="39"/>
        </w:numPr>
        <w:rPr>
          <w:lang w:val="en-US"/>
        </w:rPr>
      </w:pPr>
      <w:r w:rsidRPr="000A0E84">
        <w:rPr>
          <w:lang w:val="en-US"/>
        </w:rPr>
        <w:t>Mỗi phân quyền sẽ có quyền xài những chức năng giới hạn khác nhau.</w:t>
      </w:r>
    </w:p>
    <w:p w:rsidR="009701B1" w:rsidRPr="000A0E84" w:rsidRDefault="00852C8A" w:rsidP="000A0E84">
      <w:pPr>
        <w:pStyle w:val="ListParagraph"/>
        <w:numPr>
          <w:ilvl w:val="0"/>
          <w:numId w:val="39"/>
        </w:numPr>
        <w:rPr>
          <w:lang w:val="en-US"/>
        </w:rPr>
      </w:pPr>
      <w:r w:rsidRPr="000A0E84">
        <w:rPr>
          <w:lang w:val="en-US"/>
        </w:rPr>
        <w:t xml:space="preserve">Trên hình là MainWindow được đăng nhập với phân quyền </w:t>
      </w:r>
      <w:r w:rsidRPr="000A0E84">
        <w:rPr>
          <w:u w:val="single"/>
          <w:lang w:val="en-US"/>
        </w:rPr>
        <w:t>Nhân viên</w:t>
      </w:r>
      <w:r w:rsidRPr="000A0E84">
        <w:rPr>
          <w:lang w:val="en-US"/>
        </w:rPr>
        <w:t xml:space="preserve">. </w:t>
      </w:r>
    </w:p>
    <w:p w:rsidR="00852C8A" w:rsidRDefault="00852C8A" w:rsidP="009701B1">
      <w:pPr>
        <w:rPr>
          <w:lang w:val="en-US"/>
        </w:rPr>
      </w:pPr>
    </w:p>
    <w:p w:rsidR="00BB1583" w:rsidRDefault="00BB1583" w:rsidP="00BB1583">
      <w:pPr>
        <w:pStyle w:val="Heading2"/>
        <w:rPr>
          <w:lang w:val="en-US"/>
        </w:rPr>
      </w:pPr>
      <w:bookmarkStart w:id="7" w:name="_Toc474154178"/>
      <w:r>
        <w:rPr>
          <w:lang w:val="en-US"/>
        </w:rPr>
        <w:lastRenderedPageBreak/>
        <w:t>About</w:t>
      </w:r>
      <w:bookmarkEnd w:id="7"/>
    </w:p>
    <w:p w:rsidR="00BB1583" w:rsidRDefault="00BB1583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35F3AD94" wp14:editId="48D17C0C">
            <wp:extent cx="5343525" cy="1724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83" w:rsidRPr="00BB1583" w:rsidRDefault="00BB1583" w:rsidP="00BB1583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Thông tin chương trình.</w:t>
      </w:r>
    </w:p>
    <w:p w:rsidR="00BB1583" w:rsidRDefault="00BB1583" w:rsidP="009701B1">
      <w:pPr>
        <w:rPr>
          <w:lang w:val="en-US"/>
        </w:rPr>
      </w:pPr>
    </w:p>
    <w:p w:rsidR="009701B1" w:rsidRDefault="009701B1" w:rsidP="009701B1">
      <w:pPr>
        <w:pStyle w:val="Heading2"/>
        <w:rPr>
          <w:lang w:val="en-US"/>
        </w:rPr>
      </w:pPr>
      <w:bookmarkStart w:id="8" w:name="_Toc474154179"/>
      <w:r>
        <w:rPr>
          <w:lang w:val="en-US"/>
        </w:rPr>
        <w:t>WarningBox</w:t>
      </w:r>
      <w:bookmarkEnd w:id="8"/>
    </w:p>
    <w:p w:rsidR="009701B1" w:rsidRDefault="009701B1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4D72BE26" wp14:editId="06A7F863">
            <wp:extent cx="2105025" cy="1533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Pr="000A0E84" w:rsidRDefault="00852C8A" w:rsidP="009701B1">
      <w:pPr>
        <w:pStyle w:val="ListParagraph"/>
        <w:numPr>
          <w:ilvl w:val="0"/>
          <w:numId w:val="38"/>
        </w:numPr>
        <w:rPr>
          <w:lang w:val="en-US"/>
        </w:rPr>
      </w:pPr>
      <w:r w:rsidRPr="000A0E84">
        <w:rPr>
          <w:lang w:val="en-US"/>
        </w:rPr>
        <w:t>WarningBox là giao diện thay thế c</w:t>
      </w:r>
      <w:r w:rsidR="000A0E84">
        <w:rPr>
          <w:lang w:val="en-US"/>
        </w:rPr>
        <w:t>ho MessageBox có sẵn của window đ</w:t>
      </w:r>
      <w:r w:rsidRPr="000A0E84">
        <w:rPr>
          <w:lang w:val="en-US"/>
        </w:rPr>
        <w:t>ể thông báo lỗi hay các message đến cho người dùng.</w:t>
      </w:r>
    </w:p>
    <w:p w:rsidR="00852C8A" w:rsidRDefault="00852C8A" w:rsidP="009701B1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bookmarkStart w:id="9" w:name="_Toc474154180"/>
      <w:r>
        <w:rPr>
          <w:lang w:val="en-US"/>
        </w:rPr>
        <w:t>Quản lý sách</w:t>
      </w:r>
      <w:bookmarkEnd w:id="9"/>
    </w:p>
    <w:p w:rsidR="00451A93" w:rsidRDefault="00451A93" w:rsidP="00451A93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47BF5F34" wp14:editId="6DABD971">
            <wp:extent cx="5732145" cy="322262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Pr="000A0E84" w:rsidRDefault="0040453A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Màn hình</w:t>
      </w:r>
      <w:r w:rsidR="000A0E84" w:rsidRPr="000A0E84">
        <w:rPr>
          <w:lang w:val="en-US"/>
        </w:rPr>
        <w:t xml:space="preserve"> cho phép thêm/xóa/sửa đầu sách.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Người dùng tra cứu tìm sách mún xóa/sửa và thao tác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lastRenderedPageBreak/>
        <w:t>Nếu thêm đầu sách mới, sẽ tạo 1 empty-item trong list và tự động focus tới, người dùng cũng chỉ việ</w:t>
      </w:r>
      <w:r>
        <w:rPr>
          <w:lang w:val="en-US"/>
        </w:rPr>
        <w:t>c thêm thông tin sách</w:t>
      </w:r>
      <w:r w:rsidRPr="000A0E84">
        <w:rPr>
          <w:lang w:val="en-US"/>
        </w:rPr>
        <w:t xml:space="preserve">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>Hoàn tất thao tác, người dùng cần nhấn lưu lại thao tác của mình.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i/>
          <w:u w:val="single"/>
          <w:lang w:val="en-US"/>
        </w:rPr>
        <w:t xml:space="preserve">Chức năng sử dụng bởi phân quyền </w:t>
      </w:r>
      <w:r>
        <w:rPr>
          <w:b/>
          <w:i/>
          <w:u w:val="single"/>
          <w:lang w:val="en-US"/>
        </w:rPr>
        <w:t>Quản lý</w:t>
      </w:r>
      <w:r>
        <w:rPr>
          <w:i/>
          <w:u w:val="single"/>
          <w:lang w:val="en-US"/>
        </w:rPr>
        <w:t>.</w:t>
      </w:r>
    </w:p>
    <w:p w:rsidR="00451A93" w:rsidRDefault="00451A93" w:rsidP="009701B1">
      <w:pPr>
        <w:rPr>
          <w:lang w:val="en-US"/>
        </w:rPr>
      </w:pPr>
    </w:p>
    <w:p w:rsidR="009701B1" w:rsidRDefault="003A158C" w:rsidP="003A158C">
      <w:pPr>
        <w:pStyle w:val="Heading2"/>
        <w:rPr>
          <w:lang w:val="en-US"/>
        </w:rPr>
      </w:pPr>
      <w:bookmarkStart w:id="10" w:name="_Toc474154181"/>
      <w:r>
        <w:rPr>
          <w:lang w:val="en-US"/>
        </w:rPr>
        <w:t>Tra cứu sách</w:t>
      </w:r>
      <w:bookmarkEnd w:id="10"/>
    </w:p>
    <w:p w:rsidR="003A158C" w:rsidRDefault="003A158C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33BA427" wp14:editId="5B3D5AF0">
            <wp:extent cx="5732145" cy="32226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8C" w:rsidRDefault="0040453A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Màn hình</w:t>
      </w:r>
      <w:r w:rsidR="000A0E84">
        <w:rPr>
          <w:lang w:val="en-US"/>
        </w:rPr>
        <w:t xml:space="preserve"> cung cấp khả năng tra cứu đầu sách cho nhân viên bán hàng.</w:t>
      </w:r>
    </w:p>
    <w:p w:rsid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Nhân viên có thể tra cứu theo tên/tác giả/thể loại.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i/>
          <w:u w:val="single"/>
          <w:lang w:val="en-US"/>
        </w:rPr>
        <w:t xml:space="preserve">Chức năng sử dụng bởi phân quyền </w:t>
      </w:r>
      <w:r>
        <w:rPr>
          <w:b/>
          <w:i/>
          <w:u w:val="single"/>
          <w:lang w:val="en-US"/>
        </w:rPr>
        <w:t>Nhân viên</w:t>
      </w:r>
      <w:r>
        <w:rPr>
          <w:i/>
          <w:u w:val="single"/>
          <w:lang w:val="en-US"/>
        </w:rPr>
        <w:t>.</w:t>
      </w:r>
    </w:p>
    <w:p w:rsidR="000A0E84" w:rsidRDefault="000A0E84" w:rsidP="009701B1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bookmarkStart w:id="11" w:name="_Toc474154182"/>
      <w:r>
        <w:rPr>
          <w:lang w:val="en-US"/>
        </w:rPr>
        <w:t>Quản lý thể loại</w:t>
      </w:r>
      <w:bookmarkEnd w:id="11"/>
    </w:p>
    <w:p w:rsidR="00451A93" w:rsidRDefault="00451A93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2CDA3FF3" wp14:editId="48501940">
            <wp:extent cx="5732145" cy="322262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84" w:rsidRPr="000A0E84" w:rsidRDefault="0040453A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lastRenderedPageBreak/>
        <w:t>Màn hình</w:t>
      </w:r>
      <w:r w:rsidR="000A0E84" w:rsidRPr="000A0E84">
        <w:rPr>
          <w:lang w:val="en-US"/>
        </w:rPr>
        <w:t xml:space="preserve"> cho phép thêm/xóa/sửa </w:t>
      </w:r>
      <w:r w:rsidR="000A0E84">
        <w:rPr>
          <w:lang w:val="en-US"/>
        </w:rPr>
        <w:t>thể loại</w:t>
      </w:r>
      <w:r w:rsidR="000A0E84"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Người dùng tra cứu tìm </w:t>
      </w:r>
      <w:r>
        <w:rPr>
          <w:lang w:val="en-US"/>
        </w:rPr>
        <w:t>thể loại</w:t>
      </w:r>
      <w:r w:rsidRPr="000A0E84">
        <w:rPr>
          <w:lang w:val="en-US"/>
        </w:rPr>
        <w:t xml:space="preserve"> mún xóa/sửa và thao tác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Nếu thêm </w:t>
      </w:r>
      <w:r>
        <w:rPr>
          <w:lang w:val="en-US"/>
        </w:rPr>
        <w:t>thể loại</w:t>
      </w:r>
      <w:r w:rsidRPr="000A0E84">
        <w:rPr>
          <w:lang w:val="en-US"/>
        </w:rPr>
        <w:t xml:space="preserve"> mới, sẽ tạo 1 empty-item trong list và tự động focus tới, người dùng cũng chỉ việ</w:t>
      </w:r>
      <w:r>
        <w:rPr>
          <w:lang w:val="en-US"/>
        </w:rPr>
        <w:t>c thêm thông tin thể loại</w:t>
      </w:r>
      <w:r w:rsidRPr="000A0E84">
        <w:rPr>
          <w:lang w:val="en-US"/>
        </w:rPr>
        <w:t xml:space="preserve">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>Hoàn tất thao tác, người dùng cần nhấn lưu lại thao tác của mình.</w:t>
      </w:r>
    </w:p>
    <w:p w:rsidR="00451A93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0A0E84" w:rsidRDefault="000A0E84" w:rsidP="009701B1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bookmarkStart w:id="12" w:name="_Toc474154183"/>
      <w:r>
        <w:rPr>
          <w:lang w:val="en-US"/>
        </w:rPr>
        <w:t>Quản lý tác giả</w:t>
      </w:r>
      <w:bookmarkEnd w:id="12"/>
    </w:p>
    <w:p w:rsidR="00451A93" w:rsidRDefault="00451A93" w:rsidP="00451A93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691FF752" wp14:editId="1A3CD64C">
            <wp:extent cx="5732145" cy="322262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84" w:rsidRPr="000A0E84" w:rsidRDefault="0040453A" w:rsidP="000A0E8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Màn hình</w:t>
      </w:r>
      <w:r w:rsidR="000A0E84" w:rsidRPr="000A0E84">
        <w:rPr>
          <w:lang w:val="en-US"/>
        </w:rPr>
        <w:t xml:space="preserve"> cho phép thêm/xóa/sửa </w:t>
      </w:r>
      <w:r w:rsidR="000A0E84">
        <w:rPr>
          <w:lang w:val="en-US"/>
        </w:rPr>
        <w:t>tác giả</w:t>
      </w:r>
      <w:r w:rsidR="000A0E84"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Người dùng tra cứu tìm </w:t>
      </w:r>
      <w:r>
        <w:rPr>
          <w:lang w:val="en-US"/>
        </w:rPr>
        <w:t>tác giả</w:t>
      </w:r>
      <w:r w:rsidRPr="000A0E84">
        <w:rPr>
          <w:lang w:val="en-US"/>
        </w:rPr>
        <w:t xml:space="preserve"> mún xóa/sửa và thao tác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Nếu thêm </w:t>
      </w:r>
      <w:r>
        <w:rPr>
          <w:lang w:val="en-US"/>
        </w:rPr>
        <w:t>tác giả</w:t>
      </w:r>
      <w:r w:rsidRPr="000A0E84">
        <w:rPr>
          <w:lang w:val="en-US"/>
        </w:rPr>
        <w:t xml:space="preserve"> mới, sẽ tạo 1 empty-item trong list và tự động focus tới, người dùng cũng chỉ việ</w:t>
      </w:r>
      <w:r>
        <w:rPr>
          <w:lang w:val="en-US"/>
        </w:rPr>
        <w:t>c thêm thông tin tác giả</w:t>
      </w:r>
      <w:r w:rsidRPr="000A0E84">
        <w:rPr>
          <w:lang w:val="en-US"/>
        </w:rPr>
        <w:t xml:space="preserve">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>Hoàn tất thao tác, người dùng cần nhấn lưu lại thao tác của mình.</w:t>
      </w:r>
    </w:p>
    <w:p w:rsidR="000A0E84" w:rsidRPr="000A0E84" w:rsidRDefault="000A0E84" w:rsidP="000A0E84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451A93" w:rsidRDefault="00451A93" w:rsidP="00451A93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bookmarkStart w:id="13" w:name="_Toc474154184"/>
      <w:r>
        <w:rPr>
          <w:lang w:val="en-US"/>
        </w:rPr>
        <w:lastRenderedPageBreak/>
        <w:t>Nhập sách</w:t>
      </w:r>
      <w:bookmarkEnd w:id="13"/>
    </w:p>
    <w:p w:rsidR="00451A93" w:rsidRDefault="00451A93" w:rsidP="00451A93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3CBE3703" wp14:editId="1094F7AD">
            <wp:extent cx="5732145" cy="322262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93" w:rsidRPr="00CD292C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Tạo phiếu nhập sách: hẹn ngày nhập và số lượng từng đầu sách sẽ nhập.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0A0E84" w:rsidRDefault="000A0E84" w:rsidP="00451A93">
      <w:pPr>
        <w:rPr>
          <w:lang w:val="en-US"/>
        </w:rPr>
      </w:pPr>
    </w:p>
    <w:p w:rsidR="00451A93" w:rsidRDefault="00451A93" w:rsidP="00451A93">
      <w:pPr>
        <w:pStyle w:val="Heading2"/>
        <w:rPr>
          <w:lang w:val="en-US"/>
        </w:rPr>
      </w:pPr>
      <w:bookmarkStart w:id="14" w:name="_Toc474154185"/>
      <w:r>
        <w:rPr>
          <w:lang w:val="en-US"/>
        </w:rPr>
        <w:t>Quản lý phiếu nhập</w:t>
      </w:r>
      <w:bookmarkEnd w:id="14"/>
    </w:p>
    <w:p w:rsidR="00451A93" w:rsidRPr="00451A93" w:rsidRDefault="00451A93" w:rsidP="00451A93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33F74531" wp14:editId="404F9895">
            <wp:extent cx="5732145" cy="322262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92C" w:rsidRPr="000A0E84" w:rsidRDefault="0040453A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Màn hình</w:t>
      </w:r>
      <w:r w:rsidR="00CD292C">
        <w:rPr>
          <w:lang w:val="en-US"/>
        </w:rPr>
        <w:t xml:space="preserve"> cho phép </w:t>
      </w:r>
      <w:r w:rsidR="00CD292C" w:rsidRPr="000A0E84">
        <w:rPr>
          <w:lang w:val="en-US"/>
        </w:rPr>
        <w:t xml:space="preserve">xóa/sửa </w:t>
      </w:r>
      <w:r w:rsidR="00CD292C">
        <w:rPr>
          <w:lang w:val="en-US"/>
        </w:rPr>
        <w:t>phiếu nhập</w:t>
      </w:r>
      <w:r w:rsidR="00CD292C" w:rsidRPr="000A0E84">
        <w:rPr>
          <w:lang w:val="en-US"/>
        </w:rPr>
        <w:t>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 xml:space="preserve">Người dùng tra cứu tìm </w:t>
      </w:r>
      <w:r>
        <w:rPr>
          <w:lang w:val="en-US"/>
        </w:rPr>
        <w:t>phiếu nhập</w:t>
      </w:r>
      <w:r w:rsidRPr="000A0E84">
        <w:rPr>
          <w:lang w:val="en-US"/>
        </w:rPr>
        <w:t xml:space="preserve"> mún xóa/sửa và thao tác ngay trên </w:t>
      </w:r>
      <w:r w:rsidR="0040453A">
        <w:rPr>
          <w:lang w:val="en-US"/>
        </w:rPr>
        <w:t>màn hình</w:t>
      </w:r>
      <w:r w:rsidRPr="000A0E84">
        <w:rPr>
          <w:lang w:val="en-US"/>
        </w:rPr>
        <w:t>.</w:t>
      </w:r>
    </w:p>
    <w:p w:rsidR="00451A93" w:rsidRPr="00CD292C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lang w:val="en-US"/>
        </w:rPr>
        <w:t>Hoàn tất thao tác, người dùng cần nhấn lưu lại thao tác của mình.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D292C" w:rsidRPr="00CD292C" w:rsidRDefault="00CD292C" w:rsidP="00CD292C">
      <w:pPr>
        <w:rPr>
          <w:lang w:val="en-US"/>
        </w:rPr>
      </w:pPr>
    </w:p>
    <w:p w:rsidR="003A158C" w:rsidRDefault="003A158C" w:rsidP="003A158C">
      <w:pPr>
        <w:pStyle w:val="Heading2"/>
        <w:rPr>
          <w:lang w:val="en-US"/>
        </w:rPr>
      </w:pPr>
      <w:bookmarkStart w:id="15" w:name="_Toc474154186"/>
      <w:r>
        <w:rPr>
          <w:lang w:val="en-US"/>
        </w:rPr>
        <w:lastRenderedPageBreak/>
        <w:t>Lập hóa đơn</w:t>
      </w:r>
      <w:bookmarkEnd w:id="15"/>
    </w:p>
    <w:p w:rsidR="003A158C" w:rsidRDefault="003A158C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00E518B7" wp14:editId="0B292977">
            <wp:extent cx="5732145" cy="32226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8C" w:rsidRPr="00CD292C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Lập hóa đơn bán sách cho khách hàng.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>
        <w:rPr>
          <w:b/>
          <w:i/>
          <w:u w:val="single"/>
          <w:lang w:val="en-US"/>
        </w:rPr>
        <w:t xml:space="preserve">Nhân viên,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D292C" w:rsidRDefault="00CD292C" w:rsidP="009701B1">
      <w:pPr>
        <w:rPr>
          <w:lang w:val="en-US"/>
        </w:rPr>
      </w:pPr>
    </w:p>
    <w:p w:rsidR="003A158C" w:rsidRDefault="008010F8" w:rsidP="008010F8">
      <w:pPr>
        <w:pStyle w:val="Heading2"/>
        <w:rPr>
          <w:lang w:val="en-US"/>
        </w:rPr>
      </w:pPr>
      <w:bookmarkStart w:id="16" w:name="_Toc474154187"/>
      <w:r>
        <w:rPr>
          <w:lang w:val="en-US"/>
        </w:rPr>
        <w:t>Hóa đơn cũ</w:t>
      </w:r>
      <w:bookmarkEnd w:id="16"/>
    </w:p>
    <w:p w:rsidR="008010F8" w:rsidRDefault="008010F8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419140DD" wp14:editId="5F8A7538">
            <wp:extent cx="5732145" cy="32226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F8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Xóa/chỉnh sửa lại hóa đơn đã thanh toán </w:t>
      </w:r>
      <w:r>
        <w:rPr>
          <w:b/>
          <w:lang w:val="en-US"/>
        </w:rPr>
        <w:t>nhưng</w:t>
      </w:r>
      <w:r>
        <w:rPr>
          <w:lang w:val="en-US"/>
        </w:rPr>
        <w:t xml:space="preserve"> </w:t>
      </w:r>
      <w:r>
        <w:rPr>
          <w:u w:val="single"/>
          <w:lang w:val="en-US"/>
        </w:rPr>
        <w:t>vẫn còn trong thời hạn đổi trả.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>
        <w:rPr>
          <w:b/>
          <w:i/>
          <w:u w:val="single"/>
          <w:lang w:val="en-US"/>
        </w:rPr>
        <w:t xml:space="preserve">Nhân viên,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D292C" w:rsidRPr="00CD292C" w:rsidRDefault="00CD292C" w:rsidP="00CD292C">
      <w:pPr>
        <w:rPr>
          <w:lang w:val="en-US"/>
        </w:rPr>
      </w:pPr>
    </w:p>
    <w:p w:rsidR="00335561" w:rsidRDefault="00335561" w:rsidP="00335561">
      <w:pPr>
        <w:pStyle w:val="Heading2"/>
        <w:rPr>
          <w:lang w:val="en-US"/>
        </w:rPr>
      </w:pPr>
      <w:bookmarkStart w:id="17" w:name="_Toc474154188"/>
      <w:r>
        <w:rPr>
          <w:lang w:val="en-US"/>
        </w:rPr>
        <w:lastRenderedPageBreak/>
        <w:t>Quản lý khách hàng</w:t>
      </w:r>
      <w:bookmarkEnd w:id="17"/>
    </w:p>
    <w:p w:rsidR="00335561" w:rsidRDefault="00335561" w:rsidP="009701B1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25069CA6" wp14:editId="79CB8D28">
            <wp:extent cx="5732145" cy="32226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Tương tự các chức năng quản lý trên.</w:t>
      </w:r>
    </w:p>
    <w:p w:rsidR="0040453A" w:rsidRPr="00CD292C" w:rsidRDefault="0040453A" w:rsidP="00CD292C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Kết nối với màn hình </w:t>
      </w:r>
      <w:r w:rsidRPr="0040453A">
        <w:rPr>
          <w:b/>
          <w:lang w:val="en-US"/>
        </w:rPr>
        <w:t>Đòi nợ</w:t>
      </w:r>
      <w:r>
        <w:rPr>
          <w:lang w:val="en-US"/>
        </w:rPr>
        <w:t>.</w:t>
      </w:r>
    </w:p>
    <w:p w:rsidR="00CD292C" w:rsidRPr="000A0E84" w:rsidRDefault="00CD292C" w:rsidP="00CD292C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="00C07181">
        <w:rPr>
          <w:b/>
          <w:i/>
          <w:u w:val="single"/>
          <w:lang w:val="en-US"/>
        </w:rPr>
        <w:t xml:space="preserve">Nhân viên,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8010F8" w:rsidRDefault="008010F8" w:rsidP="009701B1">
      <w:pPr>
        <w:rPr>
          <w:lang w:val="en-US"/>
        </w:rPr>
      </w:pPr>
    </w:p>
    <w:p w:rsidR="008010F8" w:rsidRDefault="008010F8" w:rsidP="008010F8">
      <w:pPr>
        <w:pStyle w:val="Heading2"/>
        <w:rPr>
          <w:lang w:val="en-US"/>
        </w:rPr>
      </w:pPr>
      <w:bookmarkStart w:id="18" w:name="_Toc474154189"/>
      <w:r>
        <w:rPr>
          <w:lang w:val="en-US"/>
        </w:rPr>
        <w:t>Đòi nợ</w:t>
      </w:r>
      <w:bookmarkEnd w:id="18"/>
    </w:p>
    <w:p w:rsidR="008010F8" w:rsidRDefault="0012126F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340A19E8" wp14:editId="62A24073">
            <wp:extent cx="5732145" cy="322262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C07181" w:rsidP="00C0718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Thanh toán nợ và lập phiếu thu tiền cho khách hàng có nợ.</w:t>
      </w:r>
    </w:p>
    <w:p w:rsidR="00C07181" w:rsidRPr="000A0E84" w:rsidRDefault="00C07181" w:rsidP="00C07181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>
        <w:rPr>
          <w:b/>
          <w:i/>
          <w:u w:val="single"/>
          <w:lang w:val="en-US"/>
        </w:rPr>
        <w:t xml:space="preserve">Nhân viên,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07181" w:rsidRDefault="00C07181" w:rsidP="008010F8">
      <w:pPr>
        <w:rPr>
          <w:lang w:val="en-US"/>
        </w:rPr>
      </w:pPr>
    </w:p>
    <w:p w:rsidR="00335561" w:rsidRDefault="00335561" w:rsidP="00335561">
      <w:pPr>
        <w:pStyle w:val="Heading2"/>
        <w:rPr>
          <w:lang w:val="en-US"/>
        </w:rPr>
      </w:pPr>
      <w:bookmarkStart w:id="19" w:name="_Toc474154190"/>
      <w:r>
        <w:rPr>
          <w:lang w:val="en-US"/>
        </w:rPr>
        <w:lastRenderedPageBreak/>
        <w:t>Tra cứu tài khoản</w:t>
      </w:r>
      <w:bookmarkEnd w:id="19"/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6368C70" wp14:editId="536292B1">
            <wp:extent cx="5732145" cy="322262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6F" w:rsidRPr="00C07181" w:rsidRDefault="00C07181" w:rsidP="00C0718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Cho phép Quản lý tra cứu và xem các thông tin cơ bản của các tài khoản khác.</w:t>
      </w:r>
    </w:p>
    <w:p w:rsidR="00C07181" w:rsidRPr="000A0E84" w:rsidRDefault="00C07181" w:rsidP="00C07181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C07181" w:rsidRDefault="00C07181" w:rsidP="008010F8">
      <w:pPr>
        <w:rPr>
          <w:lang w:val="en-US"/>
        </w:rPr>
      </w:pPr>
    </w:p>
    <w:p w:rsidR="0012126F" w:rsidRDefault="00335561" w:rsidP="00335561">
      <w:pPr>
        <w:pStyle w:val="Heading2"/>
        <w:rPr>
          <w:lang w:val="en-US"/>
        </w:rPr>
      </w:pPr>
      <w:bookmarkStart w:id="20" w:name="_Toc474154191"/>
      <w:r>
        <w:rPr>
          <w:lang w:val="en-US"/>
        </w:rPr>
        <w:t>Báo cáo tồn kho</w:t>
      </w:r>
      <w:bookmarkEnd w:id="20"/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3F1639CA" wp14:editId="3DDD23DE">
            <wp:extent cx="5732145" cy="32226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Pr="00C07181" w:rsidRDefault="0040453A" w:rsidP="00C07181">
      <w:pPr>
        <w:jc w:val="center"/>
        <w:rPr>
          <w:i/>
          <w:lang w:val="en-US"/>
        </w:rPr>
      </w:pPr>
      <w:r>
        <w:rPr>
          <w:i/>
          <w:lang w:val="en-US"/>
        </w:rPr>
        <w:t>Thống</w:t>
      </w:r>
      <w:r w:rsidR="00C07181">
        <w:rPr>
          <w:i/>
          <w:lang w:val="en-US"/>
        </w:rPr>
        <w:t xml:space="preserve"> kê dưới dạng table.</w:t>
      </w:r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7F0C53D9" wp14:editId="39C41D22">
            <wp:extent cx="5732145" cy="32226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C07181" w:rsidP="00C07181">
      <w:pPr>
        <w:jc w:val="center"/>
        <w:rPr>
          <w:lang w:val="en-US"/>
        </w:rPr>
      </w:pPr>
      <w:r>
        <w:rPr>
          <w:i/>
          <w:lang w:val="en-US"/>
        </w:rPr>
        <w:t>Thống kê preview dưới mẫu giấy A4 trước khi in.</w:t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Cho biết nhà sách còn những đầu sách nào, số lượng bao nhiêu ở từng thời điểm thống kê.</w:t>
      </w:r>
    </w:p>
    <w:p w:rsidR="00C07181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Chọn tháng/năm cần thống kê.</w:t>
      </w:r>
    </w:p>
    <w:p w:rsidR="0040453A" w:rsidRP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Khi nhấn nút </w:t>
      </w:r>
      <w:r w:rsidRPr="0040453A">
        <w:rPr>
          <w:b/>
          <w:lang w:val="en-US"/>
        </w:rPr>
        <w:t>Lập báo cáo</w:t>
      </w:r>
      <w:r>
        <w:rPr>
          <w:lang w:val="en-US"/>
        </w:rPr>
        <w:t xml:space="preserve"> màn hình sẽ tự chuyển sang dạng </w:t>
      </w:r>
      <w:r w:rsidRPr="0040453A">
        <w:rPr>
          <w:b/>
          <w:lang w:val="en-US"/>
        </w:rPr>
        <w:t>preview</w:t>
      </w:r>
      <w:r>
        <w:rPr>
          <w:lang w:val="en-US"/>
        </w:rPr>
        <w:t>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40453A" w:rsidRPr="00C07181" w:rsidRDefault="0040453A" w:rsidP="00C07181">
      <w:pPr>
        <w:rPr>
          <w:lang w:val="en-US"/>
        </w:rPr>
      </w:pPr>
    </w:p>
    <w:p w:rsidR="00335561" w:rsidRDefault="00335561" w:rsidP="00335561">
      <w:pPr>
        <w:pStyle w:val="Heading2"/>
        <w:rPr>
          <w:lang w:val="en-US"/>
        </w:rPr>
      </w:pPr>
      <w:bookmarkStart w:id="21" w:name="_Toc474154192"/>
      <w:r>
        <w:rPr>
          <w:lang w:val="en-US"/>
        </w:rPr>
        <w:t>Báo cáo con nợ</w:t>
      </w:r>
      <w:bookmarkEnd w:id="21"/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5EF7A9EA" wp14:editId="6D20A31D">
            <wp:extent cx="5732145" cy="322262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40453A" w:rsidP="0040453A">
      <w:pPr>
        <w:jc w:val="center"/>
        <w:rPr>
          <w:lang w:val="en-US"/>
        </w:rPr>
      </w:pPr>
      <w:r>
        <w:rPr>
          <w:i/>
          <w:lang w:val="en-US"/>
        </w:rPr>
        <w:t>Thống kê dưới dạng table.</w:t>
      </w:r>
    </w:p>
    <w:p w:rsidR="00335561" w:rsidRDefault="00335561" w:rsidP="008010F8">
      <w:pPr>
        <w:rPr>
          <w:lang w:val="en-US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6F99D1D4" wp14:editId="52ADBA28">
            <wp:extent cx="5732145" cy="322262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1" w:rsidRDefault="0040453A" w:rsidP="0040453A">
      <w:pPr>
        <w:jc w:val="center"/>
        <w:rPr>
          <w:lang w:val="en-US"/>
        </w:rPr>
      </w:pPr>
      <w:r>
        <w:rPr>
          <w:i/>
          <w:lang w:val="en-US"/>
        </w:rPr>
        <w:t>Thống kê preview dưới mẫu giấy A4 trước khi in.</w:t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Cho biết những con nợ chưa thanh toán, số tiền nợ.</w:t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Chọn tháng/năm cần thống kê.</w:t>
      </w:r>
    </w:p>
    <w:p w:rsidR="0040453A" w:rsidRP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Khi nhấn nút </w:t>
      </w:r>
      <w:r w:rsidRPr="0040453A">
        <w:rPr>
          <w:b/>
          <w:lang w:val="en-US"/>
        </w:rPr>
        <w:t>Lập báo cáo</w:t>
      </w:r>
      <w:r>
        <w:rPr>
          <w:lang w:val="en-US"/>
        </w:rPr>
        <w:t xml:space="preserve"> màn hình sẽ tự chuyển sang dạng </w:t>
      </w:r>
      <w:r w:rsidRPr="0040453A">
        <w:rPr>
          <w:b/>
          <w:lang w:val="en-US"/>
        </w:rPr>
        <w:t>preview</w:t>
      </w:r>
      <w:r>
        <w:rPr>
          <w:lang w:val="en-US"/>
        </w:rPr>
        <w:t>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40453A" w:rsidRPr="0040453A" w:rsidRDefault="0040453A" w:rsidP="0040453A">
      <w:pPr>
        <w:rPr>
          <w:lang w:val="en-US"/>
        </w:rPr>
      </w:pPr>
    </w:p>
    <w:p w:rsidR="00335561" w:rsidRDefault="00852C8A" w:rsidP="00852C8A">
      <w:pPr>
        <w:pStyle w:val="Heading2"/>
        <w:rPr>
          <w:lang w:val="en-US"/>
        </w:rPr>
      </w:pPr>
      <w:bookmarkStart w:id="22" w:name="_Toc474154193"/>
      <w:r>
        <w:rPr>
          <w:lang w:val="en-US"/>
        </w:rPr>
        <w:t>Quy định</w:t>
      </w:r>
      <w:bookmarkEnd w:id="22"/>
    </w:p>
    <w:p w:rsidR="00852C8A" w:rsidRDefault="00852C8A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1AAB96F" wp14:editId="53BE2289">
            <wp:extent cx="5732145" cy="322262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P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Thiết lập các quy định ràng buốc cho nghiệp vụ chương trình.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>Quản lý</w:t>
      </w:r>
      <w:r w:rsidRPr="000A0E84">
        <w:rPr>
          <w:i/>
          <w:u w:val="single"/>
          <w:lang w:val="en-US"/>
        </w:rPr>
        <w:t>.</w:t>
      </w:r>
    </w:p>
    <w:p w:rsidR="0040453A" w:rsidRDefault="0040453A" w:rsidP="008010F8">
      <w:pPr>
        <w:rPr>
          <w:lang w:val="en-US"/>
        </w:rPr>
      </w:pPr>
    </w:p>
    <w:p w:rsidR="00852C8A" w:rsidRDefault="00852C8A" w:rsidP="00852C8A">
      <w:pPr>
        <w:pStyle w:val="Heading2"/>
        <w:rPr>
          <w:lang w:val="en-US"/>
        </w:rPr>
      </w:pPr>
      <w:bookmarkStart w:id="23" w:name="_Toc474154194"/>
      <w:r>
        <w:rPr>
          <w:lang w:val="en-US"/>
        </w:rPr>
        <w:lastRenderedPageBreak/>
        <w:t>Quản lý tài khoản</w:t>
      </w:r>
      <w:bookmarkEnd w:id="23"/>
    </w:p>
    <w:p w:rsidR="00852C8A" w:rsidRDefault="00852C8A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12EF274F" wp14:editId="2292BE7A">
            <wp:extent cx="5732145" cy="322262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8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Cho phép thêm/xóa/sửa tài khoản.</w:t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Kết nối với màn hình </w:t>
      </w:r>
      <w:r w:rsidRPr="0040453A">
        <w:rPr>
          <w:b/>
          <w:lang w:val="en-US"/>
        </w:rPr>
        <w:t>Tạo tài khoản mới</w:t>
      </w:r>
      <w:r>
        <w:rPr>
          <w:lang w:val="en-US"/>
        </w:rPr>
        <w:t>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 xml:space="preserve">Quản </w:t>
      </w:r>
      <w:r>
        <w:rPr>
          <w:b/>
          <w:i/>
          <w:u w:val="single"/>
          <w:lang w:val="en-US"/>
        </w:rPr>
        <w:t>trị</w:t>
      </w:r>
      <w:r w:rsidRPr="000A0E84">
        <w:rPr>
          <w:i/>
          <w:u w:val="single"/>
          <w:lang w:val="en-US"/>
        </w:rPr>
        <w:t>.</w:t>
      </w:r>
    </w:p>
    <w:p w:rsidR="0040453A" w:rsidRPr="0040453A" w:rsidRDefault="0040453A" w:rsidP="0040453A">
      <w:pPr>
        <w:rPr>
          <w:lang w:val="en-US"/>
        </w:rPr>
      </w:pPr>
    </w:p>
    <w:p w:rsidR="00852C8A" w:rsidRDefault="00852C8A" w:rsidP="00852C8A">
      <w:pPr>
        <w:pStyle w:val="Heading2"/>
        <w:rPr>
          <w:lang w:val="en-US"/>
        </w:rPr>
      </w:pPr>
      <w:bookmarkStart w:id="24" w:name="_Toc474154195"/>
      <w:r>
        <w:rPr>
          <w:lang w:val="en-US"/>
        </w:rPr>
        <w:t>Tạo tài khoản mới</w:t>
      </w:r>
      <w:bookmarkEnd w:id="24"/>
    </w:p>
    <w:p w:rsidR="00852C8A" w:rsidRDefault="00852C8A" w:rsidP="008010F8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EDEF0C9" wp14:editId="2B67F245">
            <wp:extent cx="5732145" cy="322262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3A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Cung cấp giao diện tạo tài khoản mới.</w:t>
      </w:r>
    </w:p>
    <w:p w:rsidR="0040453A" w:rsidRPr="000A0E84" w:rsidRDefault="0040453A" w:rsidP="0040453A">
      <w:pPr>
        <w:pStyle w:val="ListParagraph"/>
        <w:numPr>
          <w:ilvl w:val="0"/>
          <w:numId w:val="37"/>
        </w:numPr>
        <w:rPr>
          <w:lang w:val="en-US"/>
        </w:rPr>
      </w:pPr>
      <w:r w:rsidRPr="000A0E84">
        <w:rPr>
          <w:i/>
          <w:u w:val="single"/>
          <w:lang w:val="en-US"/>
        </w:rPr>
        <w:t xml:space="preserve">Chức năng sử dụng bởi phân quyền </w:t>
      </w:r>
      <w:r w:rsidRPr="000A0E84">
        <w:rPr>
          <w:b/>
          <w:i/>
          <w:u w:val="single"/>
          <w:lang w:val="en-US"/>
        </w:rPr>
        <w:t xml:space="preserve">Quản </w:t>
      </w:r>
      <w:r>
        <w:rPr>
          <w:b/>
          <w:i/>
          <w:u w:val="single"/>
          <w:lang w:val="en-US"/>
        </w:rPr>
        <w:t>trị</w:t>
      </w:r>
      <w:r w:rsidRPr="000A0E84">
        <w:rPr>
          <w:i/>
          <w:u w:val="single"/>
          <w:lang w:val="en-US"/>
        </w:rPr>
        <w:t>.</w:t>
      </w:r>
    </w:p>
    <w:p w:rsidR="0040453A" w:rsidRDefault="0040453A" w:rsidP="0040453A">
      <w:pPr>
        <w:rPr>
          <w:lang w:val="en-US"/>
        </w:rPr>
      </w:pPr>
    </w:p>
    <w:p w:rsidR="00BB1583" w:rsidRDefault="00BB1583" w:rsidP="00BB1583">
      <w:pPr>
        <w:pStyle w:val="Heading2"/>
        <w:rPr>
          <w:lang w:val="en-US"/>
        </w:rPr>
      </w:pPr>
      <w:bookmarkStart w:id="25" w:name="_Toc474154196"/>
      <w:r>
        <w:rPr>
          <w:lang w:val="en-US"/>
        </w:rPr>
        <w:lastRenderedPageBreak/>
        <w:t>Cập nhật tài khoản</w:t>
      </w:r>
      <w:bookmarkEnd w:id="25"/>
    </w:p>
    <w:p w:rsidR="00BB1583" w:rsidRDefault="00BB1583" w:rsidP="0040453A">
      <w:p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5C0471BB" wp14:editId="28C1D3AC">
            <wp:extent cx="5732145" cy="322262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83" w:rsidRDefault="00BB1583" w:rsidP="00BB1583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Xem kỹ thông tin của một tài khoản và cập nhật thông tin mới.</w:t>
      </w:r>
    </w:p>
    <w:p w:rsidR="00BB1583" w:rsidRPr="00BB1583" w:rsidRDefault="00BB1583" w:rsidP="00BB1583">
      <w:pPr>
        <w:pStyle w:val="ListParagraph"/>
        <w:numPr>
          <w:ilvl w:val="0"/>
          <w:numId w:val="37"/>
        </w:numPr>
        <w:rPr>
          <w:u w:val="single"/>
          <w:lang w:val="en-US"/>
        </w:rPr>
      </w:pPr>
      <w:r w:rsidRPr="00BB1583">
        <w:rPr>
          <w:i/>
          <w:u w:val="single"/>
          <w:lang w:val="en-US"/>
        </w:rPr>
        <w:t xml:space="preserve">Chức năng sử dụng bởi phân quyền </w:t>
      </w:r>
      <w:r w:rsidRPr="00BB1583">
        <w:rPr>
          <w:b/>
          <w:i/>
          <w:u w:val="single"/>
          <w:lang w:val="en-US"/>
        </w:rPr>
        <w:t>Quản trị</w:t>
      </w:r>
      <w:r w:rsidRPr="00BB1583">
        <w:rPr>
          <w:i/>
          <w:u w:val="single"/>
          <w:lang w:val="en-US"/>
        </w:rPr>
        <w:t>.</w:t>
      </w:r>
    </w:p>
    <w:p w:rsidR="00BB1583" w:rsidRPr="00BB1583" w:rsidRDefault="00BB1583" w:rsidP="00BB1583">
      <w:pPr>
        <w:rPr>
          <w:lang w:val="en-US"/>
        </w:rPr>
      </w:pPr>
    </w:p>
    <w:sectPr w:rsidR="00BB1583" w:rsidRPr="00BB1583" w:rsidSect="00301562">
      <w:headerReference w:type="default" r:id="rId32"/>
      <w:footerReference w:type="default" r:id="rId33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57D0" w:rsidRDefault="00EB57D0">
      <w:r>
        <w:separator/>
      </w:r>
    </w:p>
  </w:endnote>
  <w:endnote w:type="continuationSeparator" w:id="0">
    <w:p w:rsidR="00EB57D0" w:rsidRDefault="00EB57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5004" w:rsidRDefault="007E5004">
    <w:pPr>
      <w:pStyle w:val="Footer"/>
    </w:pPr>
    <w:r w:rsidRPr="004257CD">
      <w:rPr>
        <w:noProof/>
        <w:lang w:val="en-US" w:eastAsia="ja-JP"/>
      </w:rPr>
      <w:drawing>
        <wp:anchor distT="0" distB="0" distL="114300" distR="114300" simplePos="0" relativeHeight="251671552" behindDoc="0" locked="0" layoutInCell="1" allowOverlap="1" wp14:anchorId="6E77CCDC" wp14:editId="04FAFBB4">
          <wp:simplePos x="0" y="0"/>
          <wp:positionH relativeFrom="column">
            <wp:posOffset>-916250</wp:posOffset>
          </wp:positionH>
          <wp:positionV relativeFrom="paragraph">
            <wp:posOffset>-371143</wp:posOffset>
          </wp:positionV>
          <wp:extent cx="8323307" cy="992937"/>
          <wp:effectExtent l="0" t="0" r="0" b="0"/>
          <wp:wrapNone/>
          <wp:docPr id="2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oter.jp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/>
                </pic:blipFill>
                <pic:spPr bwMode="auto"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7E5004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:rsidR="007E5004" w:rsidRPr="007A1DE8" w:rsidRDefault="007E5004" w:rsidP="007A1DE8">
          <w:pPr>
            <w:rPr>
              <w:lang w:val="en-US"/>
            </w:rPr>
          </w:pPr>
          <w:r w:rsidRPr="004257CD">
            <w:rPr>
              <w:noProof/>
              <w:lang w:val="en-US" w:eastAsia="ja-JP"/>
            </w:rPr>
            <w:drawing>
              <wp:anchor distT="0" distB="0" distL="114300" distR="114300" simplePos="0" relativeHeight="251669504" behindDoc="1" locked="0" layoutInCell="1" allowOverlap="1" wp14:anchorId="7BFC3009" wp14:editId="14CBC26E">
                <wp:simplePos x="0" y="0"/>
                <wp:positionH relativeFrom="column">
                  <wp:posOffset>-912495</wp:posOffset>
                </wp:positionH>
                <wp:positionV relativeFrom="paragraph">
                  <wp:posOffset>-107619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:rsidR="007E5004" w:rsidRPr="00B871C5" w:rsidRDefault="007E5004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5118E0">
            <w:rPr>
              <w:rStyle w:val="PageNumber"/>
              <w:noProof/>
            </w:rPr>
            <w:t>15</w:t>
          </w:r>
          <w:r>
            <w:rPr>
              <w:rStyle w:val="PageNumber"/>
            </w:rPr>
            <w:fldChar w:fldCharType="end"/>
          </w:r>
        </w:p>
      </w:tc>
    </w:tr>
  </w:tbl>
  <w:p w:rsidR="007E5004" w:rsidRDefault="007E500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57D0" w:rsidRDefault="00EB57D0">
      <w:r>
        <w:separator/>
      </w:r>
    </w:p>
  </w:footnote>
  <w:footnote w:type="continuationSeparator" w:id="0">
    <w:p w:rsidR="00EB57D0" w:rsidRDefault="00EB57D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5004" w:rsidRDefault="007E5004" w:rsidP="0029393E">
    <w:pPr>
      <w:pStyle w:val="Header"/>
    </w:pPr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5B92380" wp14:editId="7A93A2A3">
              <wp:simplePos x="0" y="0"/>
              <wp:positionH relativeFrom="page">
                <wp:posOffset>-1</wp:posOffset>
              </wp:positionH>
              <wp:positionV relativeFrom="page">
                <wp:posOffset>1</wp:posOffset>
              </wp:positionV>
              <wp:extent cx="1183005" cy="10336696"/>
              <wp:effectExtent l="0" t="0" r="0" b="7620"/>
              <wp:wrapNone/>
              <wp:docPr id="3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H="1">
                        <a:off x="0" y="0"/>
                        <a:ext cx="1183005" cy="10336696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F59290" id="Freeform 1" o:spid="_x0000_s1026" style="position:absolute;margin-left:0;margin-top:0;width:93.15pt;height:813.9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" path="m502,c93,,93,,93,,146,383,323,1900,,3168v502,,502,,502,l502,xe" fillcolor="#8db3e2" stroked="f" strokecolor="#212120">
              <v:fill color2="#1f497d" rotate="t" focus="100%" type="gradient"/>
              <v:shadow color="#8c8682"/>
              <v:path arrowok="t" o:connecttype="custom" o:connectlocs="1183005,0;219162,0;0,10336696;1183005,10336696;1183005,0" o:connectangles="0,0,0,0,0"/>
              <w10:wrap anchorx="page" anchory="page"/>
            </v:shape>
          </w:pict>
        </mc:Fallback>
      </mc:AlternateContent>
    </w:r>
    <w:r w:rsidRPr="004257CD">
      <w:rPr>
        <w:noProof/>
        <w:lang w:val="en-US" w:eastAsia="ja-JP"/>
      </w:rPr>
      <w:drawing>
        <wp:anchor distT="0" distB="0" distL="114300" distR="114300" simplePos="0" relativeHeight="251664384" behindDoc="0" locked="0" layoutInCell="1" allowOverlap="1" wp14:anchorId="0CD34FD0" wp14:editId="21A99723">
          <wp:simplePos x="0" y="0"/>
          <wp:positionH relativeFrom="column">
            <wp:posOffset>-538642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7E5004" w:rsidRDefault="007E5004" w:rsidP="0029393E">
    <w:pPr>
      <w:pStyle w:val="Title"/>
      <w:rPr>
        <w:lang w:val="en-US"/>
      </w:rPr>
    </w:pPr>
  </w:p>
  <w:p w:rsidR="007E5004" w:rsidRPr="003B1A2B" w:rsidRDefault="007E5004" w:rsidP="0029393E">
    <w:pPr>
      <w:rPr>
        <w:lang w:val="en-US"/>
      </w:rPr>
    </w:pPr>
  </w:p>
  <w:p w:rsidR="007E5004" w:rsidRPr="00F53DBB" w:rsidRDefault="007E5004" w:rsidP="0029393E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Đồ án môn Phân tích và thiết kế phần mềm</w:t>
    </w:r>
  </w:p>
  <w:p w:rsidR="007E5004" w:rsidRPr="0040293A" w:rsidRDefault="007E5004" w:rsidP="0029393E">
    <w:pPr>
      <w:pStyle w:val="Header"/>
      <w:rPr>
        <w:rFonts w:eastAsia="Tahoma"/>
      </w:rPr>
    </w:pPr>
  </w:p>
  <w:p w:rsidR="007E5004" w:rsidRPr="0029393E" w:rsidRDefault="007E5004" w:rsidP="0029393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5004" w:rsidRDefault="007E5004">
    <w:r w:rsidRPr="004257CD">
      <w:rPr>
        <w:noProof/>
        <w:lang w:val="en-US" w:eastAsia="ja-JP"/>
      </w:rPr>
      <w:drawing>
        <wp:anchor distT="0" distB="0" distL="114300" distR="114300" simplePos="0" relativeHeight="251658752" behindDoc="1" locked="0" layoutInCell="1" allowOverlap="1" wp14:anchorId="03BB1AF2" wp14:editId="3C056C16">
          <wp:simplePos x="0" y="0"/>
          <wp:positionH relativeFrom="column">
            <wp:posOffset>-537155</wp:posOffset>
          </wp:positionH>
          <wp:positionV relativeFrom="paragraph">
            <wp:posOffset>-457145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7E5004" w:rsidTr="008D3541">
      <w:tc>
        <w:tcPr>
          <w:tcW w:w="6623" w:type="dxa"/>
          <w:shd w:val="clear" w:color="auto" w:fill="auto"/>
        </w:tcPr>
        <w:p w:rsidR="007E5004" w:rsidRPr="008D3541" w:rsidRDefault="007E5004">
          <w:pPr>
            <w:pStyle w:val="Header"/>
            <w:rPr>
              <w:color w:val="0000FF"/>
              <w:lang w:val="en-US"/>
            </w:rPr>
          </w:pPr>
          <w:r>
            <w:rPr>
              <w:color w:val="0000FF"/>
              <w:lang w:val="en-US"/>
            </w:rPr>
            <w:t>Quản lý nhà sách</w:t>
          </w:r>
        </w:p>
      </w:tc>
      <w:tc>
        <w:tcPr>
          <w:tcW w:w="2845" w:type="dxa"/>
          <w:shd w:val="clear" w:color="auto" w:fill="auto"/>
        </w:tcPr>
        <w:p w:rsidR="007E5004" w:rsidRPr="008D3541" w:rsidRDefault="007E5004" w:rsidP="006D0DBB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Phiên bản: </w:t>
          </w:r>
          <w:r>
            <w:rPr>
              <w:color w:val="0000FF"/>
              <w:lang w:val="en-US"/>
            </w:rPr>
            <w:t>1.2</w:t>
          </w:r>
        </w:p>
      </w:tc>
    </w:tr>
    <w:tr w:rsidR="007E5004" w:rsidTr="008D3541">
      <w:tc>
        <w:tcPr>
          <w:tcW w:w="6623" w:type="dxa"/>
          <w:shd w:val="clear" w:color="auto" w:fill="auto"/>
        </w:tcPr>
        <w:p w:rsidR="007E5004" w:rsidRPr="008D3541" w:rsidRDefault="007E5004" w:rsidP="00767CB6">
          <w:pPr>
            <w:pStyle w:val="Header"/>
            <w:rPr>
              <w:lang w:val="en-US"/>
            </w:rPr>
          </w:pPr>
          <w:r>
            <w:rPr>
              <w:lang w:val="en-US"/>
            </w:rPr>
            <w:t>Thiết kế giao diện</w:t>
          </w:r>
        </w:p>
      </w:tc>
      <w:tc>
        <w:tcPr>
          <w:tcW w:w="2845" w:type="dxa"/>
          <w:shd w:val="clear" w:color="auto" w:fill="auto"/>
        </w:tcPr>
        <w:p w:rsidR="007E5004" w:rsidRPr="008D3541" w:rsidRDefault="007E5004" w:rsidP="00176F22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Ngày: </w:t>
          </w:r>
          <w:r>
            <w:rPr>
              <w:color w:val="0000FF"/>
              <w:lang w:val="en-US"/>
            </w:rPr>
            <w:t>27/1/2017</w:t>
          </w:r>
        </w:p>
      </w:tc>
    </w:tr>
  </w:tbl>
  <w:p w:rsidR="007E5004" w:rsidRPr="007A1DE8" w:rsidRDefault="007E5004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>
    <w:nsid w:val="15E10726"/>
    <w:multiLevelType w:val="hybridMultilevel"/>
    <w:tmpl w:val="7654E874"/>
    <w:lvl w:ilvl="0" w:tplc="A7922E5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>
    <w:nsid w:val="1E5612F5"/>
    <w:multiLevelType w:val="hybridMultilevel"/>
    <w:tmpl w:val="0E3091A8"/>
    <w:lvl w:ilvl="0" w:tplc="6608D31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326876C7"/>
    <w:multiLevelType w:val="hybridMultilevel"/>
    <w:tmpl w:val="9938A7B6"/>
    <w:lvl w:ilvl="0" w:tplc="637878C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>
    <w:nsid w:val="3CCA4D89"/>
    <w:multiLevelType w:val="hybridMultilevel"/>
    <w:tmpl w:val="3EB87112"/>
    <w:lvl w:ilvl="0" w:tplc="637878CC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>
    <w:nsid w:val="563B69EC"/>
    <w:multiLevelType w:val="hybridMultilevel"/>
    <w:tmpl w:val="AD263F4E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2">
    <w:nsid w:val="5D793945"/>
    <w:multiLevelType w:val="hybridMultilevel"/>
    <w:tmpl w:val="386E26E2"/>
    <w:lvl w:ilvl="0" w:tplc="D2D6EC2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9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1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>
    <w:nsid w:val="76416234"/>
    <w:multiLevelType w:val="hybridMultilevel"/>
    <w:tmpl w:val="3B4AD6AC"/>
    <w:lvl w:ilvl="0" w:tplc="3AE23C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4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0"/>
  </w:num>
  <w:num w:numId="4">
    <w:abstractNumId w:val="18"/>
  </w:num>
  <w:num w:numId="5">
    <w:abstractNumId w:val="21"/>
  </w:num>
  <w:num w:numId="6">
    <w:abstractNumId w:val="11"/>
  </w:num>
  <w:num w:numId="7">
    <w:abstractNumId w:val="23"/>
  </w:num>
  <w:num w:numId="8">
    <w:abstractNumId w:val="28"/>
  </w:num>
  <w:num w:numId="9">
    <w:abstractNumId w:val="14"/>
  </w:num>
  <w:num w:numId="10">
    <w:abstractNumId w:val="9"/>
  </w:num>
  <w:num w:numId="11">
    <w:abstractNumId w:val="34"/>
  </w:num>
  <w:num w:numId="12">
    <w:abstractNumId w:val="29"/>
  </w:num>
  <w:num w:numId="13">
    <w:abstractNumId w:val="27"/>
  </w:num>
  <w:num w:numId="14">
    <w:abstractNumId w:val="3"/>
  </w:num>
  <w:num w:numId="15">
    <w:abstractNumId w:val="6"/>
  </w:num>
  <w:num w:numId="16">
    <w:abstractNumId w:val="26"/>
  </w:num>
  <w:num w:numId="17">
    <w:abstractNumId w:val="31"/>
  </w:num>
  <w:num w:numId="18">
    <w:abstractNumId w:val="13"/>
  </w:num>
  <w:num w:numId="19">
    <w:abstractNumId w:val="25"/>
  </w:num>
  <w:num w:numId="20">
    <w:abstractNumId w:val="30"/>
  </w:num>
  <w:num w:numId="21">
    <w:abstractNumId w:val="33"/>
  </w:num>
  <w:num w:numId="22">
    <w:abstractNumId w:val="10"/>
  </w:num>
  <w:num w:numId="23">
    <w:abstractNumId w:val="17"/>
  </w:num>
  <w:num w:numId="24">
    <w:abstractNumId w:val="7"/>
  </w:num>
  <w:num w:numId="25">
    <w:abstractNumId w:val="5"/>
  </w:num>
  <w:num w:numId="26">
    <w:abstractNumId w:val="16"/>
  </w:num>
  <w:num w:numId="27">
    <w:abstractNumId w:val="24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</w:num>
  <w:num w:numId="32">
    <w:abstractNumId w:val="0"/>
  </w:num>
  <w:num w:numId="33">
    <w:abstractNumId w:val="0"/>
  </w:num>
  <w:num w:numId="34">
    <w:abstractNumId w:val="19"/>
  </w:num>
  <w:num w:numId="35">
    <w:abstractNumId w:val="12"/>
  </w:num>
  <w:num w:numId="36">
    <w:abstractNumId w:val="8"/>
  </w:num>
  <w:num w:numId="37">
    <w:abstractNumId w:val="4"/>
  </w:num>
  <w:num w:numId="38">
    <w:abstractNumId w:val="22"/>
  </w:num>
  <w:num w:numId="39">
    <w:abstractNumId w:val="2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embedSystemFonts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DE8"/>
    <w:rsid w:val="00040FDF"/>
    <w:rsid w:val="000519D9"/>
    <w:rsid w:val="000679AA"/>
    <w:rsid w:val="000A0E84"/>
    <w:rsid w:val="000C0CA8"/>
    <w:rsid w:val="000D77EB"/>
    <w:rsid w:val="000F7AA9"/>
    <w:rsid w:val="0012126F"/>
    <w:rsid w:val="00176F22"/>
    <w:rsid w:val="00210C4D"/>
    <w:rsid w:val="00213ECB"/>
    <w:rsid w:val="002160F2"/>
    <w:rsid w:val="00221A67"/>
    <w:rsid w:val="002368FF"/>
    <w:rsid w:val="0029393E"/>
    <w:rsid w:val="00301562"/>
    <w:rsid w:val="0031511D"/>
    <w:rsid w:val="00335561"/>
    <w:rsid w:val="003548A8"/>
    <w:rsid w:val="003701D7"/>
    <w:rsid w:val="003747E6"/>
    <w:rsid w:val="003A158C"/>
    <w:rsid w:val="003C2F0F"/>
    <w:rsid w:val="0040453A"/>
    <w:rsid w:val="004049BE"/>
    <w:rsid w:val="00407045"/>
    <w:rsid w:val="004176B5"/>
    <w:rsid w:val="00435847"/>
    <w:rsid w:val="00437182"/>
    <w:rsid w:val="00451A93"/>
    <w:rsid w:val="004B36E4"/>
    <w:rsid w:val="004B7CC9"/>
    <w:rsid w:val="004E4257"/>
    <w:rsid w:val="005118E0"/>
    <w:rsid w:val="0056425F"/>
    <w:rsid w:val="005802A5"/>
    <w:rsid w:val="0060493B"/>
    <w:rsid w:val="0061154D"/>
    <w:rsid w:val="00616386"/>
    <w:rsid w:val="006257BE"/>
    <w:rsid w:val="0064329D"/>
    <w:rsid w:val="006855DC"/>
    <w:rsid w:val="006D0DBB"/>
    <w:rsid w:val="006E420F"/>
    <w:rsid w:val="006E56E2"/>
    <w:rsid w:val="00731B5E"/>
    <w:rsid w:val="007338F6"/>
    <w:rsid w:val="00767CB6"/>
    <w:rsid w:val="007A1DE8"/>
    <w:rsid w:val="007E5004"/>
    <w:rsid w:val="007F21C9"/>
    <w:rsid w:val="008010F8"/>
    <w:rsid w:val="008243D9"/>
    <w:rsid w:val="00852C8A"/>
    <w:rsid w:val="008D3541"/>
    <w:rsid w:val="00905E0A"/>
    <w:rsid w:val="009701B1"/>
    <w:rsid w:val="00984338"/>
    <w:rsid w:val="0099744F"/>
    <w:rsid w:val="009B2AFC"/>
    <w:rsid w:val="009F47F5"/>
    <w:rsid w:val="00A007D6"/>
    <w:rsid w:val="00A16F54"/>
    <w:rsid w:val="00A23833"/>
    <w:rsid w:val="00A32EF8"/>
    <w:rsid w:val="00A544E7"/>
    <w:rsid w:val="00A638EF"/>
    <w:rsid w:val="00A7721A"/>
    <w:rsid w:val="00B43C37"/>
    <w:rsid w:val="00B871C5"/>
    <w:rsid w:val="00BB1583"/>
    <w:rsid w:val="00BB5444"/>
    <w:rsid w:val="00C07181"/>
    <w:rsid w:val="00C14AB8"/>
    <w:rsid w:val="00C74D6D"/>
    <w:rsid w:val="00CA52C8"/>
    <w:rsid w:val="00CA75F9"/>
    <w:rsid w:val="00CD292C"/>
    <w:rsid w:val="00D14003"/>
    <w:rsid w:val="00D234F3"/>
    <w:rsid w:val="00D328EA"/>
    <w:rsid w:val="00D43279"/>
    <w:rsid w:val="00D608CB"/>
    <w:rsid w:val="00DA2A6D"/>
    <w:rsid w:val="00DC363E"/>
    <w:rsid w:val="00DD57E3"/>
    <w:rsid w:val="00DE104C"/>
    <w:rsid w:val="00DE1288"/>
    <w:rsid w:val="00E6501E"/>
    <w:rsid w:val="00E95D0C"/>
    <w:rsid w:val="00EB57D0"/>
    <w:rsid w:val="00F93BD1"/>
    <w:rsid w:val="00FA2327"/>
    <w:rsid w:val="00FA29DE"/>
    <w:rsid w:val="00FB3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DD20D806-6277-49CC-99C2-4F4E9B5F3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aliases w:val="Heading 1 new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BalloonText">
    <w:name w:val="Balloon Text"/>
    <w:basedOn w:val="Normal"/>
    <w:link w:val="BalloonTextChar"/>
    <w:rsid w:val="00D328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328EA"/>
    <w:rPr>
      <w:rFonts w:ascii="Tahoma" w:hAnsi="Tahoma" w:cs="Tahoma"/>
      <w:sz w:val="16"/>
      <w:szCs w:val="16"/>
      <w:lang w:val="vi-VN"/>
    </w:rPr>
  </w:style>
  <w:style w:type="paragraph" w:styleId="NormalWeb">
    <w:name w:val="Normal (Web)"/>
    <w:basedOn w:val="Normal"/>
    <w:uiPriority w:val="99"/>
    <w:unhideWhenUsed/>
    <w:rsid w:val="00D328EA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29393E"/>
    <w:rPr>
      <w:sz w:val="24"/>
      <w:lang w:val="vi-VN"/>
    </w:rPr>
  </w:style>
  <w:style w:type="paragraph" w:styleId="ListParagraph">
    <w:name w:val="List Paragraph"/>
    <w:basedOn w:val="Normal"/>
    <w:uiPriority w:val="34"/>
    <w:qFormat/>
    <w:rsid w:val="000A0E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Vision.dot</Template>
  <TotalTime>243</TotalTime>
  <Pages>16</Pages>
  <Words>1237</Words>
  <Characters>7056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8277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Kazuo Hiroshi</cp:lastModifiedBy>
  <cp:revision>24</cp:revision>
  <cp:lastPrinted>2013-12-07T15:58:00Z</cp:lastPrinted>
  <dcterms:created xsi:type="dcterms:W3CDTF">2013-10-13T11:17:00Z</dcterms:created>
  <dcterms:modified xsi:type="dcterms:W3CDTF">2017-02-06T07:44:00Z</dcterms:modified>
</cp:coreProperties>
</file>